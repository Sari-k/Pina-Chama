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C7" w:rsidRDefault="004227A9" w:rsidP="0080367B">
      <w:pPr>
        <w:pStyle w:val="a5"/>
        <w:jc w:val="center"/>
        <w:rPr>
          <w:noProof/>
          <w:sz w:val="48"/>
          <w:szCs w:val="48"/>
          <w:rtl/>
        </w:rPr>
      </w:pPr>
      <w:r>
        <w:rPr>
          <w:rFonts w:hint="cs"/>
          <w:noProof/>
          <w:sz w:val="48"/>
          <w:szCs w:val="48"/>
          <w:rtl/>
        </w:rPr>
        <w:t>סיכום סבב</w:t>
      </w:r>
      <w:r w:rsidR="00A0272C" w:rsidRPr="00AE54F3">
        <w:rPr>
          <w:rFonts w:hint="cs"/>
          <w:noProof/>
          <w:sz w:val="48"/>
          <w:szCs w:val="48"/>
          <w:rtl/>
        </w:rPr>
        <w:t xml:space="preserve"> </w:t>
      </w:r>
      <w:r w:rsidR="0080367B">
        <w:rPr>
          <w:rFonts w:hint="cs"/>
          <w:noProof/>
          <w:sz w:val="48"/>
          <w:szCs w:val="48"/>
          <w:rtl/>
        </w:rPr>
        <w:t>3</w:t>
      </w:r>
      <w:r w:rsidR="003D25CB" w:rsidRPr="00AE54F3">
        <w:rPr>
          <w:rFonts w:hint="cs"/>
          <w:noProof/>
          <w:sz w:val="48"/>
          <w:szCs w:val="48"/>
          <w:rtl/>
        </w:rPr>
        <w:t xml:space="preserve"> </w:t>
      </w:r>
      <w:r w:rsidR="00AE54F3" w:rsidRPr="00AE54F3">
        <w:rPr>
          <w:noProof/>
          <w:sz w:val="48"/>
          <w:szCs w:val="48"/>
          <w:rtl/>
        </w:rPr>
        <w:t>–</w:t>
      </w:r>
      <w:bookmarkStart w:id="0" w:name="_Toc275493957"/>
      <w:r w:rsidR="00AE54F3" w:rsidRPr="00AE54F3">
        <w:rPr>
          <w:noProof/>
          <w:sz w:val="48"/>
          <w:szCs w:val="48"/>
        </w:rPr>
        <w:t xml:space="preserve"> </w:t>
      </w:r>
      <w:r w:rsidR="0080367B" w:rsidRPr="0080367B">
        <w:rPr>
          <w:noProof/>
          <w:sz w:val="48"/>
          <w:szCs w:val="48"/>
        </w:rPr>
        <w:t>GRMP</w:t>
      </w:r>
    </w:p>
    <w:p w:rsidR="004227A9" w:rsidRDefault="004227A9" w:rsidP="000E7F5B">
      <w:pPr>
        <w:spacing w:line="360" w:lineRule="auto"/>
        <w:rPr>
          <w:noProof/>
          <w:rtl/>
        </w:rPr>
      </w:pPr>
      <w:r>
        <w:rPr>
          <w:rFonts w:hint="cs"/>
          <w:rtl/>
        </w:rPr>
        <w:t xml:space="preserve">במסמך זה נסכם את הסבב </w:t>
      </w:r>
      <w:r w:rsidR="000E7F5B">
        <w:rPr>
          <w:rFonts w:hint="cs"/>
          <w:rtl/>
        </w:rPr>
        <w:t>השלישי</w:t>
      </w:r>
      <w:r>
        <w:rPr>
          <w:rFonts w:hint="cs"/>
          <w:rtl/>
        </w:rPr>
        <w:t xml:space="preserve"> שביצענו, נפרט על התובנות שנבעו מהסבב </w:t>
      </w:r>
      <w:r w:rsidR="000E7F5B">
        <w:rPr>
          <w:rFonts w:hint="cs"/>
          <w:rtl/>
        </w:rPr>
        <w:t>השלישי</w:t>
      </w:r>
      <w:r w:rsidR="00344128">
        <w:rPr>
          <w:rFonts w:hint="cs"/>
          <w:rtl/>
        </w:rPr>
        <w:t>, אילו נושאים שנלמדו בקורס יישמנו</w:t>
      </w:r>
      <w:r>
        <w:rPr>
          <w:rFonts w:hint="cs"/>
          <w:rtl/>
        </w:rPr>
        <w:t xml:space="preserve"> </w:t>
      </w:r>
      <w:r w:rsidR="009973F4">
        <w:rPr>
          <w:rFonts w:hint="cs"/>
          <w:rtl/>
        </w:rPr>
        <w:t>ו</w:t>
      </w:r>
      <w:r>
        <w:rPr>
          <w:rFonts w:hint="cs"/>
          <w:rtl/>
        </w:rPr>
        <w:t>מהם השיפורים</w:t>
      </w:r>
      <w:r w:rsidR="00BA05F2">
        <w:rPr>
          <w:rFonts w:hint="cs"/>
          <w:rtl/>
        </w:rPr>
        <w:t>, השימורים</w:t>
      </w:r>
      <w:r w:rsidR="00F53B7E">
        <w:rPr>
          <w:rFonts w:hint="cs"/>
          <w:rtl/>
        </w:rPr>
        <w:t xml:space="preserve"> והמסקנות לסבב הבא</w:t>
      </w:r>
      <w:r w:rsidR="0029402F">
        <w:rPr>
          <w:rFonts w:hint="cs"/>
          <w:rtl/>
        </w:rPr>
        <w:t>.</w:t>
      </w:r>
    </w:p>
    <w:p w:rsidR="00953E02" w:rsidRPr="00B36D21" w:rsidRDefault="004227A9" w:rsidP="00D915E8">
      <w:pPr>
        <w:pStyle w:val="a5"/>
        <w:jc w:val="center"/>
        <w:rPr>
          <w:noProof/>
          <w:rtl/>
        </w:rPr>
      </w:pPr>
      <w:r>
        <w:rPr>
          <w:rFonts w:hint="cs"/>
          <w:noProof/>
          <w:rtl/>
        </w:rPr>
        <w:t>תכנון מול ביצוע</w:t>
      </w:r>
    </w:p>
    <w:tbl>
      <w:tblPr>
        <w:tblStyle w:val="-10"/>
        <w:bidiVisual/>
        <w:tblW w:w="8306" w:type="dxa"/>
        <w:tblLook w:val="04A0" w:firstRow="1" w:lastRow="0" w:firstColumn="1" w:lastColumn="0" w:noHBand="0" w:noVBand="1"/>
      </w:tblPr>
      <w:tblGrid>
        <w:gridCol w:w="583"/>
        <w:gridCol w:w="2620"/>
        <w:gridCol w:w="1559"/>
        <w:gridCol w:w="1294"/>
        <w:gridCol w:w="1098"/>
        <w:gridCol w:w="1152"/>
      </w:tblGrid>
      <w:tr w:rsidR="0059470B" w:rsidTr="005F6E75">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83" w:type="dxa"/>
          </w:tcPr>
          <w:p w:rsidR="0059470B" w:rsidRDefault="0059470B" w:rsidP="00417447">
            <w:pPr>
              <w:rPr>
                <w:rFonts w:ascii="Arial" w:hAnsi="Arial" w:cs="Arial"/>
                <w:color w:val="0000FF"/>
                <w:rtl/>
              </w:rPr>
            </w:pPr>
            <w:r w:rsidRPr="00D47764">
              <w:rPr>
                <w:rFonts w:hint="cs"/>
                <w:rtl/>
              </w:rPr>
              <w:t>מס'</w:t>
            </w:r>
          </w:p>
        </w:tc>
        <w:tc>
          <w:tcPr>
            <w:tcW w:w="2620"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משימה</w:t>
            </w:r>
            <w:r w:rsidR="00472A0E">
              <w:rPr>
                <w:rFonts w:hint="cs"/>
                <w:rtl/>
              </w:rPr>
              <w:t>/</w:t>
            </w:r>
            <w:r w:rsidRPr="00D47764">
              <w:rPr>
                <w:rFonts w:hint="cs"/>
                <w:rtl/>
              </w:rPr>
              <w:t>מאפיין</w:t>
            </w:r>
          </w:p>
        </w:tc>
        <w:tc>
          <w:tcPr>
            <w:tcW w:w="1559"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בוצע/לא בוצע </w:t>
            </w:r>
          </w:p>
        </w:tc>
        <w:tc>
          <w:tcPr>
            <w:tcW w:w="1294" w:type="dxa"/>
          </w:tcPr>
          <w:p w:rsidR="0059470B" w:rsidRPr="00D47764"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הערכה </w:t>
            </w:r>
            <w:r w:rsidR="00B82D30">
              <w:rPr>
                <w:rFonts w:hint="cs"/>
                <w:rtl/>
              </w:rPr>
              <w:t>בימים</w:t>
            </w:r>
          </w:p>
        </w:tc>
        <w:tc>
          <w:tcPr>
            <w:tcW w:w="1098" w:type="dxa"/>
          </w:tcPr>
          <w:p w:rsidR="0059470B"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זמן ביצוע בפועל</w:t>
            </w:r>
          </w:p>
        </w:tc>
        <w:tc>
          <w:tcPr>
            <w:tcW w:w="1152" w:type="dxa"/>
          </w:tcPr>
          <w:p w:rsidR="0059470B" w:rsidRDefault="0059470B" w:rsidP="00417447">
            <w:pPr>
              <w:cnfStyle w:val="100000000000" w:firstRow="1" w:lastRow="0" w:firstColumn="0" w:lastColumn="0" w:oddVBand="0" w:evenVBand="0" w:oddHBand="0" w:evenHBand="0" w:firstRowFirstColumn="0" w:firstRowLastColumn="0" w:lastRowFirstColumn="0" w:lastRowLastColumn="0"/>
              <w:rPr>
                <w:rtl/>
              </w:rPr>
            </w:pPr>
            <w:r>
              <w:rPr>
                <w:rFonts w:hint="cs"/>
                <w:rtl/>
              </w:rPr>
              <w:t>רמת קושי</w:t>
            </w:r>
          </w:p>
        </w:tc>
      </w:tr>
      <w:tr w:rsidR="005F6E75" w:rsidTr="005F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F6E75" w:rsidRPr="0099691B" w:rsidRDefault="005F6E75" w:rsidP="005F6E75">
            <w:pPr>
              <w:rPr>
                <w:rFonts w:ascii="Arial" w:hAnsi="Arial" w:cs="Arial"/>
                <w:color w:val="95B3D7" w:themeColor="accent1" w:themeTint="99"/>
                <w:rtl/>
              </w:rPr>
            </w:pPr>
            <w:r w:rsidRPr="0099691B">
              <w:rPr>
                <w:rFonts w:ascii="Arial" w:hAnsi="Arial" w:cs="Arial" w:hint="cs"/>
                <w:color w:val="95B3D7" w:themeColor="accent1" w:themeTint="99"/>
                <w:rtl/>
              </w:rPr>
              <w:t>1</w:t>
            </w:r>
          </w:p>
        </w:tc>
        <w:tc>
          <w:tcPr>
            <w:tcW w:w="2620"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tl/>
              </w:rPr>
              <w:t>ספר אורחים</w:t>
            </w:r>
          </w:p>
        </w:tc>
        <w:tc>
          <w:tcPr>
            <w:tcW w:w="1559" w:type="dxa"/>
          </w:tcPr>
          <w:p w:rsidR="005F6E75" w:rsidRPr="004C1DF8"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בוצע</w:t>
            </w:r>
          </w:p>
        </w:tc>
        <w:tc>
          <w:tcPr>
            <w:tcW w:w="1294"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tl/>
              </w:rPr>
              <w:t>4</w:t>
            </w:r>
          </w:p>
        </w:tc>
        <w:tc>
          <w:tcPr>
            <w:tcW w:w="1098" w:type="dxa"/>
          </w:tcPr>
          <w:p w:rsidR="005F6E75" w:rsidRDefault="00671BA6"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5</w:t>
            </w:r>
          </w:p>
        </w:tc>
        <w:tc>
          <w:tcPr>
            <w:tcW w:w="1152"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tl/>
              </w:rPr>
              <w:t>בינוני</w:t>
            </w:r>
            <w:r>
              <w:rPr>
                <w:rFonts w:hint="cs"/>
                <w:color w:val="auto"/>
                <w:u w:val="none"/>
                <w:rtl/>
              </w:rPr>
              <w:t xml:space="preserve"> (2)</w:t>
            </w:r>
          </w:p>
        </w:tc>
      </w:tr>
      <w:tr w:rsidR="005F6E75" w:rsidTr="005F6E75">
        <w:tc>
          <w:tcPr>
            <w:cnfStyle w:val="001000000000" w:firstRow="0" w:lastRow="0" w:firstColumn="1" w:lastColumn="0" w:oddVBand="0" w:evenVBand="0" w:oddHBand="0" w:evenHBand="0" w:firstRowFirstColumn="0" w:firstRowLastColumn="0" w:lastRowFirstColumn="0" w:lastRowLastColumn="0"/>
            <w:tcW w:w="583" w:type="dxa"/>
          </w:tcPr>
          <w:p w:rsidR="005F6E75" w:rsidRPr="0099691B" w:rsidRDefault="005F6E75" w:rsidP="005F6E75">
            <w:pPr>
              <w:rPr>
                <w:rFonts w:ascii="Arial" w:hAnsi="Arial" w:cs="Arial"/>
                <w:color w:val="95B3D7" w:themeColor="accent1" w:themeTint="99"/>
                <w:rtl/>
              </w:rPr>
            </w:pPr>
            <w:r w:rsidRPr="0099691B">
              <w:rPr>
                <w:rFonts w:ascii="Arial" w:hAnsi="Arial" w:cs="Arial" w:hint="cs"/>
                <w:color w:val="95B3D7" w:themeColor="accent1" w:themeTint="99"/>
                <w:rtl/>
              </w:rPr>
              <w:t>2</w:t>
            </w:r>
          </w:p>
        </w:tc>
        <w:tc>
          <w:tcPr>
            <w:tcW w:w="2620" w:type="dxa"/>
          </w:tcPr>
          <w:p w:rsidR="005F6E75" w:rsidRDefault="005F6E75" w:rsidP="005F6E75">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color w:val="auto"/>
                <w:u w:val="none"/>
                <w:rtl/>
              </w:rPr>
              <w:t xml:space="preserve">בקשת משמרת </w:t>
            </w:r>
          </w:p>
        </w:tc>
        <w:tc>
          <w:tcPr>
            <w:tcW w:w="1559" w:type="dxa"/>
          </w:tcPr>
          <w:p w:rsidR="005F6E75" w:rsidRPr="004C1DF8" w:rsidRDefault="005F6E75" w:rsidP="005F6E75">
            <w:pPr>
              <w:pStyle w:val="a8"/>
              <w:cnfStyle w:val="000000000000" w:firstRow="0" w:lastRow="0" w:firstColumn="0" w:lastColumn="0" w:oddVBand="0" w:evenVBand="0" w:oddHBand="0" w:evenHBand="0" w:firstRowFirstColumn="0" w:firstRowLastColumn="0" w:lastRowFirstColumn="0" w:lastRowLastColumn="0"/>
              <w:rPr>
                <w:color w:val="auto"/>
                <w:u w:val="none"/>
              </w:rPr>
            </w:pPr>
            <w:r>
              <w:rPr>
                <w:rFonts w:hint="cs"/>
                <w:color w:val="auto"/>
                <w:u w:val="none"/>
                <w:rtl/>
              </w:rPr>
              <w:t>בוצע</w:t>
            </w:r>
          </w:p>
        </w:tc>
        <w:tc>
          <w:tcPr>
            <w:tcW w:w="1294" w:type="dxa"/>
          </w:tcPr>
          <w:p w:rsidR="005F6E75" w:rsidRDefault="005F6E75" w:rsidP="005F6E75">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color w:val="auto"/>
                <w:u w:val="none"/>
                <w:rtl/>
              </w:rPr>
              <w:t>2</w:t>
            </w:r>
          </w:p>
        </w:tc>
        <w:tc>
          <w:tcPr>
            <w:tcW w:w="1098" w:type="dxa"/>
          </w:tcPr>
          <w:p w:rsidR="005F6E75" w:rsidRDefault="00671BA6" w:rsidP="005F6E75">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2</w:t>
            </w:r>
          </w:p>
        </w:tc>
        <w:tc>
          <w:tcPr>
            <w:tcW w:w="1152" w:type="dxa"/>
          </w:tcPr>
          <w:p w:rsidR="005F6E75" w:rsidRDefault="005F6E75" w:rsidP="005F6E75">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color w:val="auto"/>
                <w:u w:val="none"/>
                <w:rtl/>
              </w:rPr>
              <w:t>קל</w:t>
            </w:r>
            <w:r>
              <w:rPr>
                <w:rFonts w:hint="cs"/>
                <w:color w:val="auto"/>
                <w:u w:val="none"/>
                <w:rtl/>
              </w:rPr>
              <w:t xml:space="preserve"> (1)</w:t>
            </w:r>
          </w:p>
        </w:tc>
      </w:tr>
      <w:tr w:rsidR="005F6E75" w:rsidTr="005F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F6E75" w:rsidRPr="0099691B" w:rsidRDefault="005F6E75" w:rsidP="005F6E75">
            <w:pPr>
              <w:rPr>
                <w:rFonts w:ascii="Arial" w:hAnsi="Arial" w:cs="Arial"/>
                <w:color w:val="95B3D7" w:themeColor="accent1" w:themeTint="99"/>
                <w:rtl/>
              </w:rPr>
            </w:pPr>
            <w:r w:rsidRPr="0099691B">
              <w:rPr>
                <w:rFonts w:ascii="Arial" w:hAnsi="Arial" w:cs="Arial" w:hint="cs"/>
                <w:color w:val="95B3D7" w:themeColor="accent1" w:themeTint="99"/>
                <w:rtl/>
              </w:rPr>
              <w:t>3</w:t>
            </w:r>
          </w:p>
        </w:tc>
        <w:tc>
          <w:tcPr>
            <w:tcW w:w="2620"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color w:val="auto"/>
                <w:u w:val="none"/>
                <w:rtl/>
              </w:rPr>
              <w:t xml:space="preserve">בקשה לספק עוגה למועד דרוש </w:t>
            </w:r>
          </w:p>
        </w:tc>
        <w:tc>
          <w:tcPr>
            <w:tcW w:w="1559" w:type="dxa"/>
          </w:tcPr>
          <w:p w:rsidR="005F6E75" w:rsidRPr="004C1DF8"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בוצע</w:t>
            </w:r>
          </w:p>
        </w:tc>
        <w:tc>
          <w:tcPr>
            <w:tcW w:w="1294"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color w:val="auto"/>
                <w:u w:val="none"/>
                <w:rtl/>
              </w:rPr>
              <w:t>2</w:t>
            </w:r>
          </w:p>
        </w:tc>
        <w:tc>
          <w:tcPr>
            <w:tcW w:w="1098"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2</w:t>
            </w:r>
          </w:p>
        </w:tc>
        <w:tc>
          <w:tcPr>
            <w:tcW w:w="1152"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color w:val="auto"/>
                <w:u w:val="none"/>
                <w:rtl/>
              </w:rPr>
              <w:t>קל</w:t>
            </w:r>
            <w:r>
              <w:rPr>
                <w:rFonts w:hint="cs"/>
                <w:color w:val="auto"/>
                <w:u w:val="none"/>
                <w:rtl/>
              </w:rPr>
              <w:t xml:space="preserve"> (1)</w:t>
            </w:r>
          </w:p>
        </w:tc>
      </w:tr>
      <w:tr w:rsidR="005F6E75" w:rsidTr="005F6E75">
        <w:tc>
          <w:tcPr>
            <w:cnfStyle w:val="001000000000" w:firstRow="0" w:lastRow="0" w:firstColumn="1" w:lastColumn="0" w:oddVBand="0" w:evenVBand="0" w:oddHBand="0" w:evenHBand="0" w:firstRowFirstColumn="0" w:firstRowLastColumn="0" w:lastRowFirstColumn="0" w:lastRowLastColumn="0"/>
            <w:tcW w:w="583" w:type="dxa"/>
          </w:tcPr>
          <w:p w:rsidR="005F6E75" w:rsidRPr="0099691B" w:rsidRDefault="005F6E75" w:rsidP="005F6E75">
            <w:pPr>
              <w:rPr>
                <w:rFonts w:ascii="Arial" w:hAnsi="Arial" w:cs="Arial"/>
                <w:color w:val="95B3D7" w:themeColor="accent1" w:themeTint="99"/>
                <w:rtl/>
              </w:rPr>
            </w:pPr>
            <w:r w:rsidRPr="0099691B">
              <w:rPr>
                <w:rFonts w:ascii="Arial" w:hAnsi="Arial" w:cs="Arial" w:hint="cs"/>
                <w:color w:val="95B3D7" w:themeColor="accent1" w:themeTint="99"/>
                <w:rtl/>
              </w:rPr>
              <w:t>4</w:t>
            </w:r>
          </w:p>
        </w:tc>
        <w:tc>
          <w:tcPr>
            <w:tcW w:w="2620" w:type="dxa"/>
          </w:tcPr>
          <w:p w:rsidR="005F6E75" w:rsidRDefault="005F6E75" w:rsidP="005F6E75">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color w:val="auto"/>
                <w:u w:val="none"/>
                <w:rtl/>
              </w:rPr>
              <w:t>שליחת מייל</w:t>
            </w:r>
          </w:p>
        </w:tc>
        <w:tc>
          <w:tcPr>
            <w:tcW w:w="1559" w:type="dxa"/>
          </w:tcPr>
          <w:p w:rsidR="005F6E75" w:rsidRPr="004C1DF8" w:rsidRDefault="005F6E75" w:rsidP="005F6E75">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בוצע</w:t>
            </w:r>
            <w:r w:rsidR="00A960F4">
              <w:rPr>
                <w:rFonts w:hint="cs"/>
                <w:color w:val="auto"/>
                <w:u w:val="none"/>
                <w:rtl/>
              </w:rPr>
              <w:t xml:space="preserve"> חלקית</w:t>
            </w:r>
          </w:p>
        </w:tc>
        <w:tc>
          <w:tcPr>
            <w:tcW w:w="1294" w:type="dxa"/>
          </w:tcPr>
          <w:p w:rsidR="005F6E75" w:rsidRDefault="005F6E75" w:rsidP="005F6E75">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color w:val="auto"/>
                <w:u w:val="none"/>
                <w:rtl/>
              </w:rPr>
              <w:t>4</w:t>
            </w:r>
          </w:p>
        </w:tc>
        <w:tc>
          <w:tcPr>
            <w:tcW w:w="1098" w:type="dxa"/>
          </w:tcPr>
          <w:p w:rsidR="005F6E75" w:rsidRDefault="00671BA6" w:rsidP="005F6E75">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5</w:t>
            </w:r>
          </w:p>
        </w:tc>
        <w:tc>
          <w:tcPr>
            <w:tcW w:w="1152" w:type="dxa"/>
          </w:tcPr>
          <w:p w:rsidR="005F6E75" w:rsidRDefault="005F6E75" w:rsidP="005F6E75">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color w:val="auto"/>
                <w:u w:val="none"/>
                <w:rtl/>
              </w:rPr>
              <w:t>בינוני</w:t>
            </w:r>
            <w:r>
              <w:rPr>
                <w:rFonts w:hint="cs"/>
                <w:color w:val="auto"/>
                <w:u w:val="none"/>
                <w:rtl/>
              </w:rPr>
              <w:t xml:space="preserve"> (2)</w:t>
            </w:r>
          </w:p>
        </w:tc>
      </w:tr>
      <w:tr w:rsidR="005F6E75" w:rsidTr="005F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5F6E75" w:rsidRPr="0099691B" w:rsidRDefault="00EC77B4" w:rsidP="005F6E75">
            <w:pPr>
              <w:rPr>
                <w:rFonts w:ascii="Arial" w:hAnsi="Arial" w:cs="Arial"/>
                <w:color w:val="95B3D7" w:themeColor="accent1" w:themeTint="99"/>
                <w:rtl/>
              </w:rPr>
            </w:pPr>
            <w:r>
              <w:rPr>
                <w:rFonts w:ascii="Arial" w:hAnsi="Arial" w:cs="Arial" w:hint="cs"/>
                <w:color w:val="95B3D7" w:themeColor="accent1" w:themeTint="99"/>
                <w:rtl/>
              </w:rPr>
              <w:t>5</w:t>
            </w:r>
          </w:p>
        </w:tc>
        <w:tc>
          <w:tcPr>
            <w:tcW w:w="2620"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pPr>
            <w:r>
              <w:rPr>
                <w:color w:val="auto"/>
                <w:u w:val="none"/>
                <w:rtl/>
              </w:rPr>
              <w:t>פרטים אישיים כולל פעיל/לא פעיל</w:t>
            </w:r>
          </w:p>
          <w:p w:rsidR="005F6E75" w:rsidRP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p>
        </w:tc>
        <w:tc>
          <w:tcPr>
            <w:tcW w:w="1559"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בוצע</w:t>
            </w:r>
          </w:p>
        </w:tc>
        <w:tc>
          <w:tcPr>
            <w:tcW w:w="1294"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color w:val="auto"/>
                <w:u w:val="none"/>
                <w:rtl/>
              </w:rPr>
              <w:t>3</w:t>
            </w:r>
          </w:p>
        </w:tc>
        <w:tc>
          <w:tcPr>
            <w:tcW w:w="1098" w:type="dxa"/>
          </w:tcPr>
          <w:p w:rsidR="005F6E75" w:rsidRDefault="00671BA6" w:rsidP="005F6E75">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4</w:t>
            </w:r>
          </w:p>
        </w:tc>
        <w:tc>
          <w:tcPr>
            <w:tcW w:w="1152" w:type="dxa"/>
          </w:tcPr>
          <w:p w:rsidR="005F6E75" w:rsidRDefault="005F6E75" w:rsidP="005F6E75">
            <w:pPr>
              <w:pStyle w:val="a8"/>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tl/>
              </w:rPr>
              <w:t>בינוני</w:t>
            </w:r>
            <w:r>
              <w:rPr>
                <w:rFonts w:hint="cs"/>
                <w:color w:val="auto"/>
                <w:u w:val="none"/>
                <w:rtl/>
              </w:rPr>
              <w:t xml:space="preserve"> (2)</w:t>
            </w:r>
          </w:p>
        </w:tc>
      </w:tr>
    </w:tbl>
    <w:p w:rsidR="00E75216" w:rsidRDefault="00D10B55" w:rsidP="00E75216">
      <w:pPr>
        <w:rPr>
          <w:rFonts w:asciiTheme="minorBidi" w:hAnsiTheme="minorBidi" w:cs="Arial"/>
          <w:sz w:val="24"/>
          <w:szCs w:val="24"/>
          <w:shd w:val="clear" w:color="auto" w:fill="FFFFFF"/>
          <w:rtl/>
        </w:rPr>
      </w:pPr>
      <w:r w:rsidRPr="00CB1DC5">
        <w:rPr>
          <w:rFonts w:asciiTheme="minorBidi" w:hAnsiTheme="minorBidi"/>
          <w:sz w:val="24"/>
          <w:szCs w:val="24"/>
          <w:shd w:val="clear" w:color="auto" w:fill="FFFFFF"/>
          <w:rtl/>
        </w:rPr>
        <w:br/>
      </w:r>
      <w:r w:rsidR="004E6C6E" w:rsidRPr="00CB1DC5">
        <w:rPr>
          <w:rFonts w:asciiTheme="minorBidi" w:hAnsiTheme="minorBidi"/>
          <w:sz w:val="24"/>
          <w:szCs w:val="24"/>
          <w:shd w:val="clear" w:color="auto" w:fill="FFFFFF"/>
          <w:rtl/>
        </w:rPr>
        <w:br/>
      </w:r>
      <w:r w:rsidR="00450948" w:rsidRPr="000E7F5B">
        <w:rPr>
          <w:rFonts w:asciiTheme="minorBidi" w:hAnsiTheme="minorBidi" w:hint="cs"/>
          <w:b/>
          <w:bCs/>
          <w:sz w:val="24"/>
          <w:szCs w:val="24"/>
          <w:shd w:val="clear" w:color="auto" w:fill="FFFFFF"/>
          <w:rtl/>
        </w:rPr>
        <w:t xml:space="preserve">המצב הנוכחי של </w:t>
      </w:r>
      <w:r w:rsidR="00766A7E">
        <w:rPr>
          <w:rFonts w:asciiTheme="minorBidi" w:hAnsiTheme="minorBidi" w:hint="cs"/>
          <w:b/>
          <w:bCs/>
          <w:sz w:val="24"/>
          <w:szCs w:val="24"/>
          <w:shd w:val="clear" w:color="auto" w:fill="FFFFFF"/>
          <w:rtl/>
        </w:rPr>
        <w:t>המוצר:</w:t>
      </w:r>
      <w:r w:rsidR="000F1948">
        <w:rPr>
          <w:rFonts w:asciiTheme="minorBidi" w:hAnsiTheme="minorBidi" w:cs="Arial"/>
          <w:sz w:val="24"/>
          <w:szCs w:val="24"/>
          <w:shd w:val="clear" w:color="auto" w:fill="FFFFFF"/>
          <w:rtl/>
        </w:rPr>
        <w:br/>
      </w:r>
      <w:r w:rsidR="000F1948">
        <w:rPr>
          <w:rFonts w:asciiTheme="minorBidi" w:hAnsiTheme="minorBidi" w:cs="Arial" w:hint="cs"/>
          <w:sz w:val="24"/>
          <w:szCs w:val="24"/>
          <w:shd w:val="clear" w:color="auto" w:fill="FFFFFF"/>
          <w:rtl/>
        </w:rPr>
        <w:t xml:space="preserve">בסבב זה סיימנו את כל המשימות למעט משימה אחת שסיימנו באופן חלקי </w:t>
      </w:r>
      <w:r w:rsidR="00980399">
        <w:rPr>
          <w:rFonts w:asciiTheme="minorBidi" w:hAnsiTheme="minorBidi" w:cs="Arial" w:hint="cs"/>
          <w:sz w:val="24"/>
          <w:szCs w:val="24"/>
          <w:shd w:val="clear" w:color="auto" w:fill="FFFFFF"/>
          <w:rtl/>
        </w:rPr>
        <w:t xml:space="preserve"> </w:t>
      </w:r>
      <w:r w:rsidR="00980399">
        <w:rPr>
          <w:rFonts w:asciiTheme="minorBidi" w:hAnsiTheme="minorBidi" w:cs="Arial"/>
          <w:sz w:val="24"/>
          <w:szCs w:val="24"/>
          <w:shd w:val="clear" w:color="auto" w:fill="FFFFFF"/>
          <w:rtl/>
        </w:rPr>
        <w:t>–</w:t>
      </w:r>
      <w:r w:rsidR="00980399">
        <w:rPr>
          <w:rFonts w:asciiTheme="minorBidi" w:hAnsiTheme="minorBidi" w:cs="Arial" w:hint="cs"/>
          <w:sz w:val="24"/>
          <w:szCs w:val="24"/>
          <w:shd w:val="clear" w:color="auto" w:fill="FFFFFF"/>
          <w:rtl/>
        </w:rPr>
        <w:t xml:space="preserve"> שליחת מייל. בתחילת</w:t>
      </w:r>
      <w:bookmarkStart w:id="1" w:name="_GoBack"/>
      <w:bookmarkEnd w:id="1"/>
      <w:r w:rsidR="00980399">
        <w:rPr>
          <w:rFonts w:asciiTheme="minorBidi" w:hAnsiTheme="minorBidi" w:cs="Arial" w:hint="cs"/>
          <w:sz w:val="24"/>
          <w:szCs w:val="24"/>
          <w:shd w:val="clear" w:color="auto" w:fill="FFFFFF"/>
          <w:rtl/>
        </w:rPr>
        <w:t xml:space="preserve"> הסבב קיבלנו תיקונים מהלקוחה שלנו החלטנו לתת לחברת הצוות שהייתה אחראית על ביצוע המשימה הנ"ל לבצע את התיקונים של הלקוחה, התיקונים ארכו יותר זמן מהמתוכנן דבר אשר עיכב את ביצוע המטלה ועל כן היא לא בוצעה במלואה ויש להשלימה בתחילת הסבב הבא.</w:t>
      </w:r>
      <w:r w:rsidR="00E75216">
        <w:rPr>
          <w:rFonts w:asciiTheme="minorBidi" w:hAnsiTheme="minorBidi" w:cs="Arial"/>
          <w:sz w:val="24"/>
          <w:szCs w:val="24"/>
          <w:shd w:val="clear" w:color="auto" w:fill="FFFFFF"/>
          <w:rtl/>
        </w:rPr>
        <w:br/>
      </w:r>
      <w:r w:rsidR="00E75216">
        <w:rPr>
          <w:rFonts w:asciiTheme="minorBidi" w:hAnsiTheme="minorBidi" w:cs="Arial" w:hint="cs"/>
          <w:sz w:val="24"/>
          <w:szCs w:val="24"/>
          <w:shd w:val="clear" w:color="auto" w:fill="FFFFFF"/>
          <w:rtl/>
        </w:rPr>
        <w:t xml:space="preserve">בנוסף, </w:t>
      </w:r>
      <w:r w:rsidR="00E75216">
        <w:rPr>
          <w:rFonts w:asciiTheme="minorBidi" w:hAnsiTheme="minorBidi" w:cs="Arial" w:hint="cs"/>
          <w:sz w:val="24"/>
          <w:szCs w:val="24"/>
          <w:shd w:val="clear" w:color="auto" w:fill="FFFFFF"/>
          <w:rtl/>
        </w:rPr>
        <w:t xml:space="preserve">לצערנו הבאג שמצאנו בסוף סבב 1 עדיין מלווה אותנו, עשינו ניסיונות רבים לפתרו, אך הדבר פגע לנו בביצוע משימות הסבב הנוכחי, ועל כן החלטנו לשמור אותו לסבב הבא. </w:t>
      </w:r>
      <w:r w:rsidR="00E75216">
        <w:rPr>
          <w:rFonts w:asciiTheme="minorBidi" w:hAnsiTheme="minorBidi" w:cs="Arial"/>
          <w:sz w:val="24"/>
          <w:szCs w:val="24"/>
          <w:shd w:val="clear" w:color="auto" w:fill="FFFFFF"/>
          <w:rtl/>
        </w:rPr>
        <w:br/>
      </w:r>
    </w:p>
    <w:p w:rsidR="00DF4919" w:rsidRDefault="002008E1" w:rsidP="00053F77">
      <w:pPr>
        <w:rPr>
          <w:rFonts w:asciiTheme="minorBidi" w:hAnsiTheme="minorBidi" w:cs="Arial"/>
          <w:sz w:val="24"/>
          <w:szCs w:val="24"/>
          <w:shd w:val="clear" w:color="auto" w:fill="FFFFFF"/>
          <w:rtl/>
        </w:rPr>
      </w:pPr>
      <w:r w:rsidRPr="000E7F5B">
        <w:rPr>
          <w:rFonts w:asciiTheme="minorBidi" w:hAnsiTheme="minorBidi" w:cs="Arial" w:hint="cs"/>
          <w:b/>
          <w:bCs/>
          <w:sz w:val="24"/>
          <w:szCs w:val="24"/>
          <w:shd w:val="clear" w:color="auto" w:fill="FFFFFF"/>
          <w:rtl/>
        </w:rPr>
        <w:t>בסבב זה למדנו מהטעויות של הסבב הקודם:</w:t>
      </w:r>
      <w:r w:rsidR="00053F77">
        <w:rPr>
          <w:rFonts w:asciiTheme="minorBidi" w:hAnsiTheme="minorBidi" w:cs="Arial"/>
          <w:sz w:val="24"/>
          <w:szCs w:val="24"/>
          <w:shd w:val="clear" w:color="auto" w:fill="FFFFFF"/>
          <w:rtl/>
        </w:rPr>
        <w:br/>
      </w:r>
      <w:r w:rsidR="00053F77">
        <w:rPr>
          <w:rFonts w:asciiTheme="minorBidi" w:hAnsiTheme="minorBidi" w:cs="Arial" w:hint="cs"/>
          <w:sz w:val="24"/>
          <w:szCs w:val="24"/>
          <w:shd w:val="clear" w:color="auto" w:fill="FFFFFF"/>
          <w:rtl/>
        </w:rPr>
        <w:t>ביצענו את המ</w:t>
      </w:r>
      <w:r w:rsidR="000B588C">
        <w:rPr>
          <w:rFonts w:asciiTheme="minorBidi" w:hAnsiTheme="minorBidi" w:cs="Arial" w:hint="cs"/>
          <w:sz w:val="24"/>
          <w:szCs w:val="24"/>
          <w:shd w:val="clear" w:color="auto" w:fill="FFFFFF"/>
          <w:rtl/>
        </w:rPr>
        <w:t>יזוג ביתר תשומת לב, במס' פעמים שני</w:t>
      </w:r>
      <w:r w:rsidR="00053F77">
        <w:rPr>
          <w:rFonts w:asciiTheme="minorBidi" w:hAnsiTheme="minorBidi" w:cs="Arial" w:hint="cs"/>
          <w:sz w:val="24"/>
          <w:szCs w:val="24"/>
          <w:shd w:val="clear" w:color="auto" w:fill="FFFFFF"/>
          <w:rtl/>
        </w:rPr>
        <w:t xml:space="preserve"> חברי צוות ביצעו את המיזוג ביחד</w:t>
      </w:r>
      <w:r w:rsidR="008945E7">
        <w:rPr>
          <w:rFonts w:asciiTheme="minorBidi" w:hAnsiTheme="minorBidi" w:cs="Arial" w:hint="cs"/>
          <w:sz w:val="24"/>
          <w:szCs w:val="24"/>
          <w:shd w:val="clear" w:color="auto" w:fill="FFFFFF"/>
          <w:rtl/>
        </w:rPr>
        <w:t xml:space="preserve"> (2 זוגות עיניים)</w:t>
      </w:r>
      <w:r w:rsidR="00053F77">
        <w:rPr>
          <w:rFonts w:asciiTheme="minorBidi" w:hAnsiTheme="minorBidi" w:cs="Arial" w:hint="cs"/>
          <w:sz w:val="24"/>
          <w:szCs w:val="24"/>
          <w:shd w:val="clear" w:color="auto" w:fill="FFFFFF"/>
          <w:rtl/>
        </w:rPr>
        <w:t xml:space="preserve"> וכך ווידאנו שאף קטע קוד לא נדרס, ואכן לא נתקלנו בבעיות מבחינה זו.</w:t>
      </w:r>
      <w:bookmarkEnd w:id="0"/>
    </w:p>
    <w:p w:rsidR="000E7F5B" w:rsidRDefault="008A6907" w:rsidP="000E7F5B">
      <w:pPr>
        <w:rPr>
          <w:rFonts w:asciiTheme="minorBidi" w:hAnsiTheme="minorBidi" w:cs="Arial"/>
          <w:sz w:val="24"/>
          <w:szCs w:val="24"/>
          <w:shd w:val="clear" w:color="auto" w:fill="FFFFFF"/>
          <w:rtl/>
        </w:rPr>
      </w:pPr>
      <w:r>
        <w:rPr>
          <w:rFonts w:asciiTheme="minorBidi" w:hAnsiTheme="minorBidi" w:cs="Arial" w:hint="cs"/>
          <w:sz w:val="24"/>
          <w:szCs w:val="24"/>
          <w:shd w:val="clear" w:color="auto" w:fill="FFFFFF"/>
          <w:rtl/>
        </w:rPr>
        <w:t xml:space="preserve">העבודה על סבב זה הייתה שוטפת, ביצענו שתי פגישות של כל חברי הצוות </w:t>
      </w:r>
      <w:r>
        <w:rPr>
          <w:rFonts w:asciiTheme="minorBidi" w:hAnsiTheme="minorBidi" w:cs="Arial"/>
          <w:sz w:val="24"/>
          <w:szCs w:val="24"/>
          <w:shd w:val="clear" w:color="auto" w:fill="FFFFFF"/>
          <w:rtl/>
        </w:rPr>
        <w:t>–</w:t>
      </w:r>
      <w:r>
        <w:rPr>
          <w:rFonts w:asciiTheme="minorBidi" w:hAnsiTheme="minorBidi" w:cs="Arial" w:hint="cs"/>
          <w:sz w:val="24"/>
          <w:szCs w:val="24"/>
          <w:shd w:val="clear" w:color="auto" w:fill="FFFFFF"/>
          <w:rtl/>
        </w:rPr>
        <w:t xml:space="preserve"> בתחילת הסבב ובסופו, בפגישה הראשונה תכננו לע</w:t>
      </w:r>
      <w:r w:rsidR="00783439">
        <w:rPr>
          <w:rFonts w:asciiTheme="minorBidi" w:hAnsiTheme="minorBidi" w:cs="Arial" w:hint="cs"/>
          <w:sz w:val="24"/>
          <w:szCs w:val="24"/>
          <w:shd w:val="clear" w:color="auto" w:fill="FFFFFF"/>
          <w:rtl/>
        </w:rPr>
        <w:t>ומ</w:t>
      </w:r>
      <w:r>
        <w:rPr>
          <w:rFonts w:asciiTheme="minorBidi" w:hAnsiTheme="minorBidi" w:cs="Arial" w:hint="cs"/>
          <w:sz w:val="24"/>
          <w:szCs w:val="24"/>
          <w:shd w:val="clear" w:color="auto" w:fill="FFFFFF"/>
          <w:rtl/>
        </w:rPr>
        <w:t>ק את הסבב והמשימות, בפגישה האחרונה ביצענו סיכום של הסבב, לאורך כל הסבב שמרנו על קשר אחד עם השני עדכנו, התעדכנו וסייענו בעת הצורך.</w:t>
      </w:r>
    </w:p>
    <w:p w:rsidR="00BD5FE5" w:rsidRDefault="00FE1ED9" w:rsidP="000E7F5B">
      <w:pPr>
        <w:rPr>
          <w:rFonts w:asciiTheme="minorBidi" w:hAnsiTheme="minorBidi" w:cs="Arial"/>
          <w:sz w:val="24"/>
          <w:szCs w:val="24"/>
          <w:shd w:val="clear" w:color="auto" w:fill="FFFFFF"/>
          <w:rtl/>
        </w:rPr>
      </w:pPr>
      <w:r>
        <w:rPr>
          <w:rFonts w:asciiTheme="minorBidi" w:hAnsiTheme="minorBidi" w:cs="Arial" w:hint="cs"/>
          <w:sz w:val="24"/>
          <w:szCs w:val="24"/>
          <w:shd w:val="clear" w:color="auto" w:fill="FFFFFF"/>
          <w:rtl/>
        </w:rPr>
        <w:t>גם על סבב זה עבדנו במרץ על מנת לעמוד בכל ה</w:t>
      </w:r>
      <w:r w:rsidR="003E4917">
        <w:rPr>
          <w:rFonts w:asciiTheme="minorBidi" w:hAnsiTheme="minorBidi" w:cs="Arial" w:hint="cs"/>
          <w:sz w:val="24"/>
          <w:szCs w:val="24"/>
          <w:shd w:val="clear" w:color="auto" w:fill="FFFFFF"/>
          <w:rtl/>
        </w:rPr>
        <w:t>משימות ולסיים את הסבב כמו שצריך, אמנם לצערנו לא הצלחנו לסיים את כל המשימות בשלמותם, אך בהתחשב בעובדה שלקחנו על עצמנו כמות גדולה של משימות, אנחנו מרוצים מההספק.</w:t>
      </w:r>
    </w:p>
    <w:p w:rsidR="00FE1ED9" w:rsidRDefault="00FE1ED9" w:rsidP="000E7F5B">
      <w:pPr>
        <w:rPr>
          <w:rFonts w:asciiTheme="minorBidi" w:hAnsiTheme="minorBidi" w:cs="Arial"/>
          <w:sz w:val="24"/>
          <w:szCs w:val="24"/>
          <w:shd w:val="clear" w:color="auto" w:fill="FFFFFF"/>
          <w:rtl/>
        </w:rPr>
      </w:pPr>
    </w:p>
    <w:p w:rsidR="005349E1" w:rsidRPr="006303C2" w:rsidRDefault="005349E1" w:rsidP="00D941F4">
      <w:pPr>
        <w:rPr>
          <w:b/>
          <w:bCs/>
          <w:sz w:val="24"/>
          <w:szCs w:val="24"/>
          <w:u w:val="single"/>
          <w:rtl/>
        </w:rPr>
      </w:pPr>
    </w:p>
    <w:p w:rsidR="001B69C1" w:rsidRDefault="001B69C1" w:rsidP="001B69C1">
      <w:pPr>
        <w:pStyle w:val="a5"/>
        <w:jc w:val="center"/>
        <w:rPr>
          <w:noProof/>
          <w:rtl/>
        </w:rPr>
      </w:pPr>
      <w:r>
        <w:rPr>
          <w:rFonts w:hint="cs"/>
          <w:noProof/>
          <w:rtl/>
        </w:rPr>
        <w:lastRenderedPageBreak/>
        <w:t>יישום נושאים נלמדים בקורס</w:t>
      </w:r>
    </w:p>
    <w:p w:rsidR="00181173" w:rsidRPr="00181173" w:rsidRDefault="00181173" w:rsidP="00181173">
      <w:pPr>
        <w:rPr>
          <w:sz w:val="24"/>
          <w:szCs w:val="24"/>
          <w:rtl/>
        </w:rPr>
      </w:pPr>
      <w:r w:rsidRPr="00181173">
        <w:rPr>
          <w:rFonts w:hint="cs"/>
          <w:sz w:val="24"/>
          <w:szCs w:val="24"/>
          <w:rtl/>
        </w:rPr>
        <w:t>בסבב זה יישמנו את הנושאים הבאים:</w:t>
      </w:r>
    </w:p>
    <w:p w:rsidR="00181173" w:rsidRDefault="00E92747" w:rsidP="003A0CE8">
      <w:pPr>
        <w:pStyle w:val="ae"/>
        <w:numPr>
          <w:ilvl w:val="0"/>
          <w:numId w:val="47"/>
        </w:numPr>
        <w:rPr>
          <w:sz w:val="24"/>
          <w:szCs w:val="24"/>
        </w:rPr>
      </w:pPr>
      <w:r>
        <w:rPr>
          <w:rFonts w:ascii="Arial" w:hAnsi="Arial" w:cs="Arial"/>
          <w:color w:val="000000"/>
          <w:rtl/>
        </w:rPr>
        <w:t>שימוש ב</w:t>
      </w:r>
      <w:r>
        <w:rPr>
          <w:rFonts w:ascii="Arial" w:hAnsi="Arial" w:cs="Arial"/>
          <w:color w:val="000000"/>
        </w:rPr>
        <w:t xml:space="preserve"> GIT</w:t>
      </w:r>
    </w:p>
    <w:p w:rsidR="004C4955" w:rsidRDefault="004C4955" w:rsidP="003A0CE8">
      <w:pPr>
        <w:pStyle w:val="ae"/>
        <w:numPr>
          <w:ilvl w:val="0"/>
          <w:numId w:val="47"/>
        </w:numPr>
        <w:rPr>
          <w:sz w:val="24"/>
          <w:szCs w:val="24"/>
        </w:rPr>
      </w:pPr>
      <w:r>
        <w:rPr>
          <w:rFonts w:hint="cs"/>
          <w:sz w:val="24"/>
          <w:szCs w:val="24"/>
        </w:rPr>
        <w:t>T</w:t>
      </w:r>
      <w:r>
        <w:rPr>
          <w:sz w:val="24"/>
          <w:szCs w:val="24"/>
        </w:rPr>
        <w:t>esting</w:t>
      </w:r>
      <w:r w:rsidR="00FF731C">
        <w:rPr>
          <w:rFonts w:hint="cs"/>
          <w:sz w:val="24"/>
          <w:szCs w:val="24"/>
          <w:rtl/>
        </w:rPr>
        <w:t xml:space="preserve"> (מסמך בדיקות לפי סיפורי המשתמשים)</w:t>
      </w:r>
      <w:r w:rsidR="00A95183">
        <w:rPr>
          <w:rFonts w:hint="cs"/>
          <w:sz w:val="24"/>
          <w:szCs w:val="24"/>
          <w:rtl/>
        </w:rPr>
        <w:t>.</w:t>
      </w:r>
    </w:p>
    <w:p w:rsidR="005B28BD" w:rsidRPr="005B28BD" w:rsidRDefault="00B456E0" w:rsidP="005B28BD">
      <w:pPr>
        <w:pStyle w:val="ae"/>
        <w:numPr>
          <w:ilvl w:val="0"/>
          <w:numId w:val="47"/>
        </w:numPr>
        <w:rPr>
          <w:sz w:val="24"/>
          <w:szCs w:val="24"/>
        </w:rPr>
      </w:pPr>
      <w:r>
        <w:rPr>
          <w:rFonts w:hint="cs"/>
          <w:sz w:val="24"/>
          <w:szCs w:val="24"/>
        </w:rPr>
        <w:t>A</w:t>
      </w:r>
      <w:r w:rsidRPr="00181173">
        <w:rPr>
          <w:sz w:val="24"/>
          <w:szCs w:val="24"/>
        </w:rPr>
        <w:t>ngular</w:t>
      </w:r>
    </w:p>
    <w:p w:rsidR="001C24E0" w:rsidRDefault="001C24E0" w:rsidP="001C24E0">
      <w:pPr>
        <w:pStyle w:val="ae"/>
        <w:numPr>
          <w:ilvl w:val="0"/>
          <w:numId w:val="47"/>
        </w:numPr>
        <w:rPr>
          <w:sz w:val="24"/>
          <w:szCs w:val="24"/>
        </w:rPr>
      </w:pPr>
      <w:r>
        <w:rPr>
          <w:rFonts w:hint="cs"/>
          <w:sz w:val="24"/>
          <w:szCs w:val="24"/>
        </w:rPr>
        <w:t>M</w:t>
      </w:r>
      <w:r w:rsidRPr="001C24E0">
        <w:rPr>
          <w:sz w:val="24"/>
          <w:szCs w:val="24"/>
        </w:rPr>
        <w:t>ongoose</w:t>
      </w:r>
    </w:p>
    <w:p w:rsidR="001B69C1" w:rsidRPr="00B36D21" w:rsidRDefault="001B69C1" w:rsidP="001B69C1">
      <w:pPr>
        <w:pStyle w:val="a5"/>
        <w:jc w:val="center"/>
        <w:rPr>
          <w:noProof/>
          <w:rtl/>
        </w:rPr>
      </w:pPr>
      <w:r>
        <w:rPr>
          <w:rFonts w:hint="cs"/>
          <w:noProof/>
          <w:rtl/>
        </w:rPr>
        <w:t>נקודות לשיפור / שימור ותובנות מהסבב</w:t>
      </w:r>
    </w:p>
    <w:p w:rsidR="001B69C1" w:rsidRDefault="0047012E" w:rsidP="00D941F4">
      <w:pPr>
        <w:pStyle w:val="ae"/>
        <w:rPr>
          <w:b/>
          <w:bCs/>
          <w:sz w:val="24"/>
          <w:szCs w:val="24"/>
          <w:u w:val="single"/>
          <w:rtl/>
        </w:rPr>
      </w:pPr>
      <w:r>
        <w:rPr>
          <w:rFonts w:hint="cs"/>
          <w:b/>
          <w:bCs/>
          <w:sz w:val="24"/>
          <w:szCs w:val="24"/>
          <w:u w:val="single"/>
          <w:rtl/>
        </w:rPr>
        <w:t>נקודות לשימור:</w:t>
      </w:r>
    </w:p>
    <w:p w:rsidR="0014324B" w:rsidRPr="00E75216" w:rsidRDefault="0014324B" w:rsidP="00E75216">
      <w:pPr>
        <w:pStyle w:val="ae"/>
        <w:numPr>
          <w:ilvl w:val="0"/>
          <w:numId w:val="44"/>
        </w:numPr>
        <w:rPr>
          <w:rFonts w:hint="cs"/>
          <w:sz w:val="24"/>
          <w:szCs w:val="24"/>
          <w:u w:val="single"/>
        </w:rPr>
      </w:pPr>
      <w:r w:rsidRPr="00E35900">
        <w:rPr>
          <w:rFonts w:hint="cs"/>
          <w:sz w:val="24"/>
          <w:szCs w:val="24"/>
          <w:u w:val="single"/>
          <w:rtl/>
        </w:rPr>
        <w:t>עבודת צוות</w:t>
      </w:r>
      <w:r w:rsidRPr="00E35900">
        <w:rPr>
          <w:rFonts w:hint="cs"/>
          <w:sz w:val="24"/>
          <w:szCs w:val="24"/>
          <w:rtl/>
        </w:rPr>
        <w:t xml:space="preserve"> </w:t>
      </w:r>
      <w:r w:rsidRPr="00E35900">
        <w:rPr>
          <w:sz w:val="24"/>
          <w:szCs w:val="24"/>
          <w:rtl/>
        </w:rPr>
        <w:t>–</w:t>
      </w:r>
      <w:r w:rsidRPr="00E35900">
        <w:rPr>
          <w:rFonts w:hint="cs"/>
          <w:sz w:val="24"/>
          <w:szCs w:val="24"/>
          <w:rtl/>
        </w:rPr>
        <w:t xml:space="preserve"> </w:t>
      </w:r>
      <w:r w:rsidR="00E35900" w:rsidRPr="00E35900">
        <w:rPr>
          <w:rFonts w:hint="cs"/>
          <w:sz w:val="24"/>
          <w:szCs w:val="24"/>
          <w:rtl/>
        </w:rPr>
        <w:t>המשכנו לשמר</w:t>
      </w:r>
      <w:r w:rsidR="00D865C0" w:rsidRPr="00E35900">
        <w:rPr>
          <w:rFonts w:hint="cs"/>
          <w:sz w:val="24"/>
          <w:szCs w:val="24"/>
          <w:rtl/>
        </w:rPr>
        <w:t xml:space="preserve"> את עבודת ה</w:t>
      </w:r>
      <w:r w:rsidR="00E35900" w:rsidRPr="00E35900">
        <w:rPr>
          <w:rFonts w:hint="cs"/>
          <w:sz w:val="24"/>
          <w:szCs w:val="24"/>
          <w:rtl/>
        </w:rPr>
        <w:t xml:space="preserve">צוות הטובה שהייתה לנו לאורך הסבבים הקודמים, את עבודת צוות טובה זו אנחנו מתכוונים לשמר </w:t>
      </w:r>
      <w:r w:rsidR="00E35900">
        <w:rPr>
          <w:rFonts w:hint="cs"/>
          <w:sz w:val="24"/>
          <w:szCs w:val="24"/>
          <w:rtl/>
        </w:rPr>
        <w:t>גם לסבב האחרון</w:t>
      </w:r>
      <w:r w:rsidR="00E75216">
        <w:rPr>
          <w:rFonts w:hint="cs"/>
          <w:sz w:val="24"/>
          <w:szCs w:val="24"/>
          <w:rtl/>
        </w:rPr>
        <w:t>.</w:t>
      </w:r>
    </w:p>
    <w:p w:rsidR="00E75216" w:rsidRPr="008468A9" w:rsidRDefault="008468A9" w:rsidP="00E75216">
      <w:pPr>
        <w:pStyle w:val="ae"/>
        <w:numPr>
          <w:ilvl w:val="0"/>
          <w:numId w:val="44"/>
        </w:numPr>
        <w:rPr>
          <w:rFonts w:hint="cs"/>
          <w:sz w:val="24"/>
          <w:szCs w:val="24"/>
          <w:u w:val="single"/>
        </w:rPr>
      </w:pPr>
      <w:r>
        <w:rPr>
          <w:rFonts w:hint="cs"/>
          <w:sz w:val="24"/>
          <w:szCs w:val="24"/>
          <w:u w:val="single"/>
          <w:rtl/>
        </w:rPr>
        <w:t xml:space="preserve">מוטיבציה </w:t>
      </w:r>
      <w:r w:rsidRPr="00355387">
        <w:rPr>
          <w:sz w:val="24"/>
          <w:szCs w:val="24"/>
          <w:rtl/>
        </w:rPr>
        <w:t>–</w:t>
      </w:r>
      <w:r w:rsidRPr="00355387">
        <w:rPr>
          <w:rFonts w:hint="cs"/>
          <w:sz w:val="24"/>
          <w:szCs w:val="24"/>
          <w:rtl/>
        </w:rPr>
        <w:t xml:space="preserve"> </w:t>
      </w:r>
      <w:r>
        <w:rPr>
          <w:rFonts w:hint="cs"/>
          <w:sz w:val="24"/>
          <w:szCs w:val="24"/>
          <w:rtl/>
        </w:rPr>
        <w:t>לאורך כל הפרויקט הייתה לנו מוטיבציה רבה, בחרנו פרויקט שאנחנו מתחברים אליו באופן אישי, העבודה שלנו לאורך הפרויקט חיזקה לנו את המוטיבציה להפיק מוצר טוב ושימושי ללקוחה שלנו. אנחנו מעוניינים לשמר מוטיבציה זו גם לסבב האחרון</w:t>
      </w:r>
      <w:r w:rsidR="00A40AB2">
        <w:rPr>
          <w:rFonts w:hint="cs"/>
          <w:sz w:val="24"/>
          <w:szCs w:val="24"/>
          <w:rtl/>
        </w:rPr>
        <w:t>, שצפוי להיות גדוש ועמוס בעבודה</w:t>
      </w:r>
      <w:r w:rsidR="005B14D5">
        <w:rPr>
          <w:rFonts w:hint="cs"/>
          <w:sz w:val="24"/>
          <w:szCs w:val="24"/>
          <w:rtl/>
        </w:rPr>
        <w:t>,</w:t>
      </w:r>
      <w:r w:rsidR="00A91B45">
        <w:rPr>
          <w:rFonts w:hint="cs"/>
          <w:sz w:val="24"/>
          <w:szCs w:val="24"/>
          <w:rtl/>
        </w:rPr>
        <w:t xml:space="preserve"> זהו סבב הסגירה של הפרויקט ואנחנו רואים בו סבב משמעותי ביותר. אף על פי שיש</w:t>
      </w:r>
      <w:r w:rsidR="002D1338">
        <w:rPr>
          <w:rFonts w:hint="cs"/>
          <w:sz w:val="24"/>
          <w:szCs w:val="24"/>
          <w:rtl/>
        </w:rPr>
        <w:t xml:space="preserve"> לנו מס' רב של משימות וישנה</w:t>
      </w:r>
      <w:r w:rsidR="00A91B45">
        <w:rPr>
          <w:rFonts w:hint="cs"/>
          <w:sz w:val="24"/>
          <w:szCs w:val="24"/>
          <w:rtl/>
        </w:rPr>
        <w:t xml:space="preserve"> משימה אחת שכבר סיכמנ</w:t>
      </w:r>
      <w:r w:rsidR="002D1338">
        <w:rPr>
          <w:rFonts w:hint="cs"/>
          <w:sz w:val="24"/>
          <w:szCs w:val="24"/>
          <w:rtl/>
        </w:rPr>
        <w:t>ו עם הלקוחה שיתכן ולא נבצע אותה</w:t>
      </w:r>
      <w:r w:rsidR="009A574F">
        <w:rPr>
          <w:rFonts w:hint="cs"/>
          <w:sz w:val="24"/>
          <w:szCs w:val="24"/>
          <w:rtl/>
        </w:rPr>
        <w:t xml:space="preserve"> מחוסר בזמן, אנחנו מאוד מעוניינים כן</w:t>
      </w:r>
      <w:r w:rsidR="00A91B45">
        <w:rPr>
          <w:rFonts w:hint="cs"/>
          <w:sz w:val="24"/>
          <w:szCs w:val="24"/>
          <w:rtl/>
        </w:rPr>
        <w:t xml:space="preserve"> לבצע את כל המשימות ולהפיק ללקוחה שלנו פרויקט מושלם כפי שרצ</w:t>
      </w:r>
      <w:r w:rsidR="004A4CB0">
        <w:rPr>
          <w:rFonts w:hint="cs"/>
          <w:sz w:val="24"/>
          <w:szCs w:val="24"/>
          <w:rtl/>
        </w:rPr>
        <w:t>ת</w:t>
      </w:r>
      <w:r w:rsidR="00A91B45">
        <w:rPr>
          <w:rFonts w:hint="cs"/>
          <w:sz w:val="24"/>
          <w:szCs w:val="24"/>
          <w:rtl/>
        </w:rPr>
        <w:t>ה לקבל.</w:t>
      </w:r>
      <w:r>
        <w:rPr>
          <w:rFonts w:hint="cs"/>
          <w:sz w:val="24"/>
          <w:szCs w:val="24"/>
          <w:rtl/>
        </w:rPr>
        <w:t xml:space="preserve">  </w:t>
      </w:r>
    </w:p>
    <w:p w:rsidR="008468A9" w:rsidRPr="004A4CB0" w:rsidRDefault="008468A9" w:rsidP="008468A9">
      <w:pPr>
        <w:pStyle w:val="ae"/>
        <w:ind w:left="1440"/>
        <w:rPr>
          <w:sz w:val="24"/>
          <w:szCs w:val="24"/>
          <w:u w:val="single"/>
          <w:rtl/>
        </w:rPr>
      </w:pPr>
    </w:p>
    <w:p w:rsidR="0047012E" w:rsidRDefault="0047012E" w:rsidP="00D941F4">
      <w:pPr>
        <w:pStyle w:val="ae"/>
        <w:rPr>
          <w:b/>
          <w:bCs/>
          <w:sz w:val="24"/>
          <w:szCs w:val="24"/>
          <w:u w:val="single"/>
          <w:rtl/>
        </w:rPr>
      </w:pPr>
      <w:r>
        <w:rPr>
          <w:rFonts w:hint="cs"/>
          <w:b/>
          <w:bCs/>
          <w:sz w:val="24"/>
          <w:szCs w:val="24"/>
          <w:u w:val="single"/>
          <w:rtl/>
        </w:rPr>
        <w:t>נקודות לשיפור:</w:t>
      </w:r>
    </w:p>
    <w:p w:rsidR="00EF3818" w:rsidRPr="009F7B65" w:rsidRDefault="00EF3818" w:rsidP="00B05A72">
      <w:pPr>
        <w:pStyle w:val="ae"/>
        <w:numPr>
          <w:ilvl w:val="0"/>
          <w:numId w:val="45"/>
        </w:numPr>
        <w:rPr>
          <w:rFonts w:asciiTheme="minorBidi" w:hAnsiTheme="minorBidi"/>
          <w:sz w:val="24"/>
          <w:szCs w:val="24"/>
          <w:rtl/>
        </w:rPr>
      </w:pPr>
      <w:r w:rsidRPr="009F7B65">
        <w:rPr>
          <w:rFonts w:asciiTheme="minorBidi" w:hAnsiTheme="minorBidi"/>
          <w:sz w:val="24"/>
          <w:szCs w:val="24"/>
          <w:rtl/>
        </w:rPr>
        <w:t xml:space="preserve">בסבב זה </w:t>
      </w:r>
      <w:r w:rsidR="00B05A72">
        <w:rPr>
          <w:rFonts w:asciiTheme="minorBidi" w:hAnsiTheme="minorBidi" w:hint="cs"/>
          <w:sz w:val="24"/>
          <w:szCs w:val="24"/>
          <w:rtl/>
        </w:rPr>
        <w:t xml:space="preserve">לא סיימנו לבצע את כל המשימות, משום שקיבלנו תיקונים מהלקוחה (היו מספר דברים שהלקוחה שינתה את דעתה בנוגע אליהם), החלטנו לתת את ביצוע התיקונים לחבר צוות אחד, הדבר פגע בהשלמת המשימה שחבר הצוות היה אחראי עליו. </w:t>
      </w:r>
      <w:r>
        <w:rPr>
          <w:rFonts w:asciiTheme="minorBidi" w:hAnsiTheme="minorBidi"/>
          <w:sz w:val="24"/>
          <w:szCs w:val="24"/>
          <w:rtl/>
        </w:rPr>
        <w:br/>
      </w:r>
      <w:r>
        <w:rPr>
          <w:rFonts w:asciiTheme="minorBidi" w:hAnsiTheme="minorBidi" w:hint="cs"/>
          <w:sz w:val="24"/>
          <w:szCs w:val="24"/>
          <w:rtl/>
        </w:rPr>
        <w:t xml:space="preserve">לכן </w:t>
      </w:r>
      <w:r>
        <w:rPr>
          <w:rFonts w:asciiTheme="minorBidi" w:hAnsiTheme="minorBidi" w:hint="cs"/>
          <w:b/>
          <w:bCs/>
          <w:sz w:val="24"/>
          <w:szCs w:val="24"/>
          <w:rtl/>
        </w:rPr>
        <w:t>ה</w:t>
      </w:r>
      <w:r w:rsidRPr="007000E6">
        <w:rPr>
          <w:rFonts w:asciiTheme="minorBidi" w:hAnsiTheme="minorBidi" w:hint="cs"/>
          <w:b/>
          <w:bCs/>
          <w:sz w:val="24"/>
          <w:szCs w:val="24"/>
          <w:rtl/>
        </w:rPr>
        <w:t>מסקנה</w:t>
      </w:r>
      <w:r w:rsidR="00B05A72">
        <w:rPr>
          <w:rFonts w:asciiTheme="minorBidi" w:hAnsiTheme="minorBidi" w:hint="cs"/>
          <w:sz w:val="24"/>
          <w:szCs w:val="24"/>
          <w:rtl/>
        </w:rPr>
        <w:t xml:space="preserve"> שנובעת מתקרית זו היא שבמידה ו</w:t>
      </w:r>
      <w:r w:rsidR="00CF7178">
        <w:rPr>
          <w:rFonts w:asciiTheme="minorBidi" w:hAnsiTheme="minorBidi" w:hint="cs"/>
          <w:sz w:val="24"/>
          <w:szCs w:val="24"/>
          <w:rtl/>
        </w:rPr>
        <w:t>י</w:t>
      </w:r>
      <w:r w:rsidR="00B05A72">
        <w:rPr>
          <w:rFonts w:asciiTheme="minorBidi" w:hAnsiTheme="minorBidi" w:hint="cs"/>
          <w:sz w:val="24"/>
          <w:szCs w:val="24"/>
          <w:rtl/>
        </w:rPr>
        <w:t xml:space="preserve">היו תיקונים נוספים ללקוחה שלנו אחרי סבב זה, ננסה </w:t>
      </w:r>
      <w:r w:rsidR="006E220E">
        <w:rPr>
          <w:rFonts w:asciiTheme="minorBidi" w:hAnsiTheme="minorBidi" w:hint="cs"/>
          <w:sz w:val="24"/>
          <w:szCs w:val="24"/>
          <w:rtl/>
        </w:rPr>
        <w:t>לחלק את ביצוע התיקונים לכל חברי</w:t>
      </w:r>
      <w:r w:rsidR="00B05A72">
        <w:rPr>
          <w:rFonts w:asciiTheme="minorBidi" w:hAnsiTheme="minorBidi" w:hint="cs"/>
          <w:sz w:val="24"/>
          <w:szCs w:val="24"/>
          <w:rtl/>
        </w:rPr>
        <w:t xml:space="preserve"> הצוות, במקום להטיל את המשימה על חבר צוות אחד, בנוסף אם נראה שהדבר גוזל י</w:t>
      </w:r>
      <w:r w:rsidR="00565E65">
        <w:rPr>
          <w:rFonts w:asciiTheme="minorBidi" w:hAnsiTheme="minorBidi" w:hint="cs"/>
          <w:sz w:val="24"/>
          <w:szCs w:val="24"/>
          <w:rtl/>
        </w:rPr>
        <w:t>ו</w:t>
      </w:r>
      <w:r w:rsidR="00B05A72">
        <w:rPr>
          <w:rFonts w:asciiTheme="minorBidi" w:hAnsiTheme="minorBidi" w:hint="cs"/>
          <w:sz w:val="24"/>
          <w:szCs w:val="24"/>
          <w:rtl/>
        </w:rPr>
        <w:t>תר זמן מהמתוכנן נשקול להסביר ללקוחה את המצב ולהתייעץ איתה לגבי סדר העדיפויות שלה.</w:t>
      </w:r>
    </w:p>
    <w:p w:rsidR="00EF3818" w:rsidRDefault="00EF3818" w:rsidP="00D941F4">
      <w:pPr>
        <w:pStyle w:val="ae"/>
        <w:rPr>
          <w:b/>
          <w:bCs/>
          <w:sz w:val="24"/>
          <w:szCs w:val="24"/>
          <w:u w:val="single"/>
          <w:rtl/>
        </w:rPr>
      </w:pPr>
    </w:p>
    <w:p w:rsidR="00EF3818" w:rsidRDefault="00EF3818" w:rsidP="00D941F4">
      <w:pPr>
        <w:pStyle w:val="ae"/>
        <w:rPr>
          <w:b/>
          <w:bCs/>
          <w:sz w:val="24"/>
          <w:szCs w:val="24"/>
          <w:u w:val="single"/>
          <w:rtl/>
        </w:rPr>
      </w:pPr>
    </w:p>
    <w:p w:rsidR="00EF3818" w:rsidRDefault="00EF3818" w:rsidP="00D941F4">
      <w:pPr>
        <w:pStyle w:val="ae"/>
        <w:rPr>
          <w:b/>
          <w:bCs/>
          <w:sz w:val="24"/>
          <w:szCs w:val="24"/>
          <w:u w:val="single"/>
          <w:rtl/>
        </w:rPr>
      </w:pPr>
    </w:p>
    <w:p w:rsidR="00EF3818" w:rsidRDefault="00EF3818" w:rsidP="00D941F4">
      <w:pPr>
        <w:pStyle w:val="ae"/>
        <w:rPr>
          <w:b/>
          <w:bCs/>
          <w:sz w:val="24"/>
          <w:szCs w:val="24"/>
          <w:u w:val="single"/>
          <w:rtl/>
        </w:rPr>
      </w:pPr>
    </w:p>
    <w:p w:rsidR="00D345BC" w:rsidRPr="00F90D9B" w:rsidRDefault="00D345BC" w:rsidP="00D941F4">
      <w:pPr>
        <w:rPr>
          <w:b/>
          <w:bCs/>
          <w:sz w:val="24"/>
          <w:szCs w:val="24"/>
          <w:u w:val="single"/>
          <w:rtl/>
        </w:rPr>
      </w:pPr>
    </w:p>
    <w:p w:rsidR="001B69C1" w:rsidRPr="00B36D21" w:rsidRDefault="001B69C1" w:rsidP="001B69C1">
      <w:pPr>
        <w:pStyle w:val="a5"/>
        <w:jc w:val="center"/>
        <w:rPr>
          <w:noProof/>
          <w:rtl/>
        </w:rPr>
      </w:pPr>
      <w:r>
        <w:rPr>
          <w:rFonts w:hint="cs"/>
          <w:noProof/>
          <w:rtl/>
        </w:rPr>
        <w:lastRenderedPageBreak/>
        <w:t>סיכום</w:t>
      </w:r>
    </w:p>
    <w:p w:rsidR="00D1457B" w:rsidRPr="00D1457B" w:rsidRDefault="00DD6270" w:rsidP="00D1457B">
      <w:pPr>
        <w:pStyle w:val="ae"/>
        <w:rPr>
          <w:sz w:val="24"/>
          <w:szCs w:val="24"/>
          <w:rtl/>
        </w:rPr>
      </w:pPr>
      <w:r>
        <w:rPr>
          <w:rFonts w:hint="cs"/>
          <w:sz w:val="24"/>
          <w:szCs w:val="24"/>
          <w:rtl/>
        </w:rPr>
        <w:t>אנחנו כבר מרגישים את הסוף ומוכנים לביצוע הסבב האחרון של הפרויקט.</w:t>
      </w:r>
    </w:p>
    <w:p w:rsidR="001B69C1" w:rsidRDefault="00CA3B2A" w:rsidP="00D941F4">
      <w:pPr>
        <w:pStyle w:val="ae"/>
        <w:rPr>
          <w:sz w:val="24"/>
          <w:szCs w:val="24"/>
          <w:rtl/>
        </w:rPr>
      </w:pPr>
      <w:r>
        <w:rPr>
          <w:rFonts w:hint="cs"/>
          <w:sz w:val="24"/>
          <w:szCs w:val="24"/>
          <w:rtl/>
        </w:rPr>
        <w:t>אנחנו ממשיכים עם אותה המוטיבציה והרצון</w:t>
      </w:r>
      <w:r w:rsidR="007D06FD">
        <w:rPr>
          <w:rFonts w:hint="cs"/>
          <w:sz w:val="24"/>
          <w:szCs w:val="24"/>
          <w:rtl/>
        </w:rPr>
        <w:t xml:space="preserve"> להמשיך ולפתח</w:t>
      </w:r>
      <w:r w:rsidR="003C31F5">
        <w:rPr>
          <w:rFonts w:hint="cs"/>
          <w:sz w:val="24"/>
          <w:szCs w:val="24"/>
          <w:rtl/>
        </w:rPr>
        <w:t xml:space="preserve"> אתר</w:t>
      </w:r>
      <w:r w:rsidR="00040F6F">
        <w:rPr>
          <w:rFonts w:hint="cs"/>
          <w:sz w:val="24"/>
          <w:szCs w:val="24"/>
          <w:rtl/>
        </w:rPr>
        <w:t xml:space="preserve"> טוב ויציב שיספק באופן הכי טוב ש</w:t>
      </w:r>
      <w:r w:rsidR="003C31F5">
        <w:rPr>
          <w:rFonts w:hint="cs"/>
          <w:sz w:val="24"/>
          <w:szCs w:val="24"/>
          <w:rtl/>
        </w:rPr>
        <w:t>אפשר את דרישות וצפיות הלקוחה שלנו.</w:t>
      </w:r>
    </w:p>
    <w:p w:rsidR="001F5659" w:rsidRDefault="001F5659" w:rsidP="00DD6270">
      <w:pPr>
        <w:pStyle w:val="ae"/>
        <w:rPr>
          <w:sz w:val="24"/>
          <w:szCs w:val="24"/>
          <w:rtl/>
        </w:rPr>
      </w:pPr>
      <w:r>
        <w:rPr>
          <w:rFonts w:hint="cs"/>
          <w:sz w:val="24"/>
          <w:szCs w:val="24"/>
          <w:rtl/>
        </w:rPr>
        <w:t xml:space="preserve">פירוט הסבב הבא מפורט במסמך </w:t>
      </w:r>
      <w:r w:rsidR="00DD6270">
        <w:rPr>
          <w:sz w:val="24"/>
          <w:szCs w:val="24"/>
        </w:rPr>
        <w:t>GVBS</w:t>
      </w:r>
      <w:r>
        <w:rPr>
          <w:sz w:val="24"/>
          <w:szCs w:val="24"/>
        </w:rPr>
        <w:t>.docx</w:t>
      </w:r>
      <w:r>
        <w:rPr>
          <w:rFonts w:hint="cs"/>
          <w:sz w:val="24"/>
          <w:szCs w:val="24"/>
          <w:rtl/>
        </w:rPr>
        <w:t xml:space="preserve"> ובעמוד ה</w:t>
      </w:r>
      <w:r>
        <w:rPr>
          <w:sz w:val="24"/>
          <w:szCs w:val="24"/>
        </w:rPr>
        <w:t xml:space="preserve">wiki </w:t>
      </w:r>
      <w:r>
        <w:rPr>
          <w:rFonts w:hint="cs"/>
          <w:sz w:val="24"/>
          <w:szCs w:val="24"/>
          <w:rtl/>
        </w:rPr>
        <w:t xml:space="preserve"> המתאים (</w:t>
      </w:r>
      <w:r w:rsidR="00DD6270">
        <w:rPr>
          <w:sz w:val="24"/>
          <w:szCs w:val="24"/>
        </w:rPr>
        <w:t>GVBS</w:t>
      </w:r>
      <w:r>
        <w:rPr>
          <w:rFonts w:hint="cs"/>
          <w:sz w:val="24"/>
          <w:szCs w:val="24"/>
          <w:rtl/>
        </w:rPr>
        <w:t>).</w:t>
      </w:r>
    </w:p>
    <w:p w:rsidR="003C31F5" w:rsidRPr="003C31F5" w:rsidRDefault="003C31F5" w:rsidP="00D941F4">
      <w:pPr>
        <w:rPr>
          <w:sz w:val="24"/>
          <w:szCs w:val="24"/>
          <w:rtl/>
        </w:rPr>
      </w:pPr>
    </w:p>
    <w:sectPr w:rsidR="003C31F5" w:rsidRPr="003C31F5" w:rsidSect="00820AC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9B0" w:rsidRDefault="005439B0" w:rsidP="00ED54C8">
      <w:pPr>
        <w:spacing w:after="0" w:line="240" w:lineRule="auto"/>
      </w:pPr>
      <w:r>
        <w:separator/>
      </w:r>
    </w:p>
  </w:endnote>
  <w:endnote w:type="continuationSeparator" w:id="0">
    <w:p w:rsidR="005439B0" w:rsidRDefault="005439B0"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4C1EEF" w:rsidRDefault="004C1EEF">
        <w:pPr>
          <w:pStyle w:val="ab"/>
          <w:jc w:val="right"/>
        </w:pPr>
        <w:r>
          <w:fldChar w:fldCharType="begin"/>
        </w:r>
        <w:r>
          <w:instrText xml:space="preserve"> PAGE   \* MERGEFORMAT </w:instrText>
        </w:r>
        <w:r>
          <w:fldChar w:fldCharType="separate"/>
        </w:r>
        <w:r w:rsidR="00EC77B4">
          <w:rPr>
            <w:noProof/>
            <w:rtl/>
          </w:rPr>
          <w:t>3</w:t>
        </w:r>
        <w:r>
          <w:rPr>
            <w:noProof/>
          </w:rPr>
          <w:fldChar w:fldCharType="end"/>
        </w:r>
      </w:p>
    </w:sdtContent>
  </w:sdt>
  <w:p w:rsidR="004C1EEF" w:rsidRDefault="004C1EE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9B0" w:rsidRDefault="005439B0" w:rsidP="00ED54C8">
      <w:pPr>
        <w:spacing w:after="0" w:line="240" w:lineRule="auto"/>
      </w:pPr>
      <w:r>
        <w:separator/>
      </w:r>
    </w:p>
  </w:footnote>
  <w:footnote w:type="continuationSeparator" w:id="0">
    <w:p w:rsidR="005439B0" w:rsidRDefault="005439B0"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7A9" w:rsidRDefault="004C1EEF" w:rsidP="00261D66">
    <w:pPr>
      <w:pStyle w:val="a9"/>
      <w:jc w:val="center"/>
    </w:pPr>
    <w:r w:rsidRPr="0040577E">
      <w:rPr>
        <w:rStyle w:val="Char"/>
        <w:color w:val="auto"/>
        <w:u w:val="none"/>
      </w:rPr>
      <w:t>Pina-Chama</w:t>
    </w:r>
    <w:r>
      <w:rPr>
        <w:rFonts w:hint="cs"/>
        <w:rtl/>
      </w:rPr>
      <w:t>\</w:t>
    </w:r>
    <w:r w:rsidR="00261D66">
      <w:t>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8.5pt;height:28.5pt;visibility:visible" o:bullet="t">
        <v:imagedata r:id="rId1" o:title="todo"/>
      </v:shape>
    </w:pict>
  </w:numPicBullet>
  <w:abstractNum w:abstractNumId="0">
    <w:nsid w:val="000A2066"/>
    <w:multiLevelType w:val="hybridMultilevel"/>
    <w:tmpl w:val="7E2607D8"/>
    <w:lvl w:ilvl="0" w:tplc="F7644F6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46316"/>
    <w:multiLevelType w:val="hybridMultilevel"/>
    <w:tmpl w:val="F9A8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72012"/>
    <w:multiLevelType w:val="hybridMultilevel"/>
    <w:tmpl w:val="0220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D673E"/>
    <w:multiLevelType w:val="hybridMultilevel"/>
    <w:tmpl w:val="EE000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5310E"/>
    <w:multiLevelType w:val="hybridMultilevel"/>
    <w:tmpl w:val="47CA6962"/>
    <w:lvl w:ilvl="0" w:tplc="8A288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C1DA3"/>
    <w:multiLevelType w:val="hybridMultilevel"/>
    <w:tmpl w:val="D784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806B9"/>
    <w:multiLevelType w:val="hybridMultilevel"/>
    <w:tmpl w:val="1AE8B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nsid w:val="34F27524"/>
    <w:multiLevelType w:val="hybridMultilevel"/>
    <w:tmpl w:val="C0CC0E48"/>
    <w:lvl w:ilvl="0" w:tplc="6382D40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563DB"/>
    <w:multiLevelType w:val="hybridMultilevel"/>
    <w:tmpl w:val="C5109A04"/>
    <w:lvl w:ilvl="0" w:tplc="897498C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72191"/>
    <w:multiLevelType w:val="hybridMultilevel"/>
    <w:tmpl w:val="EEC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25646"/>
    <w:multiLevelType w:val="hybridMultilevel"/>
    <w:tmpl w:val="12AC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241A9"/>
    <w:multiLevelType w:val="hybridMultilevel"/>
    <w:tmpl w:val="58CE3010"/>
    <w:lvl w:ilvl="0" w:tplc="E1EA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8F34D7"/>
    <w:multiLevelType w:val="hybridMultilevel"/>
    <w:tmpl w:val="72EC504A"/>
    <w:lvl w:ilvl="0" w:tplc="E04EC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E27DB5"/>
    <w:multiLevelType w:val="hybridMultilevel"/>
    <w:tmpl w:val="9E3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D76208"/>
    <w:multiLevelType w:val="hybridMultilevel"/>
    <w:tmpl w:val="0DC6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2867DB"/>
    <w:multiLevelType w:val="hybridMultilevel"/>
    <w:tmpl w:val="3690AC04"/>
    <w:lvl w:ilvl="0" w:tplc="FEE2B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FC16A81"/>
    <w:multiLevelType w:val="hybridMultilevel"/>
    <w:tmpl w:val="658ACF96"/>
    <w:lvl w:ilvl="0" w:tplc="551C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BF65F9"/>
    <w:multiLevelType w:val="hybridMultilevel"/>
    <w:tmpl w:val="79A8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61B42"/>
    <w:multiLevelType w:val="hybridMultilevel"/>
    <w:tmpl w:val="C1F8C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234DF6"/>
    <w:multiLevelType w:val="hybridMultilevel"/>
    <w:tmpl w:val="E5CC7198"/>
    <w:lvl w:ilvl="0" w:tplc="85489A7A">
      <w:start w:val="1"/>
      <w:numFmt w:val="decimal"/>
      <w:lvlText w:val="%1."/>
      <w:lvlJc w:val="left"/>
      <w:pPr>
        <w:ind w:left="720" w:hanging="360"/>
      </w:pPr>
      <w:rPr>
        <w:rFonts w:hint="default"/>
        <w:i/>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F47225"/>
    <w:multiLevelType w:val="hybridMultilevel"/>
    <w:tmpl w:val="3D74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851C6E"/>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37">
    <w:nsid w:val="742C7F05"/>
    <w:multiLevelType w:val="hybridMultilevel"/>
    <w:tmpl w:val="2D2AED2E"/>
    <w:lvl w:ilvl="0" w:tplc="33745D42">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2"/>
  </w:num>
  <w:num w:numId="3">
    <w:abstractNumId w:val="23"/>
  </w:num>
  <w:num w:numId="4">
    <w:abstractNumId w:val="40"/>
  </w:num>
  <w:num w:numId="5">
    <w:abstractNumId w:val="31"/>
  </w:num>
  <w:num w:numId="6">
    <w:abstractNumId w:val="7"/>
  </w:num>
  <w:num w:numId="7">
    <w:abstractNumId w:val="5"/>
  </w:num>
  <w:num w:numId="8">
    <w:abstractNumId w:val="10"/>
  </w:num>
  <w:num w:numId="9">
    <w:abstractNumId w:val="38"/>
  </w:num>
  <w:num w:numId="10">
    <w:abstractNumId w:val="41"/>
  </w:num>
  <w:num w:numId="11">
    <w:abstractNumId w:val="17"/>
  </w:num>
  <w:num w:numId="12">
    <w:abstractNumId w:val="36"/>
  </w:num>
  <w:num w:numId="13">
    <w:abstractNumId w:val="25"/>
  </w:num>
  <w:num w:numId="14">
    <w:abstractNumId w:val="14"/>
  </w:num>
  <w:num w:numId="15">
    <w:abstractNumId w:val="1"/>
  </w:num>
  <w:num w:numId="16">
    <w:abstractNumId w:val="29"/>
  </w:num>
  <w:num w:numId="17">
    <w:abstractNumId w:val="11"/>
  </w:num>
  <w:num w:numId="18">
    <w:abstractNumId w:val="21"/>
  </w:num>
  <w:num w:numId="19">
    <w:abstractNumId w:val="25"/>
  </w:num>
  <w:num w:numId="20">
    <w:abstractNumId w:val="25"/>
  </w:num>
  <w:num w:numId="21">
    <w:abstractNumId w:val="25"/>
  </w:num>
  <w:num w:numId="22">
    <w:abstractNumId w:val="35"/>
  </w:num>
  <w:num w:numId="23">
    <w:abstractNumId w:val="25"/>
  </w:num>
  <w:num w:numId="24">
    <w:abstractNumId w:val="39"/>
  </w:num>
  <w:num w:numId="25">
    <w:abstractNumId w:val="15"/>
  </w:num>
  <w:num w:numId="26">
    <w:abstractNumId w:val="20"/>
  </w:num>
  <w:num w:numId="27">
    <w:abstractNumId w:val="3"/>
  </w:num>
  <w:num w:numId="28">
    <w:abstractNumId w:val="33"/>
  </w:num>
  <w:num w:numId="29">
    <w:abstractNumId w:val="2"/>
  </w:num>
  <w:num w:numId="30">
    <w:abstractNumId w:val="16"/>
  </w:num>
  <w:num w:numId="31">
    <w:abstractNumId w:val="8"/>
  </w:num>
  <w:num w:numId="32">
    <w:abstractNumId w:val="32"/>
  </w:num>
  <w:num w:numId="33">
    <w:abstractNumId w:val="13"/>
  </w:num>
  <w:num w:numId="34">
    <w:abstractNumId w:val="34"/>
  </w:num>
  <w:num w:numId="35">
    <w:abstractNumId w:val="12"/>
  </w:num>
  <w:num w:numId="36">
    <w:abstractNumId w:val="6"/>
  </w:num>
  <w:num w:numId="37">
    <w:abstractNumId w:val="18"/>
  </w:num>
  <w:num w:numId="38">
    <w:abstractNumId w:val="0"/>
  </w:num>
  <w:num w:numId="39">
    <w:abstractNumId w:val="37"/>
  </w:num>
  <w:num w:numId="40">
    <w:abstractNumId w:val="24"/>
  </w:num>
  <w:num w:numId="41">
    <w:abstractNumId w:val="19"/>
  </w:num>
  <w:num w:numId="42">
    <w:abstractNumId w:val="26"/>
  </w:num>
  <w:num w:numId="43">
    <w:abstractNumId w:val="9"/>
  </w:num>
  <w:num w:numId="44">
    <w:abstractNumId w:val="4"/>
  </w:num>
  <w:num w:numId="45">
    <w:abstractNumId w:val="30"/>
  </w:num>
  <w:num w:numId="46">
    <w:abstractNumId w:val="22"/>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0D73"/>
    <w:rsid w:val="000013AB"/>
    <w:rsid w:val="00003823"/>
    <w:rsid w:val="00006C20"/>
    <w:rsid w:val="000143AA"/>
    <w:rsid w:val="0001691F"/>
    <w:rsid w:val="00017C1E"/>
    <w:rsid w:val="00017E0C"/>
    <w:rsid w:val="0002366D"/>
    <w:rsid w:val="00030201"/>
    <w:rsid w:val="00040F6F"/>
    <w:rsid w:val="00041A98"/>
    <w:rsid w:val="000422AB"/>
    <w:rsid w:val="000433BE"/>
    <w:rsid w:val="00050EEF"/>
    <w:rsid w:val="0005108E"/>
    <w:rsid w:val="00052FB6"/>
    <w:rsid w:val="00053F77"/>
    <w:rsid w:val="00055EC8"/>
    <w:rsid w:val="00057693"/>
    <w:rsid w:val="000656F2"/>
    <w:rsid w:val="00067782"/>
    <w:rsid w:val="00070809"/>
    <w:rsid w:val="00073019"/>
    <w:rsid w:val="00074137"/>
    <w:rsid w:val="00074382"/>
    <w:rsid w:val="0007680E"/>
    <w:rsid w:val="00081204"/>
    <w:rsid w:val="00081EAF"/>
    <w:rsid w:val="00083414"/>
    <w:rsid w:val="00084ADE"/>
    <w:rsid w:val="00090186"/>
    <w:rsid w:val="00090BFF"/>
    <w:rsid w:val="00092DF5"/>
    <w:rsid w:val="000957B8"/>
    <w:rsid w:val="000A2664"/>
    <w:rsid w:val="000B07A9"/>
    <w:rsid w:val="000B3A18"/>
    <w:rsid w:val="000B54D2"/>
    <w:rsid w:val="000B588C"/>
    <w:rsid w:val="000B66A5"/>
    <w:rsid w:val="000C502E"/>
    <w:rsid w:val="000C532C"/>
    <w:rsid w:val="000C7F39"/>
    <w:rsid w:val="000D26EA"/>
    <w:rsid w:val="000D51A4"/>
    <w:rsid w:val="000D6604"/>
    <w:rsid w:val="000D67AE"/>
    <w:rsid w:val="000E0376"/>
    <w:rsid w:val="000E4A48"/>
    <w:rsid w:val="000E697D"/>
    <w:rsid w:val="000E74C7"/>
    <w:rsid w:val="000E7C21"/>
    <w:rsid w:val="000E7F5B"/>
    <w:rsid w:val="000E7FE7"/>
    <w:rsid w:val="000F17DF"/>
    <w:rsid w:val="000F1948"/>
    <w:rsid w:val="001021CF"/>
    <w:rsid w:val="001026C3"/>
    <w:rsid w:val="001030BE"/>
    <w:rsid w:val="001113DD"/>
    <w:rsid w:val="00112DF9"/>
    <w:rsid w:val="00116DF3"/>
    <w:rsid w:val="00117FF2"/>
    <w:rsid w:val="0012383B"/>
    <w:rsid w:val="0012472E"/>
    <w:rsid w:val="00124F67"/>
    <w:rsid w:val="00125061"/>
    <w:rsid w:val="00126BE9"/>
    <w:rsid w:val="00130E1A"/>
    <w:rsid w:val="00133E0F"/>
    <w:rsid w:val="00134CE3"/>
    <w:rsid w:val="00137039"/>
    <w:rsid w:val="00137F4B"/>
    <w:rsid w:val="0014324B"/>
    <w:rsid w:val="00146436"/>
    <w:rsid w:val="00150140"/>
    <w:rsid w:val="00150ECD"/>
    <w:rsid w:val="001524EF"/>
    <w:rsid w:val="0015511E"/>
    <w:rsid w:val="00156B11"/>
    <w:rsid w:val="0016001F"/>
    <w:rsid w:val="001638CD"/>
    <w:rsid w:val="001665D8"/>
    <w:rsid w:val="0016691F"/>
    <w:rsid w:val="001722ED"/>
    <w:rsid w:val="001742FB"/>
    <w:rsid w:val="00174D85"/>
    <w:rsid w:val="00176257"/>
    <w:rsid w:val="00177409"/>
    <w:rsid w:val="00177592"/>
    <w:rsid w:val="00181173"/>
    <w:rsid w:val="00181DFC"/>
    <w:rsid w:val="00185CA4"/>
    <w:rsid w:val="00191F04"/>
    <w:rsid w:val="001A316A"/>
    <w:rsid w:val="001A382D"/>
    <w:rsid w:val="001A509C"/>
    <w:rsid w:val="001A67DA"/>
    <w:rsid w:val="001B25B6"/>
    <w:rsid w:val="001B312F"/>
    <w:rsid w:val="001B3612"/>
    <w:rsid w:val="001B4986"/>
    <w:rsid w:val="001B69C1"/>
    <w:rsid w:val="001C09C5"/>
    <w:rsid w:val="001C1A5D"/>
    <w:rsid w:val="001C1BB8"/>
    <w:rsid w:val="001C24E0"/>
    <w:rsid w:val="001D279C"/>
    <w:rsid w:val="001D5D75"/>
    <w:rsid w:val="001D6A6C"/>
    <w:rsid w:val="001E046F"/>
    <w:rsid w:val="001E2E80"/>
    <w:rsid w:val="001E5D64"/>
    <w:rsid w:val="001F2ECE"/>
    <w:rsid w:val="001F3264"/>
    <w:rsid w:val="001F5659"/>
    <w:rsid w:val="001F7210"/>
    <w:rsid w:val="001F77AC"/>
    <w:rsid w:val="001F7D92"/>
    <w:rsid w:val="002008E1"/>
    <w:rsid w:val="00203A45"/>
    <w:rsid w:val="00205856"/>
    <w:rsid w:val="0020739E"/>
    <w:rsid w:val="00211681"/>
    <w:rsid w:val="00215005"/>
    <w:rsid w:val="0021540F"/>
    <w:rsid w:val="00216238"/>
    <w:rsid w:val="00216374"/>
    <w:rsid w:val="00224AAA"/>
    <w:rsid w:val="0022631F"/>
    <w:rsid w:val="00226FED"/>
    <w:rsid w:val="00227C11"/>
    <w:rsid w:val="00230779"/>
    <w:rsid w:val="00231808"/>
    <w:rsid w:val="00231E53"/>
    <w:rsid w:val="00232465"/>
    <w:rsid w:val="0023337D"/>
    <w:rsid w:val="00235BCB"/>
    <w:rsid w:val="00242DF2"/>
    <w:rsid w:val="00244B47"/>
    <w:rsid w:val="0024598A"/>
    <w:rsid w:val="002505F1"/>
    <w:rsid w:val="0025349D"/>
    <w:rsid w:val="00254104"/>
    <w:rsid w:val="00254F7C"/>
    <w:rsid w:val="0025764E"/>
    <w:rsid w:val="00261D66"/>
    <w:rsid w:val="00262572"/>
    <w:rsid w:val="00263739"/>
    <w:rsid w:val="0026388E"/>
    <w:rsid w:val="00270C8F"/>
    <w:rsid w:val="002732BF"/>
    <w:rsid w:val="002734F5"/>
    <w:rsid w:val="00273BF6"/>
    <w:rsid w:val="0027498C"/>
    <w:rsid w:val="002762B4"/>
    <w:rsid w:val="00276AE1"/>
    <w:rsid w:val="0027769B"/>
    <w:rsid w:val="0027783F"/>
    <w:rsid w:val="0028027A"/>
    <w:rsid w:val="00286751"/>
    <w:rsid w:val="002879A5"/>
    <w:rsid w:val="00287EDD"/>
    <w:rsid w:val="0029262C"/>
    <w:rsid w:val="00293056"/>
    <w:rsid w:val="0029322D"/>
    <w:rsid w:val="0029402F"/>
    <w:rsid w:val="00296DAE"/>
    <w:rsid w:val="002A028E"/>
    <w:rsid w:val="002A1364"/>
    <w:rsid w:val="002A28A3"/>
    <w:rsid w:val="002A34C4"/>
    <w:rsid w:val="002B076E"/>
    <w:rsid w:val="002B1918"/>
    <w:rsid w:val="002B388D"/>
    <w:rsid w:val="002B6440"/>
    <w:rsid w:val="002C2421"/>
    <w:rsid w:val="002C4A99"/>
    <w:rsid w:val="002C705C"/>
    <w:rsid w:val="002C72FE"/>
    <w:rsid w:val="002C7CC8"/>
    <w:rsid w:val="002D1008"/>
    <w:rsid w:val="002D1338"/>
    <w:rsid w:val="002D3B4A"/>
    <w:rsid w:val="002D52F5"/>
    <w:rsid w:val="002E00F7"/>
    <w:rsid w:val="002E031D"/>
    <w:rsid w:val="002E0FAC"/>
    <w:rsid w:val="002E1549"/>
    <w:rsid w:val="002E6478"/>
    <w:rsid w:val="002E6AE5"/>
    <w:rsid w:val="002F25B7"/>
    <w:rsid w:val="002F482D"/>
    <w:rsid w:val="002F513B"/>
    <w:rsid w:val="002F5823"/>
    <w:rsid w:val="00312CA8"/>
    <w:rsid w:val="00312F77"/>
    <w:rsid w:val="0031475C"/>
    <w:rsid w:val="003148AF"/>
    <w:rsid w:val="00322173"/>
    <w:rsid w:val="00324714"/>
    <w:rsid w:val="00326B95"/>
    <w:rsid w:val="00327902"/>
    <w:rsid w:val="00334066"/>
    <w:rsid w:val="003348A4"/>
    <w:rsid w:val="003405D8"/>
    <w:rsid w:val="00342025"/>
    <w:rsid w:val="00344128"/>
    <w:rsid w:val="0034416D"/>
    <w:rsid w:val="003442E6"/>
    <w:rsid w:val="0035267F"/>
    <w:rsid w:val="00353699"/>
    <w:rsid w:val="00354267"/>
    <w:rsid w:val="00355281"/>
    <w:rsid w:val="00355387"/>
    <w:rsid w:val="003554C9"/>
    <w:rsid w:val="0035715E"/>
    <w:rsid w:val="00361FBB"/>
    <w:rsid w:val="00362694"/>
    <w:rsid w:val="00363B35"/>
    <w:rsid w:val="0036532A"/>
    <w:rsid w:val="0037491E"/>
    <w:rsid w:val="003763FA"/>
    <w:rsid w:val="00376ABE"/>
    <w:rsid w:val="003829DD"/>
    <w:rsid w:val="0038739C"/>
    <w:rsid w:val="00387D29"/>
    <w:rsid w:val="0039214F"/>
    <w:rsid w:val="00396F6B"/>
    <w:rsid w:val="003A0CE8"/>
    <w:rsid w:val="003A1B09"/>
    <w:rsid w:val="003A4B45"/>
    <w:rsid w:val="003A5742"/>
    <w:rsid w:val="003A7254"/>
    <w:rsid w:val="003B1B66"/>
    <w:rsid w:val="003B3FD7"/>
    <w:rsid w:val="003B4CCD"/>
    <w:rsid w:val="003C1601"/>
    <w:rsid w:val="003C2D64"/>
    <w:rsid w:val="003C31F5"/>
    <w:rsid w:val="003C53EB"/>
    <w:rsid w:val="003C62CE"/>
    <w:rsid w:val="003C731B"/>
    <w:rsid w:val="003D25CB"/>
    <w:rsid w:val="003D5154"/>
    <w:rsid w:val="003E22E0"/>
    <w:rsid w:val="003E2970"/>
    <w:rsid w:val="003E2D8E"/>
    <w:rsid w:val="003E4917"/>
    <w:rsid w:val="003E4FB8"/>
    <w:rsid w:val="003E7CFF"/>
    <w:rsid w:val="003F17D8"/>
    <w:rsid w:val="003F765A"/>
    <w:rsid w:val="003F768A"/>
    <w:rsid w:val="0040032C"/>
    <w:rsid w:val="00400A6A"/>
    <w:rsid w:val="0040577E"/>
    <w:rsid w:val="00406215"/>
    <w:rsid w:val="00410EF7"/>
    <w:rsid w:val="004124A3"/>
    <w:rsid w:val="0041409E"/>
    <w:rsid w:val="004206A8"/>
    <w:rsid w:val="0042266D"/>
    <w:rsid w:val="004227A9"/>
    <w:rsid w:val="00430196"/>
    <w:rsid w:val="00432C0A"/>
    <w:rsid w:val="004335AB"/>
    <w:rsid w:val="004338A4"/>
    <w:rsid w:val="00434214"/>
    <w:rsid w:val="00441C81"/>
    <w:rsid w:val="00445ED8"/>
    <w:rsid w:val="00450948"/>
    <w:rsid w:val="00450C9B"/>
    <w:rsid w:val="004534DA"/>
    <w:rsid w:val="00453DB2"/>
    <w:rsid w:val="00454B4B"/>
    <w:rsid w:val="00456D31"/>
    <w:rsid w:val="00460FC5"/>
    <w:rsid w:val="0046123F"/>
    <w:rsid w:val="004655F0"/>
    <w:rsid w:val="0046574B"/>
    <w:rsid w:val="0047012E"/>
    <w:rsid w:val="004727E9"/>
    <w:rsid w:val="00472983"/>
    <w:rsid w:val="00472A0E"/>
    <w:rsid w:val="00474A28"/>
    <w:rsid w:val="00475AFC"/>
    <w:rsid w:val="004778CC"/>
    <w:rsid w:val="00477B39"/>
    <w:rsid w:val="004809FF"/>
    <w:rsid w:val="00481A8B"/>
    <w:rsid w:val="004835A2"/>
    <w:rsid w:val="00486EC0"/>
    <w:rsid w:val="0049460E"/>
    <w:rsid w:val="0049549F"/>
    <w:rsid w:val="0049580B"/>
    <w:rsid w:val="0049742F"/>
    <w:rsid w:val="004A0CCA"/>
    <w:rsid w:val="004A39B7"/>
    <w:rsid w:val="004A4592"/>
    <w:rsid w:val="004A49D4"/>
    <w:rsid w:val="004A4CB0"/>
    <w:rsid w:val="004A6252"/>
    <w:rsid w:val="004A695D"/>
    <w:rsid w:val="004B020B"/>
    <w:rsid w:val="004B0D4D"/>
    <w:rsid w:val="004B0EED"/>
    <w:rsid w:val="004B410D"/>
    <w:rsid w:val="004B54A9"/>
    <w:rsid w:val="004C1DF8"/>
    <w:rsid w:val="004C1EEF"/>
    <w:rsid w:val="004C3557"/>
    <w:rsid w:val="004C4955"/>
    <w:rsid w:val="004C5722"/>
    <w:rsid w:val="004C742F"/>
    <w:rsid w:val="004D2E27"/>
    <w:rsid w:val="004D3724"/>
    <w:rsid w:val="004D3825"/>
    <w:rsid w:val="004D3E91"/>
    <w:rsid w:val="004D4A2B"/>
    <w:rsid w:val="004D6082"/>
    <w:rsid w:val="004E6C6E"/>
    <w:rsid w:val="004E7233"/>
    <w:rsid w:val="004F1F9F"/>
    <w:rsid w:val="004F3A5E"/>
    <w:rsid w:val="004F7600"/>
    <w:rsid w:val="0050113A"/>
    <w:rsid w:val="00511789"/>
    <w:rsid w:val="00513D53"/>
    <w:rsid w:val="005144EC"/>
    <w:rsid w:val="005202FE"/>
    <w:rsid w:val="00522E10"/>
    <w:rsid w:val="005267FF"/>
    <w:rsid w:val="005277E7"/>
    <w:rsid w:val="0052787F"/>
    <w:rsid w:val="00530DF7"/>
    <w:rsid w:val="00531120"/>
    <w:rsid w:val="00532858"/>
    <w:rsid w:val="00533D80"/>
    <w:rsid w:val="005349E1"/>
    <w:rsid w:val="00534CF1"/>
    <w:rsid w:val="005354D7"/>
    <w:rsid w:val="00540EC8"/>
    <w:rsid w:val="00541F8A"/>
    <w:rsid w:val="005439B0"/>
    <w:rsid w:val="00544390"/>
    <w:rsid w:val="005479F3"/>
    <w:rsid w:val="00550E76"/>
    <w:rsid w:val="00551B54"/>
    <w:rsid w:val="00555FAE"/>
    <w:rsid w:val="0056187B"/>
    <w:rsid w:val="005626BE"/>
    <w:rsid w:val="00565E65"/>
    <w:rsid w:val="005668EB"/>
    <w:rsid w:val="00570124"/>
    <w:rsid w:val="00577A0E"/>
    <w:rsid w:val="00577C2A"/>
    <w:rsid w:val="00577D7E"/>
    <w:rsid w:val="00580FCD"/>
    <w:rsid w:val="005811C0"/>
    <w:rsid w:val="00582244"/>
    <w:rsid w:val="00582FE2"/>
    <w:rsid w:val="0058636E"/>
    <w:rsid w:val="00590545"/>
    <w:rsid w:val="00592336"/>
    <w:rsid w:val="0059275B"/>
    <w:rsid w:val="0059470B"/>
    <w:rsid w:val="005954D8"/>
    <w:rsid w:val="00596792"/>
    <w:rsid w:val="00597D9E"/>
    <w:rsid w:val="00597DC4"/>
    <w:rsid w:val="005A11CE"/>
    <w:rsid w:val="005B14D5"/>
    <w:rsid w:val="005B28BD"/>
    <w:rsid w:val="005B351D"/>
    <w:rsid w:val="005B7F16"/>
    <w:rsid w:val="005C1F46"/>
    <w:rsid w:val="005C3E5A"/>
    <w:rsid w:val="005C4C64"/>
    <w:rsid w:val="005E1A36"/>
    <w:rsid w:val="005E1BB6"/>
    <w:rsid w:val="005E3D59"/>
    <w:rsid w:val="005E648B"/>
    <w:rsid w:val="005F4BB3"/>
    <w:rsid w:val="005F6E75"/>
    <w:rsid w:val="005F7AE6"/>
    <w:rsid w:val="006008FA"/>
    <w:rsid w:val="00604373"/>
    <w:rsid w:val="00606FF4"/>
    <w:rsid w:val="0060782E"/>
    <w:rsid w:val="006109D1"/>
    <w:rsid w:val="00610E8E"/>
    <w:rsid w:val="00612936"/>
    <w:rsid w:val="00612C57"/>
    <w:rsid w:val="0061332B"/>
    <w:rsid w:val="0061548C"/>
    <w:rsid w:val="00615D25"/>
    <w:rsid w:val="006163BB"/>
    <w:rsid w:val="00616F96"/>
    <w:rsid w:val="0062028B"/>
    <w:rsid w:val="006255DB"/>
    <w:rsid w:val="006303C2"/>
    <w:rsid w:val="00630EA2"/>
    <w:rsid w:val="00634CDB"/>
    <w:rsid w:val="00641790"/>
    <w:rsid w:val="00641DE0"/>
    <w:rsid w:val="00643562"/>
    <w:rsid w:val="006460BC"/>
    <w:rsid w:val="0064637B"/>
    <w:rsid w:val="00654777"/>
    <w:rsid w:val="0066313C"/>
    <w:rsid w:val="00665D31"/>
    <w:rsid w:val="00667ADE"/>
    <w:rsid w:val="006704B9"/>
    <w:rsid w:val="00671BA6"/>
    <w:rsid w:val="006735DB"/>
    <w:rsid w:val="00673B6D"/>
    <w:rsid w:val="00676BD2"/>
    <w:rsid w:val="00677EB3"/>
    <w:rsid w:val="0068131C"/>
    <w:rsid w:val="00683CB2"/>
    <w:rsid w:val="00693591"/>
    <w:rsid w:val="00696712"/>
    <w:rsid w:val="006A3192"/>
    <w:rsid w:val="006B1BE3"/>
    <w:rsid w:val="006B2BB5"/>
    <w:rsid w:val="006B4FB9"/>
    <w:rsid w:val="006B5EF7"/>
    <w:rsid w:val="006B6A21"/>
    <w:rsid w:val="006B709A"/>
    <w:rsid w:val="006B7931"/>
    <w:rsid w:val="006C2B33"/>
    <w:rsid w:val="006C33A6"/>
    <w:rsid w:val="006C7ECC"/>
    <w:rsid w:val="006D0321"/>
    <w:rsid w:val="006D119F"/>
    <w:rsid w:val="006D2897"/>
    <w:rsid w:val="006D4D81"/>
    <w:rsid w:val="006D5EE7"/>
    <w:rsid w:val="006D74D9"/>
    <w:rsid w:val="006D74DF"/>
    <w:rsid w:val="006D78E6"/>
    <w:rsid w:val="006D7A1D"/>
    <w:rsid w:val="006E0EEB"/>
    <w:rsid w:val="006E1949"/>
    <w:rsid w:val="006E220E"/>
    <w:rsid w:val="006E24C7"/>
    <w:rsid w:val="006E4504"/>
    <w:rsid w:val="006E4778"/>
    <w:rsid w:val="006E6CEB"/>
    <w:rsid w:val="006F52EE"/>
    <w:rsid w:val="00700E1E"/>
    <w:rsid w:val="00700EF3"/>
    <w:rsid w:val="00702D7C"/>
    <w:rsid w:val="00706B0F"/>
    <w:rsid w:val="00707DD6"/>
    <w:rsid w:val="007105BC"/>
    <w:rsid w:val="0071206A"/>
    <w:rsid w:val="0071480A"/>
    <w:rsid w:val="00715F03"/>
    <w:rsid w:val="00723A4C"/>
    <w:rsid w:val="007241EE"/>
    <w:rsid w:val="00724A8A"/>
    <w:rsid w:val="00727B4D"/>
    <w:rsid w:val="007315B4"/>
    <w:rsid w:val="00731F37"/>
    <w:rsid w:val="007342CE"/>
    <w:rsid w:val="00743C40"/>
    <w:rsid w:val="00743D05"/>
    <w:rsid w:val="00745EA9"/>
    <w:rsid w:val="00746DFD"/>
    <w:rsid w:val="0075662E"/>
    <w:rsid w:val="00763E1A"/>
    <w:rsid w:val="00766A7E"/>
    <w:rsid w:val="00767024"/>
    <w:rsid w:val="00772DE1"/>
    <w:rsid w:val="00773575"/>
    <w:rsid w:val="00776FEF"/>
    <w:rsid w:val="0078053C"/>
    <w:rsid w:val="00783439"/>
    <w:rsid w:val="0078657F"/>
    <w:rsid w:val="00787382"/>
    <w:rsid w:val="00792433"/>
    <w:rsid w:val="00795D84"/>
    <w:rsid w:val="0079601E"/>
    <w:rsid w:val="007A012F"/>
    <w:rsid w:val="007A085A"/>
    <w:rsid w:val="007A16FD"/>
    <w:rsid w:val="007B1673"/>
    <w:rsid w:val="007B1965"/>
    <w:rsid w:val="007B50AC"/>
    <w:rsid w:val="007C2E99"/>
    <w:rsid w:val="007C4DDD"/>
    <w:rsid w:val="007C63EC"/>
    <w:rsid w:val="007C6580"/>
    <w:rsid w:val="007C7B25"/>
    <w:rsid w:val="007D06FD"/>
    <w:rsid w:val="007D1294"/>
    <w:rsid w:val="007D3773"/>
    <w:rsid w:val="007D39A2"/>
    <w:rsid w:val="007D5D8D"/>
    <w:rsid w:val="007D64D0"/>
    <w:rsid w:val="007E0548"/>
    <w:rsid w:val="007E0954"/>
    <w:rsid w:val="007E0A73"/>
    <w:rsid w:val="007E1AD3"/>
    <w:rsid w:val="007E2476"/>
    <w:rsid w:val="007E6596"/>
    <w:rsid w:val="007F6926"/>
    <w:rsid w:val="007F759B"/>
    <w:rsid w:val="00801A26"/>
    <w:rsid w:val="0080367B"/>
    <w:rsid w:val="00810F8C"/>
    <w:rsid w:val="00815076"/>
    <w:rsid w:val="00816E61"/>
    <w:rsid w:val="00820AC7"/>
    <w:rsid w:val="00822D5E"/>
    <w:rsid w:val="00825449"/>
    <w:rsid w:val="008272F7"/>
    <w:rsid w:val="00831756"/>
    <w:rsid w:val="008321B6"/>
    <w:rsid w:val="008341C4"/>
    <w:rsid w:val="00836AE1"/>
    <w:rsid w:val="00840F98"/>
    <w:rsid w:val="0084434C"/>
    <w:rsid w:val="008457BB"/>
    <w:rsid w:val="008461A6"/>
    <w:rsid w:val="008468A9"/>
    <w:rsid w:val="00854AAB"/>
    <w:rsid w:val="00855A3D"/>
    <w:rsid w:val="00855ECB"/>
    <w:rsid w:val="00857DE6"/>
    <w:rsid w:val="00861C43"/>
    <w:rsid w:val="00862770"/>
    <w:rsid w:val="00865793"/>
    <w:rsid w:val="008700EA"/>
    <w:rsid w:val="00870E15"/>
    <w:rsid w:val="008716E7"/>
    <w:rsid w:val="00871F60"/>
    <w:rsid w:val="0087220F"/>
    <w:rsid w:val="008752B5"/>
    <w:rsid w:val="008777CC"/>
    <w:rsid w:val="00884908"/>
    <w:rsid w:val="008900B6"/>
    <w:rsid w:val="00890934"/>
    <w:rsid w:val="008935F6"/>
    <w:rsid w:val="008945E7"/>
    <w:rsid w:val="008A593B"/>
    <w:rsid w:val="008A6907"/>
    <w:rsid w:val="008B127B"/>
    <w:rsid w:val="008B24F2"/>
    <w:rsid w:val="008B5674"/>
    <w:rsid w:val="008B5C71"/>
    <w:rsid w:val="008C079F"/>
    <w:rsid w:val="008C0FB5"/>
    <w:rsid w:val="008C345F"/>
    <w:rsid w:val="008D078E"/>
    <w:rsid w:val="008D18AC"/>
    <w:rsid w:val="008D3311"/>
    <w:rsid w:val="008D4CF8"/>
    <w:rsid w:val="008D75F9"/>
    <w:rsid w:val="008E24AF"/>
    <w:rsid w:val="008F0CC1"/>
    <w:rsid w:val="008F1E98"/>
    <w:rsid w:val="008F7CC0"/>
    <w:rsid w:val="00901192"/>
    <w:rsid w:val="009067FF"/>
    <w:rsid w:val="009122B0"/>
    <w:rsid w:val="00913941"/>
    <w:rsid w:val="00913C4B"/>
    <w:rsid w:val="009162E7"/>
    <w:rsid w:val="00917BC2"/>
    <w:rsid w:val="00920064"/>
    <w:rsid w:val="009209BA"/>
    <w:rsid w:val="0092137C"/>
    <w:rsid w:val="00922186"/>
    <w:rsid w:val="00922FD8"/>
    <w:rsid w:val="00923B81"/>
    <w:rsid w:val="009245D1"/>
    <w:rsid w:val="00930471"/>
    <w:rsid w:val="00932E34"/>
    <w:rsid w:val="00934C53"/>
    <w:rsid w:val="00936175"/>
    <w:rsid w:val="00936A05"/>
    <w:rsid w:val="00937C1F"/>
    <w:rsid w:val="00940043"/>
    <w:rsid w:val="00940D3C"/>
    <w:rsid w:val="009432D4"/>
    <w:rsid w:val="009436CB"/>
    <w:rsid w:val="009471F0"/>
    <w:rsid w:val="00947AC9"/>
    <w:rsid w:val="00947D57"/>
    <w:rsid w:val="00950647"/>
    <w:rsid w:val="00951598"/>
    <w:rsid w:val="00953E02"/>
    <w:rsid w:val="00957C78"/>
    <w:rsid w:val="00960B8E"/>
    <w:rsid w:val="00961335"/>
    <w:rsid w:val="00964529"/>
    <w:rsid w:val="00964BC0"/>
    <w:rsid w:val="0097634C"/>
    <w:rsid w:val="009770CC"/>
    <w:rsid w:val="00980399"/>
    <w:rsid w:val="0099691B"/>
    <w:rsid w:val="009973F4"/>
    <w:rsid w:val="009979C0"/>
    <w:rsid w:val="009A141B"/>
    <w:rsid w:val="009A1ADC"/>
    <w:rsid w:val="009A1EFD"/>
    <w:rsid w:val="009A30DB"/>
    <w:rsid w:val="009A40A0"/>
    <w:rsid w:val="009A574F"/>
    <w:rsid w:val="009B106E"/>
    <w:rsid w:val="009B2CBC"/>
    <w:rsid w:val="009B403C"/>
    <w:rsid w:val="009B6F70"/>
    <w:rsid w:val="009C108A"/>
    <w:rsid w:val="009C266E"/>
    <w:rsid w:val="009C5A22"/>
    <w:rsid w:val="009C6190"/>
    <w:rsid w:val="009D6D4E"/>
    <w:rsid w:val="009D720A"/>
    <w:rsid w:val="009E21C6"/>
    <w:rsid w:val="009E5D5D"/>
    <w:rsid w:val="009E5ED7"/>
    <w:rsid w:val="009E63FF"/>
    <w:rsid w:val="009F13F4"/>
    <w:rsid w:val="009F15DB"/>
    <w:rsid w:val="009F15DD"/>
    <w:rsid w:val="00A00307"/>
    <w:rsid w:val="00A0272C"/>
    <w:rsid w:val="00A02B36"/>
    <w:rsid w:val="00A04256"/>
    <w:rsid w:val="00A04FD2"/>
    <w:rsid w:val="00A05DAD"/>
    <w:rsid w:val="00A06392"/>
    <w:rsid w:val="00A06C23"/>
    <w:rsid w:val="00A078E6"/>
    <w:rsid w:val="00A10778"/>
    <w:rsid w:val="00A113E9"/>
    <w:rsid w:val="00A1582D"/>
    <w:rsid w:val="00A16865"/>
    <w:rsid w:val="00A17605"/>
    <w:rsid w:val="00A2195A"/>
    <w:rsid w:val="00A22259"/>
    <w:rsid w:val="00A2450D"/>
    <w:rsid w:val="00A25870"/>
    <w:rsid w:val="00A36B58"/>
    <w:rsid w:val="00A40AB2"/>
    <w:rsid w:val="00A41812"/>
    <w:rsid w:val="00A427E6"/>
    <w:rsid w:val="00A42C44"/>
    <w:rsid w:val="00A4355F"/>
    <w:rsid w:val="00A4705A"/>
    <w:rsid w:val="00A4762E"/>
    <w:rsid w:val="00A503E5"/>
    <w:rsid w:val="00A516AB"/>
    <w:rsid w:val="00A5297A"/>
    <w:rsid w:val="00A52E1E"/>
    <w:rsid w:val="00A57C91"/>
    <w:rsid w:val="00A614C2"/>
    <w:rsid w:val="00A61ADA"/>
    <w:rsid w:val="00A6399F"/>
    <w:rsid w:val="00A6442C"/>
    <w:rsid w:val="00A65F78"/>
    <w:rsid w:val="00A6648A"/>
    <w:rsid w:val="00A6670B"/>
    <w:rsid w:val="00A67379"/>
    <w:rsid w:val="00A74F0F"/>
    <w:rsid w:val="00A75247"/>
    <w:rsid w:val="00A75D3C"/>
    <w:rsid w:val="00A7626F"/>
    <w:rsid w:val="00A802D6"/>
    <w:rsid w:val="00A81C00"/>
    <w:rsid w:val="00A82C58"/>
    <w:rsid w:val="00A83622"/>
    <w:rsid w:val="00A836A6"/>
    <w:rsid w:val="00A85081"/>
    <w:rsid w:val="00A91B45"/>
    <w:rsid w:val="00A929D4"/>
    <w:rsid w:val="00A95183"/>
    <w:rsid w:val="00A960F4"/>
    <w:rsid w:val="00AA259A"/>
    <w:rsid w:val="00AA3F13"/>
    <w:rsid w:val="00AB0D21"/>
    <w:rsid w:val="00AB122C"/>
    <w:rsid w:val="00AB21A7"/>
    <w:rsid w:val="00AB3269"/>
    <w:rsid w:val="00AB5007"/>
    <w:rsid w:val="00AB7A4E"/>
    <w:rsid w:val="00AC3079"/>
    <w:rsid w:val="00AC3477"/>
    <w:rsid w:val="00AC5D54"/>
    <w:rsid w:val="00AC671F"/>
    <w:rsid w:val="00AD0E50"/>
    <w:rsid w:val="00AD1809"/>
    <w:rsid w:val="00AD2173"/>
    <w:rsid w:val="00AE079E"/>
    <w:rsid w:val="00AE513B"/>
    <w:rsid w:val="00AE54F3"/>
    <w:rsid w:val="00AE6149"/>
    <w:rsid w:val="00AF1DEC"/>
    <w:rsid w:val="00B00C75"/>
    <w:rsid w:val="00B04E60"/>
    <w:rsid w:val="00B05A72"/>
    <w:rsid w:val="00B06B44"/>
    <w:rsid w:val="00B21227"/>
    <w:rsid w:val="00B22B8B"/>
    <w:rsid w:val="00B321FD"/>
    <w:rsid w:val="00B33662"/>
    <w:rsid w:val="00B36D21"/>
    <w:rsid w:val="00B42AD7"/>
    <w:rsid w:val="00B44614"/>
    <w:rsid w:val="00B456E0"/>
    <w:rsid w:val="00B45C93"/>
    <w:rsid w:val="00B47242"/>
    <w:rsid w:val="00B51748"/>
    <w:rsid w:val="00B55B6B"/>
    <w:rsid w:val="00B60683"/>
    <w:rsid w:val="00B61E1B"/>
    <w:rsid w:val="00B63655"/>
    <w:rsid w:val="00B63D28"/>
    <w:rsid w:val="00B70BE7"/>
    <w:rsid w:val="00B75C7F"/>
    <w:rsid w:val="00B82D30"/>
    <w:rsid w:val="00B8494E"/>
    <w:rsid w:val="00B9028D"/>
    <w:rsid w:val="00B90EB2"/>
    <w:rsid w:val="00B919A1"/>
    <w:rsid w:val="00B938D0"/>
    <w:rsid w:val="00B95E57"/>
    <w:rsid w:val="00B962BF"/>
    <w:rsid w:val="00BA05F2"/>
    <w:rsid w:val="00BA17F5"/>
    <w:rsid w:val="00BA2270"/>
    <w:rsid w:val="00BB0652"/>
    <w:rsid w:val="00BB08D2"/>
    <w:rsid w:val="00BB19C0"/>
    <w:rsid w:val="00BB1F70"/>
    <w:rsid w:val="00BB2BAE"/>
    <w:rsid w:val="00BB75D6"/>
    <w:rsid w:val="00BC358D"/>
    <w:rsid w:val="00BC3759"/>
    <w:rsid w:val="00BC4C7A"/>
    <w:rsid w:val="00BC6B0A"/>
    <w:rsid w:val="00BD01C7"/>
    <w:rsid w:val="00BD38A1"/>
    <w:rsid w:val="00BD5FE5"/>
    <w:rsid w:val="00BD7673"/>
    <w:rsid w:val="00BD78CF"/>
    <w:rsid w:val="00BE0165"/>
    <w:rsid w:val="00BF538F"/>
    <w:rsid w:val="00C0141A"/>
    <w:rsid w:val="00C01FA9"/>
    <w:rsid w:val="00C02810"/>
    <w:rsid w:val="00C038CD"/>
    <w:rsid w:val="00C05183"/>
    <w:rsid w:val="00C05F37"/>
    <w:rsid w:val="00C060B1"/>
    <w:rsid w:val="00C109FE"/>
    <w:rsid w:val="00C14159"/>
    <w:rsid w:val="00C15B34"/>
    <w:rsid w:val="00C17060"/>
    <w:rsid w:val="00C20C1A"/>
    <w:rsid w:val="00C20ECD"/>
    <w:rsid w:val="00C2148A"/>
    <w:rsid w:val="00C2431C"/>
    <w:rsid w:val="00C30FDB"/>
    <w:rsid w:val="00C32CCC"/>
    <w:rsid w:val="00C32DD0"/>
    <w:rsid w:val="00C330CD"/>
    <w:rsid w:val="00C52778"/>
    <w:rsid w:val="00C5346D"/>
    <w:rsid w:val="00C53E35"/>
    <w:rsid w:val="00C55E4F"/>
    <w:rsid w:val="00C6122F"/>
    <w:rsid w:val="00C66983"/>
    <w:rsid w:val="00C67071"/>
    <w:rsid w:val="00C6714F"/>
    <w:rsid w:val="00C7055E"/>
    <w:rsid w:val="00C70DAE"/>
    <w:rsid w:val="00C720CF"/>
    <w:rsid w:val="00C74516"/>
    <w:rsid w:val="00C74D90"/>
    <w:rsid w:val="00C759B0"/>
    <w:rsid w:val="00C75F26"/>
    <w:rsid w:val="00C75FCA"/>
    <w:rsid w:val="00C760A9"/>
    <w:rsid w:val="00C81C01"/>
    <w:rsid w:val="00C829EB"/>
    <w:rsid w:val="00C83DD9"/>
    <w:rsid w:val="00C87066"/>
    <w:rsid w:val="00C912D3"/>
    <w:rsid w:val="00C91927"/>
    <w:rsid w:val="00C92BE6"/>
    <w:rsid w:val="00C9662C"/>
    <w:rsid w:val="00C97917"/>
    <w:rsid w:val="00C97C45"/>
    <w:rsid w:val="00C97DB1"/>
    <w:rsid w:val="00CA1150"/>
    <w:rsid w:val="00CA38E4"/>
    <w:rsid w:val="00CA3B2A"/>
    <w:rsid w:val="00CA60EE"/>
    <w:rsid w:val="00CB0954"/>
    <w:rsid w:val="00CB0F9B"/>
    <w:rsid w:val="00CB1630"/>
    <w:rsid w:val="00CB1DC5"/>
    <w:rsid w:val="00CB5180"/>
    <w:rsid w:val="00CB6CC4"/>
    <w:rsid w:val="00CC0C58"/>
    <w:rsid w:val="00CC1227"/>
    <w:rsid w:val="00CC494F"/>
    <w:rsid w:val="00CC6639"/>
    <w:rsid w:val="00CD01C7"/>
    <w:rsid w:val="00CD0E1A"/>
    <w:rsid w:val="00CD4BFB"/>
    <w:rsid w:val="00CE183E"/>
    <w:rsid w:val="00CE1A68"/>
    <w:rsid w:val="00CE1DC9"/>
    <w:rsid w:val="00CE3A76"/>
    <w:rsid w:val="00CE754B"/>
    <w:rsid w:val="00CE7CA7"/>
    <w:rsid w:val="00CF0010"/>
    <w:rsid w:val="00CF090E"/>
    <w:rsid w:val="00CF3ACF"/>
    <w:rsid w:val="00CF6735"/>
    <w:rsid w:val="00CF7178"/>
    <w:rsid w:val="00D00A04"/>
    <w:rsid w:val="00D00EFF"/>
    <w:rsid w:val="00D016E9"/>
    <w:rsid w:val="00D03100"/>
    <w:rsid w:val="00D03DE2"/>
    <w:rsid w:val="00D07B5C"/>
    <w:rsid w:val="00D10049"/>
    <w:rsid w:val="00D10ABB"/>
    <w:rsid w:val="00D10B55"/>
    <w:rsid w:val="00D1457B"/>
    <w:rsid w:val="00D151B6"/>
    <w:rsid w:val="00D20343"/>
    <w:rsid w:val="00D219DA"/>
    <w:rsid w:val="00D23534"/>
    <w:rsid w:val="00D304A5"/>
    <w:rsid w:val="00D31FCA"/>
    <w:rsid w:val="00D345BC"/>
    <w:rsid w:val="00D4019A"/>
    <w:rsid w:val="00D41639"/>
    <w:rsid w:val="00D47764"/>
    <w:rsid w:val="00D518E1"/>
    <w:rsid w:val="00D53024"/>
    <w:rsid w:val="00D542C3"/>
    <w:rsid w:val="00D556B5"/>
    <w:rsid w:val="00D55F29"/>
    <w:rsid w:val="00D64583"/>
    <w:rsid w:val="00D64636"/>
    <w:rsid w:val="00D65A40"/>
    <w:rsid w:val="00D72A48"/>
    <w:rsid w:val="00D74A02"/>
    <w:rsid w:val="00D834F5"/>
    <w:rsid w:val="00D865C0"/>
    <w:rsid w:val="00D91053"/>
    <w:rsid w:val="00D915E8"/>
    <w:rsid w:val="00D921F6"/>
    <w:rsid w:val="00D936A8"/>
    <w:rsid w:val="00D941F4"/>
    <w:rsid w:val="00D9482B"/>
    <w:rsid w:val="00D9482E"/>
    <w:rsid w:val="00D962A7"/>
    <w:rsid w:val="00D97348"/>
    <w:rsid w:val="00D9773C"/>
    <w:rsid w:val="00DA169D"/>
    <w:rsid w:val="00DA3E74"/>
    <w:rsid w:val="00DA49E6"/>
    <w:rsid w:val="00DA6B0D"/>
    <w:rsid w:val="00DB2C1A"/>
    <w:rsid w:val="00DB3012"/>
    <w:rsid w:val="00DB3590"/>
    <w:rsid w:val="00DC1915"/>
    <w:rsid w:val="00DC3CA6"/>
    <w:rsid w:val="00DC4809"/>
    <w:rsid w:val="00DD1C4B"/>
    <w:rsid w:val="00DD4AC7"/>
    <w:rsid w:val="00DD5DE9"/>
    <w:rsid w:val="00DD6270"/>
    <w:rsid w:val="00DE01CF"/>
    <w:rsid w:val="00DE3A08"/>
    <w:rsid w:val="00DE44AB"/>
    <w:rsid w:val="00DE51F6"/>
    <w:rsid w:val="00DF107E"/>
    <w:rsid w:val="00DF4919"/>
    <w:rsid w:val="00DF5403"/>
    <w:rsid w:val="00DF5D09"/>
    <w:rsid w:val="00DF73A9"/>
    <w:rsid w:val="00E021F6"/>
    <w:rsid w:val="00E02FA2"/>
    <w:rsid w:val="00E03366"/>
    <w:rsid w:val="00E0468C"/>
    <w:rsid w:val="00E12175"/>
    <w:rsid w:val="00E15BA2"/>
    <w:rsid w:val="00E26044"/>
    <w:rsid w:val="00E35900"/>
    <w:rsid w:val="00E371B8"/>
    <w:rsid w:val="00E437DD"/>
    <w:rsid w:val="00E47209"/>
    <w:rsid w:val="00E507A2"/>
    <w:rsid w:val="00E52229"/>
    <w:rsid w:val="00E5332D"/>
    <w:rsid w:val="00E5621C"/>
    <w:rsid w:val="00E56373"/>
    <w:rsid w:val="00E625C9"/>
    <w:rsid w:val="00E62FB6"/>
    <w:rsid w:val="00E656D4"/>
    <w:rsid w:val="00E70BFF"/>
    <w:rsid w:val="00E71CEF"/>
    <w:rsid w:val="00E72317"/>
    <w:rsid w:val="00E74A1D"/>
    <w:rsid w:val="00E75216"/>
    <w:rsid w:val="00E76365"/>
    <w:rsid w:val="00E76C60"/>
    <w:rsid w:val="00E83E72"/>
    <w:rsid w:val="00E92747"/>
    <w:rsid w:val="00E92CE1"/>
    <w:rsid w:val="00E93CCB"/>
    <w:rsid w:val="00E93D94"/>
    <w:rsid w:val="00E94384"/>
    <w:rsid w:val="00E95FBF"/>
    <w:rsid w:val="00EA1797"/>
    <w:rsid w:val="00EA2030"/>
    <w:rsid w:val="00EA7D13"/>
    <w:rsid w:val="00EB7AF5"/>
    <w:rsid w:val="00EB7C45"/>
    <w:rsid w:val="00EC1F1D"/>
    <w:rsid w:val="00EC642D"/>
    <w:rsid w:val="00EC6971"/>
    <w:rsid w:val="00EC77B4"/>
    <w:rsid w:val="00ED28F9"/>
    <w:rsid w:val="00ED2CF5"/>
    <w:rsid w:val="00ED54C8"/>
    <w:rsid w:val="00ED58AB"/>
    <w:rsid w:val="00EE18A5"/>
    <w:rsid w:val="00EE49BD"/>
    <w:rsid w:val="00EE4AF6"/>
    <w:rsid w:val="00EE4FA3"/>
    <w:rsid w:val="00EE5136"/>
    <w:rsid w:val="00EE612E"/>
    <w:rsid w:val="00EE65AC"/>
    <w:rsid w:val="00EE67FD"/>
    <w:rsid w:val="00EF29EA"/>
    <w:rsid w:val="00EF3818"/>
    <w:rsid w:val="00EF6B07"/>
    <w:rsid w:val="00EF6F90"/>
    <w:rsid w:val="00F05EB2"/>
    <w:rsid w:val="00F07FD0"/>
    <w:rsid w:val="00F11B39"/>
    <w:rsid w:val="00F16545"/>
    <w:rsid w:val="00F21B5C"/>
    <w:rsid w:val="00F2315A"/>
    <w:rsid w:val="00F23BD8"/>
    <w:rsid w:val="00F23EEC"/>
    <w:rsid w:val="00F24904"/>
    <w:rsid w:val="00F24EFE"/>
    <w:rsid w:val="00F2583E"/>
    <w:rsid w:val="00F320F3"/>
    <w:rsid w:val="00F349C4"/>
    <w:rsid w:val="00F44426"/>
    <w:rsid w:val="00F46828"/>
    <w:rsid w:val="00F46FA6"/>
    <w:rsid w:val="00F5111F"/>
    <w:rsid w:val="00F53B7E"/>
    <w:rsid w:val="00F53B9C"/>
    <w:rsid w:val="00F57482"/>
    <w:rsid w:val="00F63286"/>
    <w:rsid w:val="00F648EF"/>
    <w:rsid w:val="00F64EF6"/>
    <w:rsid w:val="00F70944"/>
    <w:rsid w:val="00F7551C"/>
    <w:rsid w:val="00F81A81"/>
    <w:rsid w:val="00F81BA0"/>
    <w:rsid w:val="00F82383"/>
    <w:rsid w:val="00F84C4C"/>
    <w:rsid w:val="00F856A4"/>
    <w:rsid w:val="00F86928"/>
    <w:rsid w:val="00F86A5F"/>
    <w:rsid w:val="00F86E1C"/>
    <w:rsid w:val="00F870DE"/>
    <w:rsid w:val="00F87902"/>
    <w:rsid w:val="00F8795A"/>
    <w:rsid w:val="00F87AFA"/>
    <w:rsid w:val="00F90CA3"/>
    <w:rsid w:val="00F90D9B"/>
    <w:rsid w:val="00F913C8"/>
    <w:rsid w:val="00FA17A9"/>
    <w:rsid w:val="00FA26B3"/>
    <w:rsid w:val="00FA3CA4"/>
    <w:rsid w:val="00FA478D"/>
    <w:rsid w:val="00FB3A1C"/>
    <w:rsid w:val="00FB3AFB"/>
    <w:rsid w:val="00FC24F9"/>
    <w:rsid w:val="00FC2E0F"/>
    <w:rsid w:val="00FC3338"/>
    <w:rsid w:val="00FD12ED"/>
    <w:rsid w:val="00FD1DF4"/>
    <w:rsid w:val="00FD318C"/>
    <w:rsid w:val="00FE1ED9"/>
    <w:rsid w:val="00FE2CB3"/>
    <w:rsid w:val="00FE3C65"/>
    <w:rsid w:val="00FE3CA6"/>
    <w:rsid w:val="00FE4BE9"/>
    <w:rsid w:val="00FF0EE8"/>
    <w:rsid w:val="00FF5036"/>
    <w:rsid w:val="00FF5922"/>
    <w:rsid w:val="00FF7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AD7"/>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8C3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58361881">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47574115">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12923953">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6607948">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17225767">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52AB08E-CB6C-4C5B-9BF4-F1BADCDF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2245</TotalTime>
  <Pages>3</Pages>
  <Words>537</Words>
  <Characters>2685</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הילה אופק</cp:lastModifiedBy>
  <cp:revision>719</cp:revision>
  <cp:lastPrinted>2015-02-22T09:52:00Z</cp:lastPrinted>
  <dcterms:created xsi:type="dcterms:W3CDTF">2016-03-06T09:09:00Z</dcterms:created>
  <dcterms:modified xsi:type="dcterms:W3CDTF">2016-05-30T08:43:00Z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