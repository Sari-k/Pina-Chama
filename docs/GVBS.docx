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782" w:rsidRPr="00AE54F3" w:rsidRDefault="00A0272C" w:rsidP="00FB72ED">
      <w:pPr>
        <w:pStyle w:val="a5"/>
        <w:jc w:val="center"/>
        <w:rPr>
          <w:noProof/>
          <w:sz w:val="48"/>
          <w:szCs w:val="48"/>
          <w:rtl/>
        </w:rPr>
      </w:pPr>
      <w:r w:rsidRPr="00AE54F3">
        <w:rPr>
          <w:rFonts w:hint="cs"/>
          <w:noProof/>
          <w:sz w:val="48"/>
          <w:szCs w:val="48"/>
          <w:rtl/>
        </w:rPr>
        <w:t xml:space="preserve">תכנון סבב </w:t>
      </w:r>
      <w:r w:rsidR="00FB72ED">
        <w:rPr>
          <w:rFonts w:hint="cs"/>
          <w:noProof/>
          <w:sz w:val="48"/>
          <w:szCs w:val="48"/>
          <w:rtl/>
        </w:rPr>
        <w:t>4</w:t>
      </w:r>
      <w:r w:rsidR="003D25CB" w:rsidRPr="00AE54F3">
        <w:rPr>
          <w:rFonts w:hint="cs"/>
          <w:noProof/>
          <w:sz w:val="48"/>
          <w:szCs w:val="48"/>
          <w:rtl/>
        </w:rPr>
        <w:t xml:space="preserve"> </w:t>
      </w:r>
      <w:r w:rsidR="00AE54F3" w:rsidRPr="00AE54F3">
        <w:rPr>
          <w:noProof/>
          <w:sz w:val="48"/>
          <w:szCs w:val="48"/>
          <w:rtl/>
        </w:rPr>
        <w:t>–</w:t>
      </w:r>
      <w:bookmarkStart w:id="0" w:name="_Toc275493957"/>
      <w:r w:rsidR="00FB72ED">
        <w:rPr>
          <w:rFonts w:hint="cs"/>
          <w:noProof/>
          <w:sz w:val="48"/>
          <w:szCs w:val="48"/>
        </w:rPr>
        <w:t>GVBS</w:t>
      </w:r>
    </w:p>
    <w:p w:rsidR="00FB72ED" w:rsidRDefault="00FB72ED" w:rsidP="00E234D2">
      <w:pPr>
        <w:spacing w:line="360" w:lineRule="auto"/>
        <w:rPr>
          <w:b/>
          <w:bCs/>
          <w:u w:val="single"/>
          <w:rtl/>
        </w:rPr>
      </w:pPr>
      <w:r w:rsidRPr="00FB72ED">
        <w:rPr>
          <w:rFonts w:asciiTheme="minorBidi" w:hAnsiTheme="minorBidi"/>
          <w:shd w:val="clear" w:color="auto" w:fill="FFFFFF"/>
        </w:rPr>
        <w:t>Guides and Volunteers &amp; Bakers Shifts</w:t>
      </w:r>
    </w:p>
    <w:p w:rsidR="00C75FCA" w:rsidRDefault="00EA1797" w:rsidP="00FB72ED">
      <w:pPr>
        <w:spacing w:line="360" w:lineRule="auto"/>
        <w:rPr>
          <w:rtl/>
        </w:rPr>
      </w:pPr>
      <w:r>
        <w:rPr>
          <w:rFonts w:hint="cs"/>
          <w:b/>
          <w:bCs/>
          <w:u w:val="single"/>
          <w:rtl/>
        </w:rPr>
        <w:t xml:space="preserve">תאריכי </w:t>
      </w:r>
      <w:r w:rsidR="00067782" w:rsidRPr="00067782">
        <w:rPr>
          <w:rFonts w:hint="cs"/>
          <w:b/>
          <w:bCs/>
          <w:u w:val="single"/>
          <w:rtl/>
        </w:rPr>
        <w:t xml:space="preserve">סבב </w:t>
      </w:r>
      <w:r w:rsidR="000C174E">
        <w:rPr>
          <w:rFonts w:hint="cs"/>
          <w:b/>
          <w:bCs/>
          <w:u w:val="single"/>
          <w:rtl/>
        </w:rPr>
        <w:t>3</w:t>
      </w:r>
      <w:r w:rsidR="00067782" w:rsidRPr="00067782">
        <w:rPr>
          <w:rFonts w:hint="cs"/>
          <w:b/>
          <w:bCs/>
          <w:u w:val="single"/>
          <w:rtl/>
        </w:rPr>
        <w:t>:</w:t>
      </w:r>
      <w:r w:rsidR="00067782" w:rsidRPr="00E74A1D">
        <w:rPr>
          <w:rFonts w:hint="cs"/>
          <w:b/>
          <w:bCs/>
          <w:rtl/>
        </w:rPr>
        <w:t xml:space="preserve"> </w:t>
      </w:r>
      <w:r w:rsidR="00FB72ED">
        <w:rPr>
          <w:rFonts w:hint="cs"/>
          <w:rtl/>
        </w:rPr>
        <w:t>30</w:t>
      </w:r>
      <w:r w:rsidR="00E234D2">
        <w:rPr>
          <w:rFonts w:hint="cs"/>
          <w:rtl/>
        </w:rPr>
        <w:t>/5/16-</w:t>
      </w:r>
      <w:r w:rsidR="00FB72ED">
        <w:rPr>
          <w:rFonts w:hint="cs"/>
          <w:rtl/>
        </w:rPr>
        <w:t>13</w:t>
      </w:r>
      <w:r w:rsidR="00E234D2">
        <w:rPr>
          <w:rFonts w:hint="cs"/>
          <w:rtl/>
        </w:rPr>
        <w:t>/</w:t>
      </w:r>
      <w:r w:rsidR="00FB72ED">
        <w:rPr>
          <w:rFonts w:hint="cs"/>
          <w:rtl/>
        </w:rPr>
        <w:t>6</w:t>
      </w:r>
      <w:r w:rsidR="00E234D2">
        <w:rPr>
          <w:rFonts w:hint="cs"/>
          <w:rtl/>
        </w:rPr>
        <w:t>/16</w:t>
      </w:r>
      <w:r w:rsidR="00700EF3">
        <w:rPr>
          <w:rtl/>
        </w:rPr>
        <w:br/>
      </w:r>
      <w:r w:rsidR="00361FBB" w:rsidRPr="00361FBB">
        <w:rPr>
          <w:rFonts w:hint="cs"/>
          <w:b/>
          <w:bCs/>
          <w:sz w:val="24"/>
          <w:szCs w:val="24"/>
          <w:u w:val="single"/>
          <w:rtl/>
        </w:rPr>
        <w:t xml:space="preserve">רשימת המאפיינים לסבב הבא </w:t>
      </w:r>
      <w:r w:rsidR="00361FBB" w:rsidRPr="00361FBB">
        <w:rPr>
          <w:b/>
          <w:bCs/>
          <w:sz w:val="24"/>
          <w:szCs w:val="24"/>
          <w:u w:val="single"/>
          <w:rtl/>
        </w:rPr>
        <w:t>–</w:t>
      </w:r>
      <w:r w:rsidR="00361FBB" w:rsidRPr="00361FBB">
        <w:rPr>
          <w:rFonts w:hint="cs"/>
          <w:b/>
          <w:bCs/>
          <w:sz w:val="24"/>
          <w:szCs w:val="24"/>
          <w:u w:val="single"/>
          <w:rtl/>
        </w:rPr>
        <w:t xml:space="preserve"> סבב </w:t>
      </w:r>
      <w:r w:rsidR="000C174E">
        <w:rPr>
          <w:rFonts w:hint="cs"/>
          <w:b/>
          <w:bCs/>
          <w:sz w:val="24"/>
          <w:szCs w:val="24"/>
          <w:u w:val="single"/>
          <w:rtl/>
        </w:rPr>
        <w:t>3</w:t>
      </w:r>
      <w:r w:rsidR="00361FBB" w:rsidRPr="00361FBB">
        <w:rPr>
          <w:rFonts w:hint="cs"/>
          <w:b/>
          <w:bCs/>
          <w:sz w:val="24"/>
          <w:szCs w:val="24"/>
          <w:u w:val="single"/>
          <w:rtl/>
        </w:rPr>
        <w:t>:</w:t>
      </w:r>
    </w:p>
    <w:tbl>
      <w:tblPr>
        <w:tblStyle w:val="-10"/>
        <w:bidiVisual/>
        <w:tblW w:w="7882" w:type="dxa"/>
        <w:tblLook w:val="04A0" w:firstRow="1" w:lastRow="0" w:firstColumn="1" w:lastColumn="0" w:noHBand="0" w:noVBand="1"/>
      </w:tblPr>
      <w:tblGrid>
        <w:gridCol w:w="589"/>
        <w:gridCol w:w="3182"/>
        <w:gridCol w:w="1559"/>
        <w:gridCol w:w="1276"/>
        <w:gridCol w:w="1276"/>
      </w:tblGrid>
      <w:tr w:rsidR="00ED28F9" w:rsidTr="002B076E">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89" w:type="dxa"/>
          </w:tcPr>
          <w:p w:rsidR="00ED28F9" w:rsidRDefault="00ED28F9" w:rsidP="00854AAB">
            <w:pPr>
              <w:rPr>
                <w:rFonts w:ascii="Arial" w:hAnsi="Arial" w:cs="Arial"/>
                <w:color w:val="0000FF"/>
                <w:rtl/>
              </w:rPr>
            </w:pPr>
            <w:r w:rsidRPr="00D47764">
              <w:rPr>
                <w:rFonts w:hint="cs"/>
                <w:rtl/>
              </w:rPr>
              <w:t>מס'</w:t>
            </w:r>
          </w:p>
        </w:tc>
        <w:tc>
          <w:tcPr>
            <w:tcW w:w="3182" w:type="dxa"/>
          </w:tcPr>
          <w:p w:rsidR="00ED28F9" w:rsidRPr="00D47764" w:rsidRDefault="00ED28F9" w:rsidP="00854AAB">
            <w:pPr>
              <w:cnfStyle w:val="100000000000" w:firstRow="1" w:lastRow="0" w:firstColumn="0" w:lastColumn="0" w:oddVBand="0" w:evenVBand="0" w:oddHBand="0" w:evenHBand="0" w:firstRowFirstColumn="0" w:firstRowLastColumn="0" w:lastRowFirstColumn="0" w:lastRowLastColumn="0"/>
              <w:rPr>
                <w:rtl/>
              </w:rPr>
            </w:pPr>
            <w:r>
              <w:rPr>
                <w:rFonts w:hint="cs"/>
                <w:rtl/>
              </w:rPr>
              <w:t>משימה</w:t>
            </w:r>
            <w:r w:rsidRPr="00D47764">
              <w:rPr>
                <w:rFonts w:hint="cs"/>
                <w:rtl/>
              </w:rPr>
              <w:t>\מאפיין</w:t>
            </w:r>
          </w:p>
        </w:tc>
        <w:tc>
          <w:tcPr>
            <w:tcW w:w="1559" w:type="dxa"/>
          </w:tcPr>
          <w:p w:rsidR="00ED28F9" w:rsidRPr="00D47764" w:rsidRDefault="00ED28F9" w:rsidP="00854AAB">
            <w:pPr>
              <w:cnfStyle w:val="100000000000" w:firstRow="1" w:lastRow="0" w:firstColumn="0" w:lastColumn="0" w:oddVBand="0" w:evenVBand="0" w:oddHBand="0" w:evenHBand="0" w:firstRowFirstColumn="0" w:firstRowLastColumn="0" w:lastRowFirstColumn="0" w:lastRowLastColumn="0"/>
              <w:rPr>
                <w:rtl/>
              </w:rPr>
            </w:pPr>
            <w:r>
              <w:rPr>
                <w:rFonts w:hint="cs"/>
                <w:rtl/>
              </w:rPr>
              <w:t>תעדוף פנימי</w:t>
            </w:r>
          </w:p>
        </w:tc>
        <w:tc>
          <w:tcPr>
            <w:tcW w:w="1276" w:type="dxa"/>
          </w:tcPr>
          <w:p w:rsidR="00ED28F9" w:rsidRPr="00D47764" w:rsidRDefault="00ED28F9" w:rsidP="00854AAB">
            <w:p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הערכה </w:t>
            </w:r>
          </w:p>
        </w:tc>
        <w:tc>
          <w:tcPr>
            <w:tcW w:w="1276" w:type="dxa"/>
          </w:tcPr>
          <w:p w:rsidR="00ED28F9" w:rsidRDefault="00ED28F9" w:rsidP="00854AAB">
            <w:pPr>
              <w:cnfStyle w:val="100000000000" w:firstRow="1" w:lastRow="0" w:firstColumn="0" w:lastColumn="0" w:oddVBand="0" w:evenVBand="0" w:oddHBand="0" w:evenHBand="0" w:firstRowFirstColumn="0" w:firstRowLastColumn="0" w:lastRowFirstColumn="0" w:lastRowLastColumn="0"/>
              <w:rPr>
                <w:rtl/>
              </w:rPr>
            </w:pPr>
            <w:r>
              <w:rPr>
                <w:rFonts w:hint="cs"/>
                <w:rtl/>
              </w:rPr>
              <w:t>רמת קושי</w:t>
            </w:r>
          </w:p>
        </w:tc>
      </w:tr>
      <w:tr w:rsidR="00116182" w:rsidTr="002B0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116182" w:rsidRPr="0099691B" w:rsidRDefault="00716B0D" w:rsidP="00116182">
            <w:pPr>
              <w:rPr>
                <w:rFonts w:ascii="Arial" w:hAnsi="Arial" w:cs="Arial"/>
                <w:color w:val="95B3D7" w:themeColor="accent1" w:themeTint="99"/>
                <w:rtl/>
              </w:rPr>
            </w:pPr>
            <w:r>
              <w:rPr>
                <w:rFonts w:ascii="Arial" w:hAnsi="Arial" w:cs="Arial" w:hint="cs"/>
                <w:color w:val="95B3D7" w:themeColor="accent1" w:themeTint="99"/>
                <w:rtl/>
              </w:rPr>
              <w:t>1</w:t>
            </w:r>
          </w:p>
        </w:tc>
        <w:tc>
          <w:tcPr>
            <w:tcW w:w="3182" w:type="dxa"/>
          </w:tcPr>
          <w:p w:rsidR="00116182" w:rsidRDefault="00716B0D" w:rsidP="00116182">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אבטחת האתר</w:t>
            </w:r>
          </w:p>
        </w:tc>
        <w:tc>
          <w:tcPr>
            <w:tcW w:w="1559" w:type="dxa"/>
          </w:tcPr>
          <w:p w:rsidR="00116182" w:rsidRDefault="0096393E" w:rsidP="00116182">
            <w:pPr>
              <w:pStyle w:val="a8"/>
              <w:cnfStyle w:val="000000100000" w:firstRow="0" w:lastRow="0" w:firstColumn="0" w:lastColumn="0" w:oddVBand="0" w:evenVBand="0" w:oddHBand="1" w:evenHBand="0" w:firstRowFirstColumn="0" w:firstRowLastColumn="0" w:lastRowFirstColumn="0" w:lastRowLastColumn="0"/>
              <w:rPr>
                <w:color w:val="auto"/>
                <w:u w:val="none"/>
              </w:rPr>
            </w:pPr>
            <w:r>
              <w:rPr>
                <w:rFonts w:hint="cs"/>
                <w:color w:val="auto"/>
                <w:u w:val="none"/>
                <w:rtl/>
              </w:rPr>
              <w:t>1</w:t>
            </w:r>
          </w:p>
        </w:tc>
        <w:tc>
          <w:tcPr>
            <w:tcW w:w="1276" w:type="dxa"/>
          </w:tcPr>
          <w:p w:rsidR="00116182" w:rsidRDefault="00116182" w:rsidP="00116182">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color w:val="auto"/>
                <w:u w:val="none"/>
                <w:rtl/>
              </w:rPr>
              <w:t>6</w:t>
            </w:r>
          </w:p>
        </w:tc>
        <w:tc>
          <w:tcPr>
            <w:tcW w:w="1276" w:type="dxa"/>
          </w:tcPr>
          <w:p w:rsidR="00116182" w:rsidRDefault="00116182" w:rsidP="00116182">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color w:val="auto"/>
                <w:u w:val="none"/>
                <w:rtl/>
              </w:rPr>
              <w:t>קשה</w:t>
            </w:r>
          </w:p>
        </w:tc>
      </w:tr>
      <w:tr w:rsidR="00116182" w:rsidTr="002B076E">
        <w:tc>
          <w:tcPr>
            <w:cnfStyle w:val="001000000000" w:firstRow="0" w:lastRow="0" w:firstColumn="1" w:lastColumn="0" w:oddVBand="0" w:evenVBand="0" w:oddHBand="0" w:evenHBand="0" w:firstRowFirstColumn="0" w:firstRowLastColumn="0" w:lastRowFirstColumn="0" w:lastRowLastColumn="0"/>
            <w:tcW w:w="589" w:type="dxa"/>
          </w:tcPr>
          <w:p w:rsidR="00116182" w:rsidRPr="0099691B" w:rsidRDefault="00716B0D" w:rsidP="00116182">
            <w:pPr>
              <w:rPr>
                <w:rFonts w:ascii="Arial" w:hAnsi="Arial" w:cs="Arial"/>
                <w:color w:val="95B3D7" w:themeColor="accent1" w:themeTint="99"/>
                <w:rtl/>
              </w:rPr>
            </w:pPr>
            <w:r>
              <w:rPr>
                <w:rFonts w:ascii="Arial" w:hAnsi="Arial" w:cs="Arial" w:hint="cs"/>
                <w:color w:val="95B3D7" w:themeColor="accent1" w:themeTint="99"/>
                <w:rtl/>
              </w:rPr>
              <w:t>2</w:t>
            </w:r>
          </w:p>
        </w:tc>
        <w:tc>
          <w:tcPr>
            <w:tcW w:w="3182" w:type="dxa"/>
          </w:tcPr>
          <w:p w:rsidR="00116182" w:rsidRDefault="005276CF" w:rsidP="0011618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הוספה ו</w:t>
            </w:r>
            <w:r w:rsidR="00116182">
              <w:rPr>
                <w:color w:val="auto"/>
                <w:u w:val="none"/>
                <w:rtl/>
              </w:rPr>
              <w:t xml:space="preserve">צפייה בסידור המתנדבים(משמרות) </w:t>
            </w:r>
          </w:p>
        </w:tc>
        <w:tc>
          <w:tcPr>
            <w:tcW w:w="1559" w:type="dxa"/>
          </w:tcPr>
          <w:p w:rsidR="00116182" w:rsidRDefault="0096393E" w:rsidP="00116182">
            <w:pPr>
              <w:pStyle w:val="a8"/>
              <w:cnfStyle w:val="000000000000" w:firstRow="0" w:lastRow="0" w:firstColumn="0" w:lastColumn="0" w:oddVBand="0" w:evenVBand="0" w:oddHBand="0" w:evenHBand="0" w:firstRowFirstColumn="0" w:firstRowLastColumn="0" w:lastRowFirstColumn="0" w:lastRowLastColumn="0"/>
              <w:rPr>
                <w:color w:val="auto"/>
                <w:u w:val="none"/>
              </w:rPr>
            </w:pPr>
            <w:r>
              <w:rPr>
                <w:rFonts w:hint="cs"/>
                <w:color w:val="auto"/>
                <w:u w:val="none"/>
                <w:rtl/>
              </w:rPr>
              <w:t>2</w:t>
            </w:r>
          </w:p>
        </w:tc>
        <w:tc>
          <w:tcPr>
            <w:tcW w:w="1276" w:type="dxa"/>
          </w:tcPr>
          <w:p w:rsidR="00116182" w:rsidRDefault="00116182" w:rsidP="0011618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color w:val="auto"/>
                <w:u w:val="none"/>
                <w:rtl/>
              </w:rPr>
              <w:t>4</w:t>
            </w:r>
          </w:p>
        </w:tc>
        <w:tc>
          <w:tcPr>
            <w:tcW w:w="1276" w:type="dxa"/>
          </w:tcPr>
          <w:p w:rsidR="00116182" w:rsidRDefault="00A84812" w:rsidP="0011618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בינוני</w:t>
            </w:r>
          </w:p>
        </w:tc>
      </w:tr>
      <w:tr w:rsidR="00116182" w:rsidTr="002B0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116182" w:rsidRPr="0099691B" w:rsidRDefault="00716B0D" w:rsidP="00116182">
            <w:pPr>
              <w:rPr>
                <w:rFonts w:ascii="Arial" w:hAnsi="Arial" w:cs="Arial"/>
                <w:color w:val="95B3D7" w:themeColor="accent1" w:themeTint="99"/>
                <w:rtl/>
              </w:rPr>
            </w:pPr>
            <w:r>
              <w:rPr>
                <w:rFonts w:ascii="Arial" w:hAnsi="Arial" w:cs="Arial" w:hint="cs"/>
                <w:color w:val="95B3D7" w:themeColor="accent1" w:themeTint="99"/>
                <w:rtl/>
              </w:rPr>
              <w:t>3</w:t>
            </w:r>
          </w:p>
        </w:tc>
        <w:tc>
          <w:tcPr>
            <w:tcW w:w="3182" w:type="dxa"/>
          </w:tcPr>
          <w:p w:rsidR="00116182" w:rsidRDefault="005276CF" w:rsidP="00116182">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הוספה ו</w:t>
            </w:r>
            <w:r w:rsidR="00116182">
              <w:rPr>
                <w:color w:val="auto"/>
                <w:u w:val="none"/>
                <w:rtl/>
              </w:rPr>
              <w:t>צפייה בסידור אופי העוגות</w:t>
            </w:r>
          </w:p>
        </w:tc>
        <w:tc>
          <w:tcPr>
            <w:tcW w:w="1559" w:type="dxa"/>
          </w:tcPr>
          <w:p w:rsidR="00116182" w:rsidRDefault="0096393E" w:rsidP="00116182">
            <w:pPr>
              <w:pStyle w:val="a8"/>
              <w:cnfStyle w:val="000000100000" w:firstRow="0" w:lastRow="0" w:firstColumn="0" w:lastColumn="0" w:oddVBand="0" w:evenVBand="0" w:oddHBand="1" w:evenHBand="0" w:firstRowFirstColumn="0" w:firstRowLastColumn="0" w:lastRowFirstColumn="0" w:lastRowLastColumn="0"/>
              <w:rPr>
                <w:color w:val="auto"/>
                <w:u w:val="none"/>
              </w:rPr>
            </w:pPr>
            <w:r>
              <w:rPr>
                <w:rFonts w:hint="cs"/>
                <w:color w:val="auto"/>
                <w:u w:val="none"/>
                <w:rtl/>
              </w:rPr>
              <w:t>3</w:t>
            </w:r>
          </w:p>
        </w:tc>
        <w:tc>
          <w:tcPr>
            <w:tcW w:w="1276" w:type="dxa"/>
          </w:tcPr>
          <w:p w:rsidR="00116182" w:rsidRDefault="00116182" w:rsidP="00116182">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color w:val="auto"/>
                <w:u w:val="none"/>
                <w:rtl/>
              </w:rPr>
              <w:t>4</w:t>
            </w:r>
          </w:p>
        </w:tc>
        <w:tc>
          <w:tcPr>
            <w:tcW w:w="1276" w:type="dxa"/>
          </w:tcPr>
          <w:p w:rsidR="00116182" w:rsidRDefault="00A84812" w:rsidP="00116182">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בינוני</w:t>
            </w:r>
          </w:p>
        </w:tc>
      </w:tr>
      <w:tr w:rsidR="00716B0D" w:rsidTr="002B076E">
        <w:tc>
          <w:tcPr>
            <w:cnfStyle w:val="001000000000" w:firstRow="0" w:lastRow="0" w:firstColumn="1" w:lastColumn="0" w:oddVBand="0" w:evenVBand="0" w:oddHBand="0" w:evenHBand="0" w:firstRowFirstColumn="0" w:firstRowLastColumn="0" w:lastRowFirstColumn="0" w:lastRowLastColumn="0"/>
            <w:tcW w:w="589" w:type="dxa"/>
          </w:tcPr>
          <w:p w:rsidR="00716B0D" w:rsidRPr="0099691B" w:rsidRDefault="00716B0D" w:rsidP="00116182">
            <w:pPr>
              <w:rPr>
                <w:rFonts w:ascii="Arial" w:hAnsi="Arial" w:cs="Arial"/>
                <w:color w:val="95B3D7" w:themeColor="accent1" w:themeTint="99"/>
                <w:rtl/>
              </w:rPr>
            </w:pPr>
            <w:r>
              <w:rPr>
                <w:rFonts w:ascii="Arial" w:hAnsi="Arial" w:cs="Arial" w:hint="cs"/>
                <w:color w:val="95B3D7" w:themeColor="accent1" w:themeTint="99"/>
                <w:rtl/>
              </w:rPr>
              <w:t>4</w:t>
            </w:r>
          </w:p>
        </w:tc>
        <w:tc>
          <w:tcPr>
            <w:tcW w:w="3182" w:type="dxa"/>
          </w:tcPr>
          <w:p w:rsidR="00716B0D" w:rsidRDefault="00716B0D" w:rsidP="0011618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color w:val="auto"/>
                <w:u w:val="none"/>
                <w:rtl/>
              </w:rPr>
              <w:t>צפייה במדריכים לתפעול המכשירים השונים</w:t>
            </w:r>
          </w:p>
        </w:tc>
        <w:tc>
          <w:tcPr>
            <w:tcW w:w="1559" w:type="dxa"/>
          </w:tcPr>
          <w:p w:rsidR="00716B0D" w:rsidRDefault="0096393E" w:rsidP="0011618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4</w:t>
            </w:r>
          </w:p>
        </w:tc>
        <w:tc>
          <w:tcPr>
            <w:tcW w:w="1276" w:type="dxa"/>
          </w:tcPr>
          <w:p w:rsidR="00716B0D" w:rsidRDefault="00551FC3" w:rsidP="0011618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5</w:t>
            </w:r>
          </w:p>
        </w:tc>
        <w:tc>
          <w:tcPr>
            <w:tcW w:w="1276" w:type="dxa"/>
          </w:tcPr>
          <w:p w:rsidR="00716B0D" w:rsidRDefault="0096393E" w:rsidP="0011618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בינוני</w:t>
            </w:r>
          </w:p>
        </w:tc>
      </w:tr>
      <w:tr w:rsidR="00716B0D" w:rsidTr="002B0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716B0D" w:rsidRPr="0099691B" w:rsidRDefault="00716B0D" w:rsidP="00116182">
            <w:pPr>
              <w:rPr>
                <w:rFonts w:ascii="Arial" w:hAnsi="Arial" w:cs="Arial"/>
                <w:color w:val="95B3D7" w:themeColor="accent1" w:themeTint="99"/>
                <w:rtl/>
              </w:rPr>
            </w:pPr>
            <w:r>
              <w:rPr>
                <w:rFonts w:ascii="Arial" w:hAnsi="Arial" w:cs="Arial" w:hint="cs"/>
                <w:color w:val="95B3D7" w:themeColor="accent1" w:themeTint="99"/>
                <w:rtl/>
              </w:rPr>
              <w:t>5</w:t>
            </w:r>
          </w:p>
        </w:tc>
        <w:tc>
          <w:tcPr>
            <w:tcW w:w="3182" w:type="dxa"/>
          </w:tcPr>
          <w:p w:rsidR="00716B0D" w:rsidRDefault="00716B0D" w:rsidP="00116182">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color w:val="auto"/>
                <w:u w:val="none"/>
                <w:rtl/>
              </w:rPr>
              <w:t>עדכון/עריכת המדריכים לתפעול המכשירים השונים</w:t>
            </w:r>
          </w:p>
        </w:tc>
        <w:tc>
          <w:tcPr>
            <w:tcW w:w="1559" w:type="dxa"/>
          </w:tcPr>
          <w:p w:rsidR="00716B0D" w:rsidRDefault="00716B0D" w:rsidP="00116182">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5</w:t>
            </w:r>
          </w:p>
        </w:tc>
        <w:tc>
          <w:tcPr>
            <w:tcW w:w="1276" w:type="dxa"/>
          </w:tcPr>
          <w:p w:rsidR="00716B0D" w:rsidRDefault="00E61F34" w:rsidP="00116182">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6</w:t>
            </w:r>
          </w:p>
        </w:tc>
        <w:tc>
          <w:tcPr>
            <w:tcW w:w="1276" w:type="dxa"/>
          </w:tcPr>
          <w:p w:rsidR="00716B0D" w:rsidRDefault="0096393E" w:rsidP="00116182">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קשה</w:t>
            </w:r>
          </w:p>
        </w:tc>
      </w:tr>
    </w:tbl>
    <w:p w:rsidR="000E74C7" w:rsidRDefault="000E74C7" w:rsidP="00B36D21">
      <w:pPr>
        <w:pStyle w:val="a5"/>
        <w:jc w:val="center"/>
        <w:rPr>
          <w:noProof/>
          <w:rtl/>
        </w:rPr>
      </w:pPr>
    </w:p>
    <w:p w:rsidR="00540D19" w:rsidRDefault="00AD0E50" w:rsidP="00FC0C26">
      <w:pPr>
        <w:pStyle w:val="a5"/>
        <w:jc w:val="center"/>
        <w:rPr>
          <w:noProof/>
          <w:rtl/>
        </w:rPr>
      </w:pPr>
      <w:r>
        <w:rPr>
          <w:rFonts w:hint="cs"/>
          <w:noProof/>
          <w:rtl/>
        </w:rPr>
        <w:t>פירוט ה</w:t>
      </w:r>
      <w:r w:rsidR="00B36D21">
        <w:rPr>
          <w:rFonts w:hint="cs"/>
          <w:noProof/>
          <w:rtl/>
        </w:rPr>
        <w:t>משימות</w:t>
      </w:r>
      <w:r w:rsidR="00361FBB">
        <w:rPr>
          <w:rFonts w:hint="cs"/>
          <w:noProof/>
          <w:rtl/>
        </w:rPr>
        <w:t xml:space="preserve"> </w:t>
      </w:r>
      <w:r>
        <w:rPr>
          <w:rFonts w:hint="cs"/>
          <w:noProof/>
          <w:rtl/>
        </w:rPr>
        <w:t>ל</w:t>
      </w:r>
      <w:r w:rsidR="00361FBB">
        <w:rPr>
          <w:rFonts w:hint="cs"/>
          <w:noProof/>
          <w:rtl/>
        </w:rPr>
        <w:t xml:space="preserve">סבב </w:t>
      </w:r>
      <w:r w:rsidR="00FC0C26">
        <w:rPr>
          <w:rFonts w:hint="cs"/>
          <w:noProof/>
          <w:rtl/>
        </w:rPr>
        <w:t>4</w:t>
      </w:r>
      <w:r>
        <w:rPr>
          <w:rFonts w:hint="cs"/>
          <w:noProof/>
          <w:rtl/>
        </w:rPr>
        <w:t xml:space="preserve"> </w:t>
      </w:r>
      <w:r>
        <w:rPr>
          <w:noProof/>
          <w:rtl/>
        </w:rPr>
        <w:t>–</w:t>
      </w:r>
      <w:r>
        <w:rPr>
          <w:rFonts w:hint="cs"/>
          <w:noProof/>
          <w:rtl/>
        </w:rPr>
        <w:t xml:space="preserve"> מטרות הסבב</w:t>
      </w:r>
    </w:p>
    <w:p w:rsidR="00E04384" w:rsidRPr="00E04384" w:rsidRDefault="00E04384" w:rsidP="00E04384">
      <w:pPr>
        <w:rPr>
          <w:rtl/>
        </w:rPr>
      </w:pPr>
      <w:r>
        <w:rPr>
          <w:rFonts w:hint="cs"/>
          <w:rtl/>
        </w:rPr>
        <w:t xml:space="preserve">בסבב זה נוספה לנו משימה </w:t>
      </w:r>
      <w:r>
        <w:rPr>
          <w:rtl/>
        </w:rPr>
        <w:t>–</w:t>
      </w:r>
      <w:r>
        <w:rPr>
          <w:rFonts w:hint="cs"/>
          <w:rtl/>
        </w:rPr>
        <w:t xml:space="preserve"> אבטחת האתר </w:t>
      </w:r>
      <w:r>
        <w:rPr>
          <w:rtl/>
        </w:rPr>
        <w:t>–</w:t>
      </w:r>
      <w:r>
        <w:rPr>
          <w:rFonts w:hint="cs"/>
          <w:rtl/>
        </w:rPr>
        <w:t xml:space="preserve"> שלא חשבנו עליה בתכנון המקורי. </w:t>
      </w:r>
      <w:r w:rsidR="0082525C">
        <w:rPr>
          <w:rFonts w:hint="cs"/>
          <w:rtl/>
        </w:rPr>
        <w:t>משימת האבטחה היא חשובה ביותר משום שהאתר ייעודו לשמש את הלקוחה שלנו, מתנדבי ואורחי הארגון ויש לשמור על פרטיות המידע האישי שלהם</w:t>
      </w:r>
      <w:r w:rsidR="004E614D">
        <w:rPr>
          <w:rFonts w:hint="cs"/>
          <w:rtl/>
        </w:rPr>
        <w:t xml:space="preserve"> ולכן משימה זו היא בעדיפות גבוהה</w:t>
      </w:r>
      <w:r w:rsidR="0082525C">
        <w:rPr>
          <w:rFonts w:hint="cs"/>
          <w:rtl/>
        </w:rPr>
        <w:t xml:space="preserve">, </w:t>
      </w:r>
      <w:r>
        <w:rPr>
          <w:rFonts w:hint="cs"/>
          <w:rtl/>
        </w:rPr>
        <w:t>אנו מקווים להספיק לבצע את כל משימות הסבב, אך במידה ולא נספיק נוותר על החלק האחרון של המדריכים לתפעול המכשירים השונים, מב</w:t>
      </w:r>
      <w:r w:rsidR="007B5570">
        <w:rPr>
          <w:rFonts w:hint="cs"/>
          <w:rtl/>
        </w:rPr>
        <w:t>י</w:t>
      </w:r>
      <w:r>
        <w:rPr>
          <w:rFonts w:hint="cs"/>
          <w:rtl/>
        </w:rPr>
        <w:t>רור עם הלקוחה שלנו עלה שמשימה זו היא הכי פחות חשובה ועל כן השארנו אותה לסבב האחרון</w:t>
      </w:r>
      <w:r w:rsidR="007B5570">
        <w:rPr>
          <w:rFonts w:hint="cs"/>
          <w:rtl/>
        </w:rPr>
        <w:t xml:space="preserve"> ב</w:t>
      </w:r>
      <w:r w:rsidR="004E614D">
        <w:rPr>
          <w:rFonts w:hint="cs"/>
          <w:rtl/>
        </w:rPr>
        <w:t>עדיפות נמוכה</w:t>
      </w:r>
      <w:r>
        <w:rPr>
          <w:rFonts w:hint="cs"/>
          <w:rtl/>
        </w:rPr>
        <w:t xml:space="preserve">. </w:t>
      </w:r>
    </w:p>
    <w:p w:rsidR="00116740" w:rsidRDefault="00116740" w:rsidP="004D4418">
      <w:pPr>
        <w:pStyle w:val="ae"/>
        <w:numPr>
          <w:ilvl w:val="0"/>
          <w:numId w:val="44"/>
        </w:numPr>
        <w:rPr>
          <w:b/>
          <w:bCs/>
          <w:u w:val="single"/>
        </w:rPr>
      </w:pPr>
      <w:r w:rsidRPr="00C71B9F">
        <w:rPr>
          <w:rFonts w:hint="cs"/>
          <w:b/>
          <w:bCs/>
          <w:sz w:val="24"/>
          <w:szCs w:val="24"/>
          <w:u w:val="single"/>
          <w:rtl/>
        </w:rPr>
        <w:t>אבטחת האתר:</w:t>
      </w:r>
      <w:r>
        <w:rPr>
          <w:b/>
          <w:bCs/>
          <w:u w:val="single"/>
          <w:rtl/>
        </w:rPr>
        <w:br/>
      </w:r>
      <w:r>
        <w:rPr>
          <w:rFonts w:hint="cs"/>
          <w:rtl/>
        </w:rPr>
        <w:t>יש לבצע אבטחה מקיפה לאתר, כרגע ישנה אפשרות לנתב לכל עמוד שרוצים לפי הכתובת המתאימה, כך ניתן להגיע למשל לעמוד האחראים גם אם לא נרשמים לאתר.</w:t>
      </w:r>
      <w:r w:rsidR="007A6E61">
        <w:rPr>
          <w:rFonts w:hint="cs"/>
          <w:b/>
          <w:bCs/>
          <w:u w:val="single"/>
          <w:rtl/>
        </w:rPr>
        <w:t xml:space="preserve"> </w:t>
      </w:r>
      <w:r w:rsidR="007A6E61">
        <w:rPr>
          <w:b/>
          <w:bCs/>
          <w:u w:val="single"/>
          <w:rtl/>
        </w:rPr>
        <w:br/>
      </w:r>
      <w:r w:rsidR="007A6E61">
        <w:rPr>
          <w:rFonts w:hint="cs"/>
          <w:rtl/>
        </w:rPr>
        <w:t xml:space="preserve">בנוסף יש לטפל בעניין קוד </w:t>
      </w:r>
      <w:r w:rsidR="004D4418">
        <w:rPr>
          <w:rFonts w:hint="cs"/>
          <w:rtl/>
        </w:rPr>
        <w:t>ה</w:t>
      </w:r>
      <w:r w:rsidR="00FC3826">
        <w:rPr>
          <w:rFonts w:hint="cs"/>
          <w:rtl/>
        </w:rPr>
        <w:t>אימות בהרשמה של האחראים. יש לבחור קוד אימות להצפין אותו בדרך כלשהי, קוד האימות יימסר רק לאחראים ע"י האחראית רותי, לה נמסור את קוד האימות שנבחר, בהרשמה נאמת את קוד האימות למשתמש שמעוניין להירשם ונוודא שקוד האימות תקין.</w:t>
      </w:r>
      <w:r w:rsidR="009A50E4">
        <w:rPr>
          <w:rFonts w:hint="cs"/>
          <w:rtl/>
        </w:rPr>
        <w:t xml:space="preserve"> (המטרה למנוע מכל אדם להירשם לאתר כאחראי).</w:t>
      </w:r>
      <w:bookmarkStart w:id="1" w:name="_GoBack"/>
      <w:bookmarkEnd w:id="1"/>
    </w:p>
    <w:p w:rsidR="008C0FD0" w:rsidRDefault="008C0FD0" w:rsidP="008C0FD0">
      <w:pPr>
        <w:pStyle w:val="ae"/>
        <w:rPr>
          <w:b/>
          <w:bCs/>
          <w:u w:val="single"/>
        </w:rPr>
      </w:pPr>
    </w:p>
    <w:p w:rsidR="008C0FD0" w:rsidRDefault="00DE4C0F" w:rsidP="008C0FD0">
      <w:pPr>
        <w:pStyle w:val="ae"/>
        <w:numPr>
          <w:ilvl w:val="0"/>
          <w:numId w:val="44"/>
        </w:numPr>
        <w:rPr>
          <w:b/>
          <w:bCs/>
          <w:sz w:val="24"/>
          <w:szCs w:val="24"/>
          <w:u w:val="single"/>
        </w:rPr>
      </w:pPr>
      <w:r>
        <w:rPr>
          <w:rFonts w:hint="cs"/>
          <w:b/>
          <w:bCs/>
          <w:sz w:val="24"/>
          <w:szCs w:val="24"/>
          <w:u w:val="single"/>
          <w:rtl/>
        </w:rPr>
        <w:t>הוספה ו</w:t>
      </w:r>
      <w:r w:rsidR="008C0FD0">
        <w:rPr>
          <w:b/>
          <w:bCs/>
          <w:sz w:val="24"/>
          <w:szCs w:val="24"/>
          <w:u w:val="single"/>
          <w:rtl/>
        </w:rPr>
        <w:t>צפייה בסידור אופי העוגות:</w:t>
      </w:r>
      <w:r w:rsidR="008C0FD0">
        <w:rPr>
          <w:b/>
          <w:bCs/>
          <w:sz w:val="24"/>
          <w:szCs w:val="24"/>
          <w:u w:val="single"/>
          <w:rtl/>
        </w:rPr>
        <w:br/>
      </w:r>
      <w:r w:rsidR="008C0FD0">
        <w:rPr>
          <w:sz w:val="24"/>
          <w:szCs w:val="24"/>
          <w:rtl/>
        </w:rPr>
        <w:t>אפשרות שניתנת לאחראים ולאופי העוגות.</w:t>
      </w:r>
      <w:r w:rsidR="005C388E">
        <w:rPr>
          <w:b/>
          <w:bCs/>
          <w:sz w:val="24"/>
          <w:szCs w:val="24"/>
          <w:u w:val="single"/>
          <w:rtl/>
        </w:rPr>
        <w:br/>
      </w:r>
      <w:r w:rsidR="005C388E">
        <w:rPr>
          <w:rFonts w:hint="cs"/>
          <w:sz w:val="24"/>
          <w:szCs w:val="24"/>
          <w:rtl/>
        </w:rPr>
        <w:t xml:space="preserve">צפייה והוספת הסידור לשבועיים </w:t>
      </w:r>
      <w:r w:rsidR="005F74B6">
        <w:rPr>
          <w:rFonts w:hint="cs"/>
          <w:sz w:val="24"/>
          <w:szCs w:val="24"/>
          <w:rtl/>
        </w:rPr>
        <w:t>הקרובים</w:t>
      </w:r>
      <w:r w:rsidR="005C388E">
        <w:rPr>
          <w:rFonts w:hint="cs"/>
          <w:sz w:val="24"/>
          <w:szCs w:val="24"/>
          <w:rtl/>
        </w:rPr>
        <w:t>.</w:t>
      </w:r>
    </w:p>
    <w:p w:rsidR="008C0FD0" w:rsidRDefault="008C0FD0" w:rsidP="008C0FD0">
      <w:pPr>
        <w:pStyle w:val="ae"/>
        <w:rPr>
          <w:rtl/>
        </w:rPr>
      </w:pPr>
      <w:r>
        <w:rPr>
          <w:u w:val="single"/>
          <w:rtl/>
        </w:rPr>
        <w:t>צד שרת:</w:t>
      </w:r>
      <w:r>
        <w:rPr>
          <w:u w:val="single"/>
          <w:rtl/>
        </w:rPr>
        <w:br/>
      </w:r>
      <w:r>
        <w:rPr>
          <w:rtl/>
        </w:rPr>
        <w:t>1. משיכת סידור אופי העוגות מה</w:t>
      </w:r>
      <w:r>
        <w:t>DB</w:t>
      </w:r>
      <w:r>
        <w:rPr>
          <w:rtl/>
        </w:rPr>
        <w:t>.</w:t>
      </w:r>
      <w:r>
        <w:rPr>
          <w:rtl/>
        </w:rPr>
        <w:br/>
        <w:t>2. העברתם למערכת.</w:t>
      </w:r>
    </w:p>
    <w:p w:rsidR="008C0FD0" w:rsidRDefault="008C0FD0" w:rsidP="00374908">
      <w:pPr>
        <w:ind w:left="720"/>
        <w:rPr>
          <w:b/>
          <w:bCs/>
          <w:sz w:val="24"/>
          <w:szCs w:val="24"/>
          <w:u w:val="single"/>
          <w:rtl/>
        </w:rPr>
      </w:pPr>
      <w:r>
        <w:rPr>
          <w:u w:val="single"/>
          <w:rtl/>
        </w:rPr>
        <w:t>צד אפליקציית הווב:</w:t>
      </w:r>
      <w:r>
        <w:rPr>
          <w:u w:val="single"/>
          <w:rtl/>
        </w:rPr>
        <w:br/>
      </w:r>
      <w:r>
        <w:rPr>
          <w:rtl/>
        </w:rPr>
        <w:t>1. בעת לחיצה על כפתור "סידור אופי עוגות" תשלח לשרת בקשה להבאת המידע מהשרת.</w:t>
      </w:r>
      <w:r>
        <w:rPr>
          <w:rtl/>
        </w:rPr>
        <w:br/>
        <w:t>2. קבלת הסידור אופי העוגות מה</w:t>
      </w:r>
      <w:r>
        <w:t>DB</w:t>
      </w:r>
      <w:r>
        <w:rPr>
          <w:rtl/>
        </w:rPr>
        <w:t xml:space="preserve"> והצגה שלו ויזואלית.</w:t>
      </w:r>
    </w:p>
    <w:p w:rsidR="00374908" w:rsidRPr="00374908" w:rsidRDefault="00374908" w:rsidP="00374908">
      <w:pPr>
        <w:ind w:left="720"/>
        <w:rPr>
          <w:b/>
          <w:bCs/>
          <w:sz w:val="24"/>
          <w:szCs w:val="24"/>
          <w:rtl/>
        </w:rPr>
      </w:pPr>
      <w:r>
        <w:rPr>
          <w:rFonts w:hint="cs"/>
          <w:rtl/>
        </w:rPr>
        <w:lastRenderedPageBreak/>
        <w:t>במשימה זו יש לדאוג אצל האחראים להוספת סידורי אופי העוגות</w:t>
      </w:r>
      <w:r w:rsidR="009E3307">
        <w:rPr>
          <w:rFonts w:hint="cs"/>
          <w:rtl/>
        </w:rPr>
        <w:t xml:space="preserve"> לשבועיים הקרובים</w:t>
      </w:r>
      <w:r w:rsidR="003E4AD9">
        <w:rPr>
          <w:rFonts w:hint="cs"/>
          <w:rtl/>
        </w:rPr>
        <w:t xml:space="preserve">. </w:t>
      </w:r>
      <w:r w:rsidR="009657EB">
        <w:rPr>
          <w:rtl/>
        </w:rPr>
        <w:br/>
      </w:r>
      <w:r w:rsidR="009657EB">
        <w:rPr>
          <w:rFonts w:hint="cs"/>
          <w:rtl/>
        </w:rPr>
        <w:t xml:space="preserve">הסידור יופיע לפי תאריך לשבועיים הקרובים, </w:t>
      </w:r>
      <w:r w:rsidR="003E4AD9">
        <w:rPr>
          <w:rFonts w:hint="cs"/>
          <w:rtl/>
        </w:rPr>
        <w:t>עבור על יום תופיע רשימה של אופי העוגות וכמות עוגות לאותו יום סה"כ.</w:t>
      </w:r>
    </w:p>
    <w:p w:rsidR="00374908" w:rsidRDefault="00374908" w:rsidP="008C0FD0">
      <w:pPr>
        <w:pStyle w:val="ae"/>
        <w:rPr>
          <w:b/>
          <w:bCs/>
          <w:u w:val="single"/>
          <w:rtl/>
        </w:rPr>
      </w:pPr>
    </w:p>
    <w:p w:rsidR="00374908" w:rsidRDefault="00374908" w:rsidP="008C0FD0">
      <w:pPr>
        <w:pStyle w:val="ae"/>
        <w:rPr>
          <w:b/>
          <w:bCs/>
          <w:u w:val="single"/>
          <w:rtl/>
        </w:rPr>
      </w:pPr>
    </w:p>
    <w:p w:rsidR="00374908" w:rsidRDefault="00374908" w:rsidP="008C0FD0">
      <w:pPr>
        <w:pStyle w:val="ae"/>
        <w:rPr>
          <w:b/>
          <w:bCs/>
          <w:u w:val="single"/>
        </w:rPr>
      </w:pPr>
    </w:p>
    <w:p w:rsidR="008C0FD0" w:rsidRDefault="00DE4C0F" w:rsidP="008C0FD0">
      <w:pPr>
        <w:pStyle w:val="ae"/>
        <w:numPr>
          <w:ilvl w:val="0"/>
          <w:numId w:val="44"/>
        </w:numPr>
        <w:rPr>
          <w:b/>
          <w:bCs/>
          <w:sz w:val="28"/>
          <w:szCs w:val="28"/>
          <w:u w:val="single"/>
        </w:rPr>
      </w:pPr>
      <w:r>
        <w:rPr>
          <w:rFonts w:hint="cs"/>
          <w:b/>
          <w:bCs/>
          <w:sz w:val="24"/>
          <w:szCs w:val="24"/>
          <w:u w:val="single"/>
          <w:rtl/>
        </w:rPr>
        <w:t>הוספה ו</w:t>
      </w:r>
      <w:r w:rsidR="008C0FD0">
        <w:rPr>
          <w:b/>
          <w:bCs/>
          <w:sz w:val="24"/>
          <w:szCs w:val="24"/>
          <w:u w:val="single"/>
          <w:rtl/>
        </w:rPr>
        <w:t>צפייה בסידור המתנדבים(משמרות):</w:t>
      </w:r>
      <w:r w:rsidR="008C0FD0">
        <w:rPr>
          <w:b/>
          <w:bCs/>
          <w:sz w:val="28"/>
          <w:szCs w:val="28"/>
          <w:u w:val="single"/>
          <w:rtl/>
        </w:rPr>
        <w:br/>
      </w:r>
      <w:r w:rsidR="008C0FD0">
        <w:rPr>
          <w:sz w:val="24"/>
          <w:szCs w:val="24"/>
          <w:rtl/>
        </w:rPr>
        <w:t>אפשרות שניתנת לאחראים ולמתנדבים.</w:t>
      </w:r>
      <w:r w:rsidR="005F74B6">
        <w:rPr>
          <w:b/>
          <w:bCs/>
          <w:sz w:val="28"/>
          <w:szCs w:val="28"/>
          <w:u w:val="single"/>
          <w:rtl/>
        </w:rPr>
        <w:br/>
      </w:r>
      <w:r w:rsidR="005F74B6">
        <w:rPr>
          <w:rFonts w:hint="cs"/>
          <w:sz w:val="24"/>
          <w:szCs w:val="24"/>
          <w:rtl/>
        </w:rPr>
        <w:t>צפייה והוספת הסידור לשבועיים הקרובים.</w:t>
      </w:r>
    </w:p>
    <w:p w:rsidR="008C0FD0" w:rsidRDefault="008C0FD0" w:rsidP="008C0FD0">
      <w:pPr>
        <w:pStyle w:val="ae"/>
        <w:rPr>
          <w:rtl/>
        </w:rPr>
      </w:pPr>
      <w:r>
        <w:rPr>
          <w:u w:val="single"/>
          <w:rtl/>
        </w:rPr>
        <w:t>צד שרת:</w:t>
      </w:r>
      <w:r>
        <w:rPr>
          <w:u w:val="single"/>
          <w:rtl/>
        </w:rPr>
        <w:br/>
      </w:r>
      <w:r>
        <w:rPr>
          <w:rtl/>
        </w:rPr>
        <w:t>1. משיכת הנתונים מה</w:t>
      </w:r>
      <w:r>
        <w:t>DB</w:t>
      </w:r>
      <w:r>
        <w:rPr>
          <w:rtl/>
        </w:rPr>
        <w:t>.</w:t>
      </w:r>
      <w:r>
        <w:rPr>
          <w:rtl/>
        </w:rPr>
        <w:br/>
        <w:t>2. העברת המידע למערכת.</w:t>
      </w:r>
      <w:r>
        <w:rPr>
          <w:rtl/>
        </w:rPr>
        <w:br/>
      </w:r>
    </w:p>
    <w:p w:rsidR="008C0FD0" w:rsidRDefault="008C0FD0" w:rsidP="008C0FD0">
      <w:pPr>
        <w:pStyle w:val="ae"/>
        <w:rPr>
          <w:rtl/>
        </w:rPr>
      </w:pPr>
      <w:r>
        <w:rPr>
          <w:u w:val="single"/>
          <w:rtl/>
        </w:rPr>
        <w:t>צד אפליקציית הווב:</w:t>
      </w:r>
    </w:p>
    <w:p w:rsidR="008C0FD0" w:rsidRDefault="008C0FD0" w:rsidP="008C0FD0">
      <w:pPr>
        <w:pStyle w:val="ae"/>
        <w:numPr>
          <w:ilvl w:val="0"/>
          <w:numId w:val="45"/>
        </w:numPr>
        <w:rPr>
          <w:rtl/>
        </w:rPr>
      </w:pPr>
      <w:r>
        <w:rPr>
          <w:rtl/>
        </w:rPr>
        <w:t>בעת לחיצה על כפתור "סידור מתנדבים" תשלח בקשה להבאת הנתונים מהשרת.</w:t>
      </w:r>
    </w:p>
    <w:p w:rsidR="008B70F3" w:rsidRPr="008B70F3" w:rsidRDefault="008C0FD0" w:rsidP="008B70F3">
      <w:pPr>
        <w:pStyle w:val="ae"/>
        <w:rPr>
          <w:rtl/>
        </w:rPr>
      </w:pPr>
      <w:r>
        <w:rPr>
          <w:rtl/>
        </w:rPr>
        <w:t>הצגה ויזואלית בטבלה של הנתונים שהתקבלו מהשרת.</w:t>
      </w:r>
      <w:r w:rsidR="00DC298A">
        <w:rPr>
          <w:b/>
          <w:bCs/>
          <w:sz w:val="24"/>
          <w:szCs w:val="24"/>
          <w:u w:val="single"/>
          <w:rtl/>
        </w:rPr>
        <w:br/>
      </w:r>
      <w:r w:rsidR="00DC298A">
        <w:rPr>
          <w:b/>
          <w:bCs/>
          <w:sz w:val="24"/>
          <w:szCs w:val="24"/>
          <w:u w:val="single"/>
          <w:rtl/>
        </w:rPr>
        <w:br/>
      </w:r>
      <w:r w:rsidR="00DC298A" w:rsidRPr="00DC298A">
        <w:rPr>
          <w:rFonts w:hint="cs"/>
          <w:rtl/>
        </w:rPr>
        <w:t>במשימה זו יש לדאוג אצל האחראים להוספת סידור המתנדבים</w:t>
      </w:r>
      <w:r w:rsidR="00AD384C">
        <w:rPr>
          <w:rFonts w:hint="cs"/>
          <w:rtl/>
        </w:rPr>
        <w:t xml:space="preserve"> לשבועיים הקרובים</w:t>
      </w:r>
      <w:r w:rsidR="008B70F3">
        <w:rPr>
          <w:rFonts w:hint="cs"/>
          <w:rtl/>
        </w:rPr>
        <w:t>.</w:t>
      </w:r>
      <w:r w:rsidR="008B70F3">
        <w:rPr>
          <w:rtl/>
        </w:rPr>
        <w:br/>
      </w:r>
      <w:r w:rsidR="008B70F3">
        <w:rPr>
          <w:rFonts w:hint="cs"/>
          <w:rtl/>
        </w:rPr>
        <w:t>הסידור יופיע כמעין לוח חודשי של שבועיים כל יום מחולק למשמרות ובכל משמרת רשומים שמות 2 המתנדבים לאותה משמרת.</w:t>
      </w:r>
    </w:p>
    <w:p w:rsidR="008C0FD0" w:rsidRPr="00116740" w:rsidRDefault="008C0FD0" w:rsidP="008C0FD0">
      <w:pPr>
        <w:pStyle w:val="ae"/>
        <w:rPr>
          <w:b/>
          <w:bCs/>
          <w:u w:val="single"/>
        </w:rPr>
      </w:pPr>
    </w:p>
    <w:p w:rsidR="00116740" w:rsidRPr="00116740" w:rsidRDefault="00116740" w:rsidP="00116740">
      <w:pPr>
        <w:pStyle w:val="ae"/>
        <w:rPr>
          <w:b/>
          <w:bCs/>
          <w:u w:val="single"/>
        </w:rPr>
      </w:pPr>
    </w:p>
    <w:p w:rsidR="00717562" w:rsidRDefault="00717562" w:rsidP="00717562">
      <w:pPr>
        <w:pStyle w:val="ae"/>
        <w:numPr>
          <w:ilvl w:val="0"/>
          <w:numId w:val="44"/>
        </w:numPr>
      </w:pPr>
      <w:r>
        <w:rPr>
          <w:b/>
          <w:bCs/>
          <w:sz w:val="24"/>
          <w:szCs w:val="24"/>
          <w:u w:val="single"/>
          <w:rtl/>
        </w:rPr>
        <w:t>צפייה במדריכים לתפעול המכשירים השונים:</w:t>
      </w:r>
      <w:r>
        <w:rPr>
          <w:b/>
          <w:bCs/>
          <w:sz w:val="24"/>
          <w:szCs w:val="24"/>
          <w:u w:val="single"/>
          <w:rtl/>
        </w:rPr>
        <w:br/>
      </w:r>
      <w:r>
        <w:rPr>
          <w:sz w:val="24"/>
          <w:szCs w:val="24"/>
          <w:rtl/>
        </w:rPr>
        <w:t>אפשרות שניתנת לאחראים, למתנדבים ולאופי העוגות.</w:t>
      </w:r>
      <w:r>
        <w:rPr>
          <w:b/>
          <w:bCs/>
          <w:sz w:val="24"/>
          <w:szCs w:val="24"/>
          <w:u w:val="single"/>
          <w:rtl/>
        </w:rPr>
        <w:br/>
      </w:r>
      <w:r>
        <w:rPr>
          <w:u w:val="single"/>
          <w:rtl/>
        </w:rPr>
        <w:t>צד שרת:</w:t>
      </w:r>
      <w:r>
        <w:rPr>
          <w:u w:val="single"/>
          <w:rtl/>
        </w:rPr>
        <w:br/>
      </w:r>
      <w:r>
        <w:rPr>
          <w:rtl/>
        </w:rPr>
        <w:t>1. משיכת המדריכים למתנדבים או ההנחיות לאופי העוגות מה</w:t>
      </w:r>
      <w:r>
        <w:t>DB</w:t>
      </w:r>
      <w:r>
        <w:rPr>
          <w:rtl/>
        </w:rPr>
        <w:t xml:space="preserve"> לפי סוג המשתמש. </w:t>
      </w:r>
      <w:r>
        <w:rPr>
          <w:rtl/>
        </w:rPr>
        <w:br/>
        <w:t>2. העברתם למערכת.</w:t>
      </w:r>
    </w:p>
    <w:p w:rsidR="00717562" w:rsidRDefault="00717562" w:rsidP="00717562">
      <w:pPr>
        <w:ind w:left="720"/>
        <w:rPr>
          <w:u w:val="single"/>
        </w:rPr>
      </w:pPr>
      <w:r>
        <w:rPr>
          <w:u w:val="single"/>
          <w:rtl/>
        </w:rPr>
        <w:t>צד אפליקציית הווב:</w:t>
      </w:r>
      <w:r>
        <w:rPr>
          <w:u w:val="single"/>
          <w:rtl/>
        </w:rPr>
        <w:br/>
      </w:r>
      <w:r>
        <w:rPr>
          <w:rtl/>
        </w:rPr>
        <w:t>1. בעת לחיצה על כפתור "מדריכים" תשלח לשרת בקשה להבאת המדריכים לפי סוג המשתמש – למתנדבים ואופי עוגות מדריכים שונים.</w:t>
      </w:r>
      <w:r>
        <w:rPr>
          <w:rtl/>
        </w:rPr>
        <w:br/>
        <w:t>2. קבלת המדריכים מה</w:t>
      </w:r>
      <w:r>
        <w:t>DB</w:t>
      </w:r>
      <w:r>
        <w:rPr>
          <w:rtl/>
        </w:rPr>
        <w:t xml:space="preserve"> לפי סוג המשתמש והצגה שלהם ויזואלית.</w:t>
      </w:r>
      <w:r>
        <w:rPr>
          <w:u w:val="single"/>
          <w:rtl/>
        </w:rPr>
        <w:br/>
      </w:r>
    </w:p>
    <w:p w:rsidR="00717562" w:rsidRDefault="00717562" w:rsidP="00717562">
      <w:pPr>
        <w:pStyle w:val="ae"/>
        <w:numPr>
          <w:ilvl w:val="0"/>
          <w:numId w:val="44"/>
        </w:numPr>
        <w:rPr>
          <w:b/>
          <w:bCs/>
          <w:sz w:val="24"/>
          <w:szCs w:val="24"/>
          <w:u w:val="single"/>
        </w:rPr>
      </w:pPr>
      <w:r>
        <w:rPr>
          <w:b/>
          <w:bCs/>
          <w:sz w:val="24"/>
          <w:szCs w:val="24"/>
          <w:u w:val="single"/>
          <w:rtl/>
        </w:rPr>
        <w:t>עדכון/עריכת המדריכים לתפעול המכשירים השונים:</w:t>
      </w:r>
      <w:r>
        <w:rPr>
          <w:b/>
          <w:bCs/>
          <w:sz w:val="24"/>
          <w:szCs w:val="24"/>
          <w:u w:val="single"/>
          <w:rtl/>
        </w:rPr>
        <w:br/>
      </w:r>
      <w:r>
        <w:rPr>
          <w:sz w:val="24"/>
          <w:szCs w:val="24"/>
          <w:rtl/>
        </w:rPr>
        <w:t>משימה זו מתחלקת לעדכון/עריכה של המדריכים לתפעול המכשירים השונים – אפשרות שניתנת לאחראים בלבד.</w:t>
      </w:r>
      <w:r>
        <w:rPr>
          <w:sz w:val="24"/>
          <w:szCs w:val="24"/>
          <w:rtl/>
        </w:rPr>
        <w:br/>
        <w:t>ולצפייה במדריכים לתפעול המכשירים השונים - אפשרות שניתנת למתנדבים בחדר האפייה ומתנדבים בארגון.</w:t>
      </w:r>
      <w:r>
        <w:rPr>
          <w:b/>
          <w:bCs/>
          <w:sz w:val="24"/>
          <w:szCs w:val="24"/>
          <w:u w:val="single"/>
          <w:rtl/>
        </w:rPr>
        <w:br/>
      </w:r>
    </w:p>
    <w:p w:rsidR="00717562" w:rsidRDefault="00717562" w:rsidP="00717562">
      <w:pPr>
        <w:pStyle w:val="ae"/>
      </w:pPr>
      <w:r>
        <w:rPr>
          <w:u w:val="single"/>
          <w:rtl/>
        </w:rPr>
        <w:t>צד שרת:</w:t>
      </w:r>
      <w:r>
        <w:rPr>
          <w:u w:val="single"/>
          <w:rtl/>
        </w:rPr>
        <w:br/>
      </w:r>
      <w:r>
        <w:rPr>
          <w:rtl/>
        </w:rPr>
        <w:t>1. משיכת כל המדריכים מה</w:t>
      </w:r>
      <w:r>
        <w:t>DB</w:t>
      </w:r>
      <w:r>
        <w:rPr>
          <w:rtl/>
        </w:rPr>
        <w:t>.</w:t>
      </w:r>
      <w:r>
        <w:rPr>
          <w:rtl/>
        </w:rPr>
        <w:br/>
        <w:t>2. העברתם למערכת.</w:t>
      </w:r>
    </w:p>
    <w:p w:rsidR="00717562" w:rsidRDefault="00717562" w:rsidP="00574A27">
      <w:pPr>
        <w:ind w:left="720"/>
      </w:pPr>
      <w:r>
        <w:rPr>
          <w:u w:val="single"/>
          <w:rtl/>
        </w:rPr>
        <w:t>צד אפליקציית הווב:</w:t>
      </w:r>
      <w:r>
        <w:rPr>
          <w:u w:val="single"/>
          <w:rtl/>
        </w:rPr>
        <w:br/>
      </w:r>
      <w:r>
        <w:rPr>
          <w:rtl/>
        </w:rPr>
        <w:t xml:space="preserve">1. בעת לחיצה על כפתור "מדריכים" תשלח לשרת בקשה להבאת כל המדריכים/הנחיות </w:t>
      </w:r>
      <w:r>
        <w:rPr>
          <w:rtl/>
        </w:rPr>
        <w:lastRenderedPageBreak/>
        <w:t>לאחראים, ולשאר סוגי המשתמשים תשלח בקשה להבאת המדריכים/הנחיות הרלוונטיים אליהם.</w:t>
      </w:r>
      <w:r>
        <w:rPr>
          <w:rtl/>
        </w:rPr>
        <w:br/>
        <w:t>2. קבלת המדריכים מה</w:t>
      </w:r>
      <w:r>
        <w:t>DB</w:t>
      </w:r>
      <w:r>
        <w:rPr>
          <w:rtl/>
        </w:rPr>
        <w:t xml:space="preserve"> והצגה ויזואלית שלהם, אצל האחר</w:t>
      </w:r>
      <w:r w:rsidR="00AB2821">
        <w:rPr>
          <w:rFonts w:hint="cs"/>
          <w:rtl/>
        </w:rPr>
        <w:t>א</w:t>
      </w:r>
      <w:r>
        <w:rPr>
          <w:rtl/>
        </w:rPr>
        <w:t xml:space="preserve">ים יתווסף כפתור "ערוך מדריך" ו-"מחק מדריך" ליד כל מדריך. בנוסף יופיע גם הכפתור "הוסף מדריך". </w:t>
      </w:r>
      <w:r>
        <w:rPr>
          <w:b/>
          <w:bCs/>
          <w:sz w:val="24"/>
          <w:szCs w:val="24"/>
          <w:u w:val="single"/>
          <w:rtl/>
        </w:rPr>
        <w:br/>
      </w:r>
      <w:r>
        <w:rPr>
          <w:rtl/>
        </w:rPr>
        <w:t>3. בעת לחיצה על כפתור "ערוך מדריך" תוצג לאחראי האפשרות לערוך ולעדכן את המדריך ולמי הוא מיועד, בעת לחיצה על כפתור "אישור" המדריך יעודכן וישמר ב</w:t>
      </w:r>
      <w:r>
        <w:t>DB</w:t>
      </w:r>
      <w:r>
        <w:rPr>
          <w:rtl/>
        </w:rPr>
        <w:t>.</w:t>
      </w:r>
      <w:r>
        <w:rPr>
          <w:rtl/>
        </w:rPr>
        <w:br/>
        <w:t>4. בעת לחיצה על כפתור "הוסף מדריך" יוצג לאחראי חלון ובו האפשרות להוסיף מדריך למתנדבים/הנחיות לאופי העוגות, לאחר לחיצה על כפתור "אישור" המידע ישמר ב</w:t>
      </w:r>
      <w:r>
        <w:t>DB</w:t>
      </w:r>
      <w:r>
        <w:rPr>
          <w:rtl/>
        </w:rPr>
        <w:t>.</w:t>
      </w:r>
      <w:r>
        <w:rPr>
          <w:rtl/>
        </w:rPr>
        <w:br/>
        <w:t>5. בעת לחיצה על כפתור "מחק מדריך" יוצג לאחראי חלון השואל אם הוא בטוח שברצונו למחוק את המדריך, במידה והאחראי ילחץ על "אישור", יוסר המדריך מה</w:t>
      </w:r>
      <w:r>
        <w:t>DB</w:t>
      </w:r>
      <w:r>
        <w:rPr>
          <w:rtl/>
        </w:rPr>
        <w:t>.</w:t>
      </w:r>
      <w:r>
        <w:rPr>
          <w:u w:val="single"/>
          <w:rtl/>
        </w:rPr>
        <w:br/>
      </w:r>
    </w:p>
    <w:p w:rsidR="00DF4919" w:rsidRPr="006871AB" w:rsidRDefault="00717562" w:rsidP="006871AB">
      <w:pPr>
        <w:rPr>
          <w:rtl/>
        </w:rPr>
      </w:pPr>
      <w:r>
        <w:rPr>
          <w:b/>
          <w:bCs/>
          <w:sz w:val="24"/>
          <w:szCs w:val="24"/>
          <w:u w:val="single"/>
          <w:rtl/>
        </w:rPr>
        <w:br/>
      </w:r>
      <w:bookmarkEnd w:id="0"/>
    </w:p>
    <w:sectPr w:rsidR="00DF4919" w:rsidRPr="006871AB" w:rsidSect="00820AC7">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BB9" w:rsidRDefault="00596BB9" w:rsidP="00ED54C8">
      <w:pPr>
        <w:spacing w:after="0" w:line="240" w:lineRule="auto"/>
      </w:pPr>
      <w:r>
        <w:separator/>
      </w:r>
    </w:p>
  </w:endnote>
  <w:endnote w:type="continuationSeparator" w:id="0">
    <w:p w:rsidR="00596BB9" w:rsidRDefault="00596BB9"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4C1EEF" w:rsidRDefault="004C1EEF">
        <w:pPr>
          <w:pStyle w:val="ab"/>
          <w:jc w:val="right"/>
        </w:pPr>
        <w:r>
          <w:fldChar w:fldCharType="begin"/>
        </w:r>
        <w:r>
          <w:instrText xml:space="preserve"> PAGE   \* MERGEFORMAT </w:instrText>
        </w:r>
        <w:r>
          <w:fldChar w:fldCharType="separate"/>
        </w:r>
        <w:r w:rsidR="009A50E4">
          <w:rPr>
            <w:noProof/>
            <w:rtl/>
          </w:rPr>
          <w:t>3</w:t>
        </w:r>
        <w:r>
          <w:rPr>
            <w:noProof/>
          </w:rPr>
          <w:fldChar w:fldCharType="end"/>
        </w:r>
      </w:p>
    </w:sdtContent>
  </w:sdt>
  <w:p w:rsidR="004C1EEF" w:rsidRDefault="004C1EEF">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BB9" w:rsidRDefault="00596BB9" w:rsidP="00ED54C8">
      <w:pPr>
        <w:spacing w:after="0" w:line="240" w:lineRule="auto"/>
      </w:pPr>
      <w:r>
        <w:separator/>
      </w:r>
    </w:p>
  </w:footnote>
  <w:footnote w:type="continuationSeparator" w:id="0">
    <w:p w:rsidR="00596BB9" w:rsidRDefault="00596BB9"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EEF" w:rsidRDefault="004C1EEF" w:rsidP="00FB72ED">
    <w:pPr>
      <w:pStyle w:val="a9"/>
      <w:jc w:val="center"/>
    </w:pPr>
    <w:r w:rsidRPr="0040577E">
      <w:rPr>
        <w:rStyle w:val="Char"/>
        <w:color w:val="auto"/>
        <w:u w:val="none"/>
      </w:rPr>
      <w:t>Pina-Chama</w:t>
    </w:r>
    <w:r>
      <w:rPr>
        <w:rFonts w:hint="cs"/>
        <w:rtl/>
      </w:rPr>
      <w:t>\</w:t>
    </w:r>
    <w:r w:rsidR="00FB72ED">
      <w:t>GVBS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5pt;height:25.5pt;visibility:visible" o:bullet="t">
        <v:imagedata r:id="rId1" o:title="todo"/>
      </v:shape>
    </w:pict>
  </w:numPicBullet>
  <w:abstractNum w:abstractNumId="0">
    <w:nsid w:val="000A2066"/>
    <w:multiLevelType w:val="hybridMultilevel"/>
    <w:tmpl w:val="7E2607D8"/>
    <w:lvl w:ilvl="0" w:tplc="F7644F6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846316"/>
    <w:multiLevelType w:val="hybridMultilevel"/>
    <w:tmpl w:val="F9A84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272012"/>
    <w:multiLevelType w:val="hybridMultilevel"/>
    <w:tmpl w:val="0220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F442B"/>
    <w:multiLevelType w:val="hybridMultilevel"/>
    <w:tmpl w:val="C0CC0E48"/>
    <w:lvl w:ilvl="0" w:tplc="6382D402">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5310E"/>
    <w:multiLevelType w:val="hybridMultilevel"/>
    <w:tmpl w:val="47CA6962"/>
    <w:lvl w:ilvl="0" w:tplc="8A288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C1DA3"/>
    <w:multiLevelType w:val="hybridMultilevel"/>
    <w:tmpl w:val="D784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806B9"/>
    <w:multiLevelType w:val="hybridMultilevel"/>
    <w:tmpl w:val="1AE8B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12">
    <w:nsid w:val="34F27524"/>
    <w:multiLevelType w:val="hybridMultilevel"/>
    <w:tmpl w:val="C0CC0E48"/>
    <w:lvl w:ilvl="0" w:tplc="6382D402">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7563DB"/>
    <w:multiLevelType w:val="hybridMultilevel"/>
    <w:tmpl w:val="C5109A04"/>
    <w:lvl w:ilvl="0" w:tplc="897498C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E72191"/>
    <w:multiLevelType w:val="hybridMultilevel"/>
    <w:tmpl w:val="EEC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25646"/>
    <w:multiLevelType w:val="hybridMultilevel"/>
    <w:tmpl w:val="12AC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B241A9"/>
    <w:multiLevelType w:val="hybridMultilevel"/>
    <w:tmpl w:val="58CE3010"/>
    <w:lvl w:ilvl="0" w:tplc="E1EA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58F34D7"/>
    <w:multiLevelType w:val="hybridMultilevel"/>
    <w:tmpl w:val="72EC504A"/>
    <w:lvl w:ilvl="0" w:tplc="E04EC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E27DB5"/>
    <w:multiLevelType w:val="hybridMultilevel"/>
    <w:tmpl w:val="9E32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2867DB"/>
    <w:multiLevelType w:val="hybridMultilevel"/>
    <w:tmpl w:val="3690AC04"/>
    <w:lvl w:ilvl="0" w:tplc="FEE2B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FC16A81"/>
    <w:multiLevelType w:val="hybridMultilevel"/>
    <w:tmpl w:val="658ACF96"/>
    <w:lvl w:ilvl="0" w:tplc="551C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234DF6"/>
    <w:multiLevelType w:val="hybridMultilevel"/>
    <w:tmpl w:val="E5CC7198"/>
    <w:lvl w:ilvl="0" w:tplc="85489A7A">
      <w:start w:val="1"/>
      <w:numFmt w:val="decimal"/>
      <w:lvlText w:val="%1."/>
      <w:lvlJc w:val="left"/>
      <w:pPr>
        <w:ind w:left="720" w:hanging="360"/>
      </w:pPr>
      <w:rPr>
        <w:rFonts w:hint="default"/>
        <w:i/>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F47225"/>
    <w:multiLevelType w:val="hybridMultilevel"/>
    <w:tmpl w:val="3D74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851C6E"/>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34">
    <w:nsid w:val="742C7F05"/>
    <w:multiLevelType w:val="hybridMultilevel"/>
    <w:tmpl w:val="2D2AED2E"/>
    <w:lvl w:ilvl="0" w:tplc="33745D42">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9"/>
  </w:num>
  <w:num w:numId="3">
    <w:abstractNumId w:val="22"/>
  </w:num>
  <w:num w:numId="4">
    <w:abstractNumId w:val="37"/>
  </w:num>
  <w:num w:numId="5">
    <w:abstractNumId w:val="28"/>
  </w:num>
  <w:num w:numId="6">
    <w:abstractNumId w:val="7"/>
  </w:num>
  <w:num w:numId="7">
    <w:abstractNumId w:val="4"/>
  </w:num>
  <w:num w:numId="8">
    <w:abstractNumId w:val="10"/>
  </w:num>
  <w:num w:numId="9">
    <w:abstractNumId w:val="35"/>
  </w:num>
  <w:num w:numId="10">
    <w:abstractNumId w:val="38"/>
  </w:num>
  <w:num w:numId="11">
    <w:abstractNumId w:val="17"/>
  </w:num>
  <w:num w:numId="12">
    <w:abstractNumId w:val="33"/>
  </w:num>
  <w:num w:numId="13">
    <w:abstractNumId w:val="24"/>
  </w:num>
  <w:num w:numId="14">
    <w:abstractNumId w:val="14"/>
  </w:num>
  <w:num w:numId="15">
    <w:abstractNumId w:val="1"/>
  </w:num>
  <w:num w:numId="16">
    <w:abstractNumId w:val="27"/>
  </w:num>
  <w:num w:numId="17">
    <w:abstractNumId w:val="11"/>
  </w:num>
  <w:num w:numId="18">
    <w:abstractNumId w:val="21"/>
  </w:num>
  <w:num w:numId="19">
    <w:abstractNumId w:val="24"/>
  </w:num>
  <w:num w:numId="20">
    <w:abstractNumId w:val="24"/>
  </w:num>
  <w:num w:numId="21">
    <w:abstractNumId w:val="24"/>
  </w:num>
  <w:num w:numId="22">
    <w:abstractNumId w:val="32"/>
  </w:num>
  <w:num w:numId="23">
    <w:abstractNumId w:val="24"/>
  </w:num>
  <w:num w:numId="24">
    <w:abstractNumId w:val="36"/>
  </w:num>
  <w:num w:numId="25">
    <w:abstractNumId w:val="15"/>
  </w:num>
  <w:num w:numId="26">
    <w:abstractNumId w:val="20"/>
  </w:num>
  <w:num w:numId="27">
    <w:abstractNumId w:val="3"/>
  </w:num>
  <w:num w:numId="28">
    <w:abstractNumId w:val="30"/>
  </w:num>
  <w:num w:numId="29">
    <w:abstractNumId w:val="2"/>
  </w:num>
  <w:num w:numId="30">
    <w:abstractNumId w:val="16"/>
  </w:num>
  <w:num w:numId="31">
    <w:abstractNumId w:val="8"/>
  </w:num>
  <w:num w:numId="32">
    <w:abstractNumId w:val="29"/>
  </w:num>
  <w:num w:numId="33">
    <w:abstractNumId w:val="13"/>
  </w:num>
  <w:num w:numId="34">
    <w:abstractNumId w:val="31"/>
  </w:num>
  <w:num w:numId="35">
    <w:abstractNumId w:val="12"/>
  </w:num>
  <w:num w:numId="36">
    <w:abstractNumId w:val="6"/>
  </w:num>
  <w:num w:numId="37">
    <w:abstractNumId w:val="18"/>
  </w:num>
  <w:num w:numId="38">
    <w:abstractNumId w:val="0"/>
  </w:num>
  <w:num w:numId="39">
    <w:abstractNumId w:val="34"/>
  </w:num>
  <w:num w:numId="40">
    <w:abstractNumId w:val="23"/>
  </w:num>
  <w:num w:numId="41">
    <w:abstractNumId w:val="19"/>
  </w:num>
  <w:num w:numId="42">
    <w:abstractNumId w:val="25"/>
  </w:num>
  <w:num w:numId="43">
    <w:abstractNumId w:val="9"/>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0D73"/>
    <w:rsid w:val="00003823"/>
    <w:rsid w:val="00006C20"/>
    <w:rsid w:val="0001691F"/>
    <w:rsid w:val="00017C1E"/>
    <w:rsid w:val="00017E0C"/>
    <w:rsid w:val="0002366D"/>
    <w:rsid w:val="00030201"/>
    <w:rsid w:val="00040F37"/>
    <w:rsid w:val="00041A98"/>
    <w:rsid w:val="000422AB"/>
    <w:rsid w:val="000433BE"/>
    <w:rsid w:val="00050EEF"/>
    <w:rsid w:val="0005108E"/>
    <w:rsid w:val="00052FB6"/>
    <w:rsid w:val="00055EC8"/>
    <w:rsid w:val="00057693"/>
    <w:rsid w:val="00067782"/>
    <w:rsid w:val="00070809"/>
    <w:rsid w:val="000714E6"/>
    <w:rsid w:val="00073019"/>
    <w:rsid w:val="00074137"/>
    <w:rsid w:val="00074382"/>
    <w:rsid w:val="00081204"/>
    <w:rsid w:val="00081EAF"/>
    <w:rsid w:val="000827BC"/>
    <w:rsid w:val="00083414"/>
    <w:rsid w:val="00084ADE"/>
    <w:rsid w:val="00090186"/>
    <w:rsid w:val="00090BFF"/>
    <w:rsid w:val="00092DF5"/>
    <w:rsid w:val="000957B8"/>
    <w:rsid w:val="000A13BD"/>
    <w:rsid w:val="000A2664"/>
    <w:rsid w:val="000B07A9"/>
    <w:rsid w:val="000B3A18"/>
    <w:rsid w:val="000B54D2"/>
    <w:rsid w:val="000B66A5"/>
    <w:rsid w:val="000C174E"/>
    <w:rsid w:val="000C502E"/>
    <w:rsid w:val="000C532C"/>
    <w:rsid w:val="000C7F39"/>
    <w:rsid w:val="000D26EA"/>
    <w:rsid w:val="000D4675"/>
    <w:rsid w:val="000D51A4"/>
    <w:rsid w:val="000D6604"/>
    <w:rsid w:val="000D67AE"/>
    <w:rsid w:val="000E4A48"/>
    <w:rsid w:val="000E74C7"/>
    <w:rsid w:val="000E7C21"/>
    <w:rsid w:val="000E7FE7"/>
    <w:rsid w:val="001021CF"/>
    <w:rsid w:val="001026C3"/>
    <w:rsid w:val="001030BE"/>
    <w:rsid w:val="001113DD"/>
    <w:rsid w:val="00112DF9"/>
    <w:rsid w:val="00116182"/>
    <w:rsid w:val="00116740"/>
    <w:rsid w:val="00116DF3"/>
    <w:rsid w:val="00117FF2"/>
    <w:rsid w:val="0012383B"/>
    <w:rsid w:val="0012472E"/>
    <w:rsid w:val="00124F67"/>
    <w:rsid w:val="00126BE9"/>
    <w:rsid w:val="00130E1A"/>
    <w:rsid w:val="00133E0F"/>
    <w:rsid w:val="00134CE3"/>
    <w:rsid w:val="00137039"/>
    <w:rsid w:val="00137A76"/>
    <w:rsid w:val="00137F4B"/>
    <w:rsid w:val="00146436"/>
    <w:rsid w:val="00150140"/>
    <w:rsid w:val="00150ECD"/>
    <w:rsid w:val="001524EF"/>
    <w:rsid w:val="0015511E"/>
    <w:rsid w:val="00155D2D"/>
    <w:rsid w:val="00156B11"/>
    <w:rsid w:val="001570E3"/>
    <w:rsid w:val="001573F9"/>
    <w:rsid w:val="0016001F"/>
    <w:rsid w:val="001638CD"/>
    <w:rsid w:val="0016691F"/>
    <w:rsid w:val="001722ED"/>
    <w:rsid w:val="001742FB"/>
    <w:rsid w:val="00174D85"/>
    <w:rsid w:val="00176257"/>
    <w:rsid w:val="00177409"/>
    <w:rsid w:val="00177592"/>
    <w:rsid w:val="00181DFC"/>
    <w:rsid w:val="00185CA4"/>
    <w:rsid w:val="00187793"/>
    <w:rsid w:val="00187E69"/>
    <w:rsid w:val="00191F04"/>
    <w:rsid w:val="001A316A"/>
    <w:rsid w:val="001A33C9"/>
    <w:rsid w:val="001A382D"/>
    <w:rsid w:val="001A509C"/>
    <w:rsid w:val="001A67DA"/>
    <w:rsid w:val="001B25B6"/>
    <w:rsid w:val="001B3612"/>
    <w:rsid w:val="001B4986"/>
    <w:rsid w:val="001C09C5"/>
    <w:rsid w:val="001C1A5D"/>
    <w:rsid w:val="001C1BB8"/>
    <w:rsid w:val="001C2C72"/>
    <w:rsid w:val="001D279C"/>
    <w:rsid w:val="001D5D75"/>
    <w:rsid w:val="001D6A6C"/>
    <w:rsid w:val="001E046F"/>
    <w:rsid w:val="001E100C"/>
    <w:rsid w:val="001E2E80"/>
    <w:rsid w:val="001E5D64"/>
    <w:rsid w:val="001F2ECE"/>
    <w:rsid w:val="001F3112"/>
    <w:rsid w:val="001F3264"/>
    <w:rsid w:val="001F7210"/>
    <w:rsid w:val="001F77AC"/>
    <w:rsid w:val="001F7D92"/>
    <w:rsid w:val="00203A45"/>
    <w:rsid w:val="00205856"/>
    <w:rsid w:val="00205EDE"/>
    <w:rsid w:val="0020739E"/>
    <w:rsid w:val="00211681"/>
    <w:rsid w:val="00214272"/>
    <w:rsid w:val="00215005"/>
    <w:rsid w:val="00216238"/>
    <w:rsid w:val="00216374"/>
    <w:rsid w:val="0022631F"/>
    <w:rsid w:val="00226FED"/>
    <w:rsid w:val="00227C11"/>
    <w:rsid w:val="002316A4"/>
    <w:rsid w:val="00231808"/>
    <w:rsid w:val="00232465"/>
    <w:rsid w:val="0023337D"/>
    <w:rsid w:val="00235BCB"/>
    <w:rsid w:val="00240F8F"/>
    <w:rsid w:val="00242DF2"/>
    <w:rsid w:val="00244B47"/>
    <w:rsid w:val="0024598A"/>
    <w:rsid w:val="0025349D"/>
    <w:rsid w:val="00254104"/>
    <w:rsid w:val="00255EC2"/>
    <w:rsid w:val="002605D8"/>
    <w:rsid w:val="00262572"/>
    <w:rsid w:val="00263739"/>
    <w:rsid w:val="0026388E"/>
    <w:rsid w:val="002732BF"/>
    <w:rsid w:val="0027498C"/>
    <w:rsid w:val="002762B4"/>
    <w:rsid w:val="0027769B"/>
    <w:rsid w:val="0028027A"/>
    <w:rsid w:val="0029262C"/>
    <w:rsid w:val="00293056"/>
    <w:rsid w:val="0029322D"/>
    <w:rsid w:val="00296DAE"/>
    <w:rsid w:val="002A028E"/>
    <w:rsid w:val="002A1364"/>
    <w:rsid w:val="002A28A3"/>
    <w:rsid w:val="002A34C4"/>
    <w:rsid w:val="002B076E"/>
    <w:rsid w:val="002B1918"/>
    <w:rsid w:val="002B388D"/>
    <w:rsid w:val="002B6440"/>
    <w:rsid w:val="002C2421"/>
    <w:rsid w:val="002C705C"/>
    <w:rsid w:val="002C72FE"/>
    <w:rsid w:val="002C7CC8"/>
    <w:rsid w:val="002D3B4A"/>
    <w:rsid w:val="002E031D"/>
    <w:rsid w:val="002E0FAC"/>
    <w:rsid w:val="002E1549"/>
    <w:rsid w:val="002F0BCC"/>
    <w:rsid w:val="002F25B7"/>
    <w:rsid w:val="002F482D"/>
    <w:rsid w:val="002F513B"/>
    <w:rsid w:val="002F5823"/>
    <w:rsid w:val="00312CA8"/>
    <w:rsid w:val="00314479"/>
    <w:rsid w:val="0031475C"/>
    <w:rsid w:val="003164A6"/>
    <w:rsid w:val="00322173"/>
    <w:rsid w:val="00326B27"/>
    <w:rsid w:val="00327902"/>
    <w:rsid w:val="00334066"/>
    <w:rsid w:val="003405D8"/>
    <w:rsid w:val="00342025"/>
    <w:rsid w:val="0034416D"/>
    <w:rsid w:val="003442E6"/>
    <w:rsid w:val="003474BE"/>
    <w:rsid w:val="0035267F"/>
    <w:rsid w:val="00352AFA"/>
    <w:rsid w:val="00353699"/>
    <w:rsid w:val="00354267"/>
    <w:rsid w:val="00355281"/>
    <w:rsid w:val="003554C9"/>
    <w:rsid w:val="00361FBB"/>
    <w:rsid w:val="00362694"/>
    <w:rsid w:val="00363B35"/>
    <w:rsid w:val="00372B8C"/>
    <w:rsid w:val="003732F9"/>
    <w:rsid w:val="00374908"/>
    <w:rsid w:val="00376ABE"/>
    <w:rsid w:val="003829DD"/>
    <w:rsid w:val="0038739C"/>
    <w:rsid w:val="00387D29"/>
    <w:rsid w:val="0039214F"/>
    <w:rsid w:val="00396F6B"/>
    <w:rsid w:val="003A0EE4"/>
    <w:rsid w:val="003A1B09"/>
    <w:rsid w:val="003A4B45"/>
    <w:rsid w:val="003A5742"/>
    <w:rsid w:val="003A7254"/>
    <w:rsid w:val="003B10B3"/>
    <w:rsid w:val="003B1B66"/>
    <w:rsid w:val="003B3FD7"/>
    <w:rsid w:val="003B4CCD"/>
    <w:rsid w:val="003C1601"/>
    <w:rsid w:val="003C53EB"/>
    <w:rsid w:val="003C62CE"/>
    <w:rsid w:val="003C731B"/>
    <w:rsid w:val="003D1ACE"/>
    <w:rsid w:val="003D25CB"/>
    <w:rsid w:val="003D5154"/>
    <w:rsid w:val="003E22E0"/>
    <w:rsid w:val="003E2970"/>
    <w:rsid w:val="003E3129"/>
    <w:rsid w:val="003E4AD9"/>
    <w:rsid w:val="003E4FB8"/>
    <w:rsid w:val="003F0D76"/>
    <w:rsid w:val="003F17D8"/>
    <w:rsid w:val="003F765A"/>
    <w:rsid w:val="003F7C04"/>
    <w:rsid w:val="0040032C"/>
    <w:rsid w:val="00400A6A"/>
    <w:rsid w:val="0040577E"/>
    <w:rsid w:val="00406215"/>
    <w:rsid w:val="00410EF7"/>
    <w:rsid w:val="004124A3"/>
    <w:rsid w:val="004205E6"/>
    <w:rsid w:val="004206A8"/>
    <w:rsid w:val="0042266D"/>
    <w:rsid w:val="00425B75"/>
    <w:rsid w:val="00426FC0"/>
    <w:rsid w:val="00430196"/>
    <w:rsid w:val="00432C0A"/>
    <w:rsid w:val="004335AB"/>
    <w:rsid w:val="004338A4"/>
    <w:rsid w:val="00434214"/>
    <w:rsid w:val="00441C81"/>
    <w:rsid w:val="00445ED8"/>
    <w:rsid w:val="00450C9B"/>
    <w:rsid w:val="00454B4B"/>
    <w:rsid w:val="00456D31"/>
    <w:rsid w:val="00460FC5"/>
    <w:rsid w:val="004655F0"/>
    <w:rsid w:val="0046574B"/>
    <w:rsid w:val="00466EB0"/>
    <w:rsid w:val="004727E9"/>
    <w:rsid w:val="00475AFC"/>
    <w:rsid w:val="004809FF"/>
    <w:rsid w:val="00482574"/>
    <w:rsid w:val="00482CFE"/>
    <w:rsid w:val="00486EC0"/>
    <w:rsid w:val="0049460E"/>
    <w:rsid w:val="0049580B"/>
    <w:rsid w:val="0049742F"/>
    <w:rsid w:val="004A0CCA"/>
    <w:rsid w:val="004A39B7"/>
    <w:rsid w:val="004A4592"/>
    <w:rsid w:val="004A49D4"/>
    <w:rsid w:val="004B020B"/>
    <w:rsid w:val="004B0D4D"/>
    <w:rsid w:val="004B0EED"/>
    <w:rsid w:val="004C1DF8"/>
    <w:rsid w:val="004C1EEF"/>
    <w:rsid w:val="004C2EB0"/>
    <w:rsid w:val="004C3557"/>
    <w:rsid w:val="004C5722"/>
    <w:rsid w:val="004C742F"/>
    <w:rsid w:val="004D2E27"/>
    <w:rsid w:val="004D3724"/>
    <w:rsid w:val="004D3825"/>
    <w:rsid w:val="004D3E91"/>
    <w:rsid w:val="004D4418"/>
    <w:rsid w:val="004D481A"/>
    <w:rsid w:val="004D4A2B"/>
    <w:rsid w:val="004D6082"/>
    <w:rsid w:val="004D67CC"/>
    <w:rsid w:val="004E614D"/>
    <w:rsid w:val="004F1F9F"/>
    <w:rsid w:val="004F3A5E"/>
    <w:rsid w:val="004F41FA"/>
    <w:rsid w:val="004F7600"/>
    <w:rsid w:val="0050113A"/>
    <w:rsid w:val="00501A95"/>
    <w:rsid w:val="00511789"/>
    <w:rsid w:val="00513535"/>
    <w:rsid w:val="00513D53"/>
    <w:rsid w:val="005144EC"/>
    <w:rsid w:val="00516906"/>
    <w:rsid w:val="005202FE"/>
    <w:rsid w:val="005267FF"/>
    <w:rsid w:val="005276A0"/>
    <w:rsid w:val="005276CF"/>
    <w:rsid w:val="005277E7"/>
    <w:rsid w:val="0052787F"/>
    <w:rsid w:val="00530DF7"/>
    <w:rsid w:val="00531120"/>
    <w:rsid w:val="00532858"/>
    <w:rsid w:val="00533D80"/>
    <w:rsid w:val="0053478E"/>
    <w:rsid w:val="00534CF1"/>
    <w:rsid w:val="005354D7"/>
    <w:rsid w:val="00540D19"/>
    <w:rsid w:val="00541F8A"/>
    <w:rsid w:val="00544390"/>
    <w:rsid w:val="005479F3"/>
    <w:rsid w:val="00551B54"/>
    <w:rsid w:val="00551FC3"/>
    <w:rsid w:val="0056187B"/>
    <w:rsid w:val="005626BE"/>
    <w:rsid w:val="005668EB"/>
    <w:rsid w:val="00570124"/>
    <w:rsid w:val="00574A27"/>
    <w:rsid w:val="00577A0E"/>
    <w:rsid w:val="00577C2A"/>
    <w:rsid w:val="00580FCD"/>
    <w:rsid w:val="005811C0"/>
    <w:rsid w:val="00582244"/>
    <w:rsid w:val="00582FE2"/>
    <w:rsid w:val="0058636E"/>
    <w:rsid w:val="00590545"/>
    <w:rsid w:val="00592336"/>
    <w:rsid w:val="0059275B"/>
    <w:rsid w:val="005954D8"/>
    <w:rsid w:val="00596636"/>
    <w:rsid w:val="00596792"/>
    <w:rsid w:val="00596BB9"/>
    <w:rsid w:val="00597D9E"/>
    <w:rsid w:val="005A11CE"/>
    <w:rsid w:val="005B12A1"/>
    <w:rsid w:val="005B351D"/>
    <w:rsid w:val="005B5113"/>
    <w:rsid w:val="005C1F46"/>
    <w:rsid w:val="005C388E"/>
    <w:rsid w:val="005C3E5A"/>
    <w:rsid w:val="005C4C64"/>
    <w:rsid w:val="005E1A36"/>
    <w:rsid w:val="005E3D59"/>
    <w:rsid w:val="005E648B"/>
    <w:rsid w:val="005F49C4"/>
    <w:rsid w:val="005F4BB3"/>
    <w:rsid w:val="005F74B6"/>
    <w:rsid w:val="00604373"/>
    <w:rsid w:val="00606FF4"/>
    <w:rsid w:val="0060782E"/>
    <w:rsid w:val="006109D1"/>
    <w:rsid w:val="00610E8E"/>
    <w:rsid w:val="00612936"/>
    <w:rsid w:val="00612C57"/>
    <w:rsid w:val="0061332B"/>
    <w:rsid w:val="00615137"/>
    <w:rsid w:val="0061548C"/>
    <w:rsid w:val="00615D25"/>
    <w:rsid w:val="006163BB"/>
    <w:rsid w:val="00616F96"/>
    <w:rsid w:val="006255DB"/>
    <w:rsid w:val="00625F52"/>
    <w:rsid w:val="00630EA2"/>
    <w:rsid w:val="006341D3"/>
    <w:rsid w:val="0064020B"/>
    <w:rsid w:val="00641790"/>
    <w:rsid w:val="00641DE0"/>
    <w:rsid w:val="00643562"/>
    <w:rsid w:val="0064447B"/>
    <w:rsid w:val="006460BC"/>
    <w:rsid w:val="0066313C"/>
    <w:rsid w:val="00665D31"/>
    <w:rsid w:val="006674F3"/>
    <w:rsid w:val="00667ADE"/>
    <w:rsid w:val="006704B9"/>
    <w:rsid w:val="00673B6D"/>
    <w:rsid w:val="00676BD2"/>
    <w:rsid w:val="00677EB3"/>
    <w:rsid w:val="0068131C"/>
    <w:rsid w:val="00683CB2"/>
    <w:rsid w:val="006871AB"/>
    <w:rsid w:val="00693591"/>
    <w:rsid w:val="006A3192"/>
    <w:rsid w:val="006B1BE3"/>
    <w:rsid w:val="006B2BB5"/>
    <w:rsid w:val="006B4FB9"/>
    <w:rsid w:val="006B5B30"/>
    <w:rsid w:val="006B6A21"/>
    <w:rsid w:val="006B709A"/>
    <w:rsid w:val="006C2B33"/>
    <w:rsid w:val="006C33A6"/>
    <w:rsid w:val="006C7ECC"/>
    <w:rsid w:val="006D0321"/>
    <w:rsid w:val="006D119F"/>
    <w:rsid w:val="006D17EC"/>
    <w:rsid w:val="006D2897"/>
    <w:rsid w:val="006D4D81"/>
    <w:rsid w:val="006D74D9"/>
    <w:rsid w:val="006D74DF"/>
    <w:rsid w:val="006E0EEB"/>
    <w:rsid w:val="006E1949"/>
    <w:rsid w:val="006E24C7"/>
    <w:rsid w:val="006E4504"/>
    <w:rsid w:val="006F27BA"/>
    <w:rsid w:val="006F52EE"/>
    <w:rsid w:val="00700E1E"/>
    <w:rsid w:val="00700EF3"/>
    <w:rsid w:val="00702D7C"/>
    <w:rsid w:val="00706B0F"/>
    <w:rsid w:val="007105BC"/>
    <w:rsid w:val="0071206A"/>
    <w:rsid w:val="007142CE"/>
    <w:rsid w:val="0071480A"/>
    <w:rsid w:val="00715F03"/>
    <w:rsid w:val="00716B0D"/>
    <w:rsid w:val="00717562"/>
    <w:rsid w:val="00721F73"/>
    <w:rsid w:val="00723A4C"/>
    <w:rsid w:val="00724A8A"/>
    <w:rsid w:val="00731F37"/>
    <w:rsid w:val="0074384C"/>
    <w:rsid w:val="00743C40"/>
    <w:rsid w:val="00743D05"/>
    <w:rsid w:val="00745EA9"/>
    <w:rsid w:val="00746DFD"/>
    <w:rsid w:val="007531BD"/>
    <w:rsid w:val="00763E1A"/>
    <w:rsid w:val="00772DE1"/>
    <w:rsid w:val="00773575"/>
    <w:rsid w:val="00776FEF"/>
    <w:rsid w:val="0078053C"/>
    <w:rsid w:val="0078657F"/>
    <w:rsid w:val="00792433"/>
    <w:rsid w:val="00795D84"/>
    <w:rsid w:val="0079601E"/>
    <w:rsid w:val="007A012F"/>
    <w:rsid w:val="007A085A"/>
    <w:rsid w:val="007A16FD"/>
    <w:rsid w:val="007A6E61"/>
    <w:rsid w:val="007A75AA"/>
    <w:rsid w:val="007B1673"/>
    <w:rsid w:val="007B50AC"/>
    <w:rsid w:val="007B5570"/>
    <w:rsid w:val="007C2E99"/>
    <w:rsid w:val="007C4DDD"/>
    <w:rsid w:val="007C5513"/>
    <w:rsid w:val="007C63EC"/>
    <w:rsid w:val="007C6580"/>
    <w:rsid w:val="007C7B25"/>
    <w:rsid w:val="007D1294"/>
    <w:rsid w:val="007D1796"/>
    <w:rsid w:val="007D3773"/>
    <w:rsid w:val="007D39A2"/>
    <w:rsid w:val="007D5D8D"/>
    <w:rsid w:val="007D64D4"/>
    <w:rsid w:val="007D6633"/>
    <w:rsid w:val="007E0548"/>
    <w:rsid w:val="007E0954"/>
    <w:rsid w:val="007E0A73"/>
    <w:rsid w:val="007E1AD3"/>
    <w:rsid w:val="007E2476"/>
    <w:rsid w:val="007E6596"/>
    <w:rsid w:val="007F6926"/>
    <w:rsid w:val="007F759B"/>
    <w:rsid w:val="00805946"/>
    <w:rsid w:val="00810F8C"/>
    <w:rsid w:val="0081254D"/>
    <w:rsid w:val="00815076"/>
    <w:rsid w:val="00816E61"/>
    <w:rsid w:val="00820AC7"/>
    <w:rsid w:val="00820E84"/>
    <w:rsid w:val="008220CB"/>
    <w:rsid w:val="00822D5E"/>
    <w:rsid w:val="0082525C"/>
    <w:rsid w:val="00825449"/>
    <w:rsid w:val="008272F7"/>
    <w:rsid w:val="00831756"/>
    <w:rsid w:val="008321B6"/>
    <w:rsid w:val="008341C4"/>
    <w:rsid w:val="00834C2D"/>
    <w:rsid w:val="00836AE1"/>
    <w:rsid w:val="00837344"/>
    <w:rsid w:val="0084434C"/>
    <w:rsid w:val="008461A6"/>
    <w:rsid w:val="00854AAB"/>
    <w:rsid w:val="00855A3D"/>
    <w:rsid w:val="00857DE6"/>
    <w:rsid w:val="00861C43"/>
    <w:rsid w:val="00865793"/>
    <w:rsid w:val="00870E15"/>
    <w:rsid w:val="00871F60"/>
    <w:rsid w:val="0087220F"/>
    <w:rsid w:val="008752B5"/>
    <w:rsid w:val="008777CC"/>
    <w:rsid w:val="008900B6"/>
    <w:rsid w:val="00890934"/>
    <w:rsid w:val="008935F6"/>
    <w:rsid w:val="008A593B"/>
    <w:rsid w:val="008A7131"/>
    <w:rsid w:val="008B127B"/>
    <w:rsid w:val="008B24F2"/>
    <w:rsid w:val="008B5180"/>
    <w:rsid w:val="008B5674"/>
    <w:rsid w:val="008B5C71"/>
    <w:rsid w:val="008B6070"/>
    <w:rsid w:val="008B70F3"/>
    <w:rsid w:val="008C079F"/>
    <w:rsid w:val="008C0FD0"/>
    <w:rsid w:val="008C345F"/>
    <w:rsid w:val="008D18AC"/>
    <w:rsid w:val="008D3311"/>
    <w:rsid w:val="008D3387"/>
    <w:rsid w:val="008D4CF8"/>
    <w:rsid w:val="008D75F9"/>
    <w:rsid w:val="008E24AF"/>
    <w:rsid w:val="008F0CC1"/>
    <w:rsid w:val="008F1E98"/>
    <w:rsid w:val="00901192"/>
    <w:rsid w:val="009067FF"/>
    <w:rsid w:val="009162E7"/>
    <w:rsid w:val="00917BC2"/>
    <w:rsid w:val="00920064"/>
    <w:rsid w:val="009209BA"/>
    <w:rsid w:val="0092137C"/>
    <w:rsid w:val="00922FD8"/>
    <w:rsid w:val="00923B81"/>
    <w:rsid w:val="009245D1"/>
    <w:rsid w:val="00930471"/>
    <w:rsid w:val="00932E34"/>
    <w:rsid w:val="00936175"/>
    <w:rsid w:val="00936A05"/>
    <w:rsid w:val="00937C1F"/>
    <w:rsid w:val="00940D3C"/>
    <w:rsid w:val="009432D4"/>
    <w:rsid w:val="009436CB"/>
    <w:rsid w:val="00947D57"/>
    <w:rsid w:val="00950647"/>
    <w:rsid w:val="00951598"/>
    <w:rsid w:val="00953E02"/>
    <w:rsid w:val="00957C78"/>
    <w:rsid w:val="00961335"/>
    <w:rsid w:val="0096393E"/>
    <w:rsid w:val="00963D86"/>
    <w:rsid w:val="00964529"/>
    <w:rsid w:val="00964BC0"/>
    <w:rsid w:val="009657EB"/>
    <w:rsid w:val="0097634C"/>
    <w:rsid w:val="009770CC"/>
    <w:rsid w:val="009856CE"/>
    <w:rsid w:val="009914DC"/>
    <w:rsid w:val="0099691B"/>
    <w:rsid w:val="009979C0"/>
    <w:rsid w:val="009A1ADC"/>
    <w:rsid w:val="009A1EFD"/>
    <w:rsid w:val="009A30DB"/>
    <w:rsid w:val="009A40A0"/>
    <w:rsid w:val="009A50E4"/>
    <w:rsid w:val="009B106E"/>
    <w:rsid w:val="009B2CBC"/>
    <w:rsid w:val="009B403C"/>
    <w:rsid w:val="009B6F70"/>
    <w:rsid w:val="009C1502"/>
    <w:rsid w:val="009C5A22"/>
    <w:rsid w:val="009C6190"/>
    <w:rsid w:val="009D0755"/>
    <w:rsid w:val="009D720A"/>
    <w:rsid w:val="009D7C5D"/>
    <w:rsid w:val="009E21C6"/>
    <w:rsid w:val="009E29EE"/>
    <w:rsid w:val="009E3307"/>
    <w:rsid w:val="009E5D5D"/>
    <w:rsid w:val="009E63FF"/>
    <w:rsid w:val="009F13F4"/>
    <w:rsid w:val="009F15DD"/>
    <w:rsid w:val="009F69FA"/>
    <w:rsid w:val="00A00307"/>
    <w:rsid w:val="00A0272C"/>
    <w:rsid w:val="00A02B36"/>
    <w:rsid w:val="00A04256"/>
    <w:rsid w:val="00A05DAD"/>
    <w:rsid w:val="00A06392"/>
    <w:rsid w:val="00A06C23"/>
    <w:rsid w:val="00A10778"/>
    <w:rsid w:val="00A113E9"/>
    <w:rsid w:val="00A12525"/>
    <w:rsid w:val="00A1582D"/>
    <w:rsid w:val="00A16865"/>
    <w:rsid w:val="00A17605"/>
    <w:rsid w:val="00A22259"/>
    <w:rsid w:val="00A2450D"/>
    <w:rsid w:val="00A273D7"/>
    <w:rsid w:val="00A36B58"/>
    <w:rsid w:val="00A41812"/>
    <w:rsid w:val="00A427E6"/>
    <w:rsid w:val="00A42C44"/>
    <w:rsid w:val="00A4355F"/>
    <w:rsid w:val="00A4705A"/>
    <w:rsid w:val="00A4762E"/>
    <w:rsid w:val="00A516AB"/>
    <w:rsid w:val="00A5297A"/>
    <w:rsid w:val="00A52E1E"/>
    <w:rsid w:val="00A57C91"/>
    <w:rsid w:val="00A614C2"/>
    <w:rsid w:val="00A61600"/>
    <w:rsid w:val="00A61ADA"/>
    <w:rsid w:val="00A6399F"/>
    <w:rsid w:val="00A6442C"/>
    <w:rsid w:val="00A65F78"/>
    <w:rsid w:val="00A74F0F"/>
    <w:rsid w:val="00A75247"/>
    <w:rsid w:val="00A7626F"/>
    <w:rsid w:val="00A802D6"/>
    <w:rsid w:val="00A81C00"/>
    <w:rsid w:val="00A82C58"/>
    <w:rsid w:val="00A83622"/>
    <w:rsid w:val="00A836A6"/>
    <w:rsid w:val="00A845B9"/>
    <w:rsid w:val="00A84812"/>
    <w:rsid w:val="00A85081"/>
    <w:rsid w:val="00A8522D"/>
    <w:rsid w:val="00A929D4"/>
    <w:rsid w:val="00AA259A"/>
    <w:rsid w:val="00AA3F13"/>
    <w:rsid w:val="00AB0D21"/>
    <w:rsid w:val="00AB122C"/>
    <w:rsid w:val="00AB1408"/>
    <w:rsid w:val="00AB21A7"/>
    <w:rsid w:val="00AB238D"/>
    <w:rsid w:val="00AB2821"/>
    <w:rsid w:val="00AB3269"/>
    <w:rsid w:val="00AB4013"/>
    <w:rsid w:val="00AB5007"/>
    <w:rsid w:val="00AC3079"/>
    <w:rsid w:val="00AD0E50"/>
    <w:rsid w:val="00AD1809"/>
    <w:rsid w:val="00AD2173"/>
    <w:rsid w:val="00AD384C"/>
    <w:rsid w:val="00AE0D3A"/>
    <w:rsid w:val="00AE513B"/>
    <w:rsid w:val="00AE54F3"/>
    <w:rsid w:val="00AE6149"/>
    <w:rsid w:val="00AF1DEC"/>
    <w:rsid w:val="00B00C75"/>
    <w:rsid w:val="00B04E60"/>
    <w:rsid w:val="00B06B44"/>
    <w:rsid w:val="00B21227"/>
    <w:rsid w:val="00B22B8B"/>
    <w:rsid w:val="00B33662"/>
    <w:rsid w:val="00B36D21"/>
    <w:rsid w:val="00B4096E"/>
    <w:rsid w:val="00B42AD7"/>
    <w:rsid w:val="00B44614"/>
    <w:rsid w:val="00B45C93"/>
    <w:rsid w:val="00B47242"/>
    <w:rsid w:val="00B51748"/>
    <w:rsid w:val="00B55B6B"/>
    <w:rsid w:val="00B55EDC"/>
    <w:rsid w:val="00B60683"/>
    <w:rsid w:val="00B61E1B"/>
    <w:rsid w:val="00B61FA4"/>
    <w:rsid w:val="00B63655"/>
    <w:rsid w:val="00B63D28"/>
    <w:rsid w:val="00B75C7F"/>
    <w:rsid w:val="00B8494E"/>
    <w:rsid w:val="00B9028D"/>
    <w:rsid w:val="00B919A1"/>
    <w:rsid w:val="00B938D0"/>
    <w:rsid w:val="00B962BF"/>
    <w:rsid w:val="00BA17F5"/>
    <w:rsid w:val="00BB0652"/>
    <w:rsid w:val="00BB08D2"/>
    <w:rsid w:val="00BB19C0"/>
    <w:rsid w:val="00BB1F70"/>
    <w:rsid w:val="00BB2BAE"/>
    <w:rsid w:val="00BB75D6"/>
    <w:rsid w:val="00BC358D"/>
    <w:rsid w:val="00BC3759"/>
    <w:rsid w:val="00BC4C7A"/>
    <w:rsid w:val="00BC6B0A"/>
    <w:rsid w:val="00BD01C7"/>
    <w:rsid w:val="00BD38A1"/>
    <w:rsid w:val="00BD7673"/>
    <w:rsid w:val="00BD78CF"/>
    <w:rsid w:val="00BE0165"/>
    <w:rsid w:val="00BF538F"/>
    <w:rsid w:val="00C01FA9"/>
    <w:rsid w:val="00C02810"/>
    <w:rsid w:val="00C038CD"/>
    <w:rsid w:val="00C05183"/>
    <w:rsid w:val="00C05F37"/>
    <w:rsid w:val="00C060B1"/>
    <w:rsid w:val="00C109FE"/>
    <w:rsid w:val="00C12E55"/>
    <w:rsid w:val="00C14159"/>
    <w:rsid w:val="00C15B34"/>
    <w:rsid w:val="00C17060"/>
    <w:rsid w:val="00C203F1"/>
    <w:rsid w:val="00C20C1A"/>
    <w:rsid w:val="00C20ECD"/>
    <w:rsid w:val="00C2148A"/>
    <w:rsid w:val="00C2431C"/>
    <w:rsid w:val="00C30FDB"/>
    <w:rsid w:val="00C32CCC"/>
    <w:rsid w:val="00C32DD0"/>
    <w:rsid w:val="00C330CD"/>
    <w:rsid w:val="00C4715C"/>
    <w:rsid w:val="00C5346D"/>
    <w:rsid w:val="00C53E35"/>
    <w:rsid w:val="00C55E4F"/>
    <w:rsid w:val="00C60551"/>
    <w:rsid w:val="00C6122F"/>
    <w:rsid w:val="00C621AE"/>
    <w:rsid w:val="00C66983"/>
    <w:rsid w:val="00C6714F"/>
    <w:rsid w:val="00C7055E"/>
    <w:rsid w:val="00C71B9F"/>
    <w:rsid w:val="00C720CF"/>
    <w:rsid w:val="00C74516"/>
    <w:rsid w:val="00C759B0"/>
    <w:rsid w:val="00C75F26"/>
    <w:rsid w:val="00C75FCA"/>
    <w:rsid w:val="00C760A9"/>
    <w:rsid w:val="00C81C01"/>
    <w:rsid w:val="00C829EB"/>
    <w:rsid w:val="00C83DD9"/>
    <w:rsid w:val="00C87066"/>
    <w:rsid w:val="00C912D3"/>
    <w:rsid w:val="00C91927"/>
    <w:rsid w:val="00C9662C"/>
    <w:rsid w:val="00C97917"/>
    <w:rsid w:val="00C97DB1"/>
    <w:rsid w:val="00CA1150"/>
    <w:rsid w:val="00CA60EE"/>
    <w:rsid w:val="00CB0F9B"/>
    <w:rsid w:val="00CB1630"/>
    <w:rsid w:val="00CB5180"/>
    <w:rsid w:val="00CC1227"/>
    <w:rsid w:val="00CC494F"/>
    <w:rsid w:val="00CC6639"/>
    <w:rsid w:val="00CD01C7"/>
    <w:rsid w:val="00CD0E1A"/>
    <w:rsid w:val="00CD1988"/>
    <w:rsid w:val="00CD4BFB"/>
    <w:rsid w:val="00CE1A68"/>
    <w:rsid w:val="00CE1DC9"/>
    <w:rsid w:val="00CE3A76"/>
    <w:rsid w:val="00CE754B"/>
    <w:rsid w:val="00CE7848"/>
    <w:rsid w:val="00CE7CA7"/>
    <w:rsid w:val="00CF0010"/>
    <w:rsid w:val="00CF090E"/>
    <w:rsid w:val="00D00A04"/>
    <w:rsid w:val="00D016E9"/>
    <w:rsid w:val="00D03DE2"/>
    <w:rsid w:val="00D10049"/>
    <w:rsid w:val="00D10ABB"/>
    <w:rsid w:val="00D151B6"/>
    <w:rsid w:val="00D1622D"/>
    <w:rsid w:val="00D219DA"/>
    <w:rsid w:val="00D21CBF"/>
    <w:rsid w:val="00D23534"/>
    <w:rsid w:val="00D304A5"/>
    <w:rsid w:val="00D31FCA"/>
    <w:rsid w:val="00D4019A"/>
    <w:rsid w:val="00D41639"/>
    <w:rsid w:val="00D47764"/>
    <w:rsid w:val="00D518E1"/>
    <w:rsid w:val="00D521E0"/>
    <w:rsid w:val="00D53024"/>
    <w:rsid w:val="00D542C3"/>
    <w:rsid w:val="00D556B5"/>
    <w:rsid w:val="00D64583"/>
    <w:rsid w:val="00D64636"/>
    <w:rsid w:val="00D65A40"/>
    <w:rsid w:val="00D66203"/>
    <w:rsid w:val="00D72A48"/>
    <w:rsid w:val="00D74A02"/>
    <w:rsid w:val="00D834F5"/>
    <w:rsid w:val="00D90A0B"/>
    <w:rsid w:val="00D915E8"/>
    <w:rsid w:val="00D941F4"/>
    <w:rsid w:val="00D9482B"/>
    <w:rsid w:val="00D962A7"/>
    <w:rsid w:val="00D97348"/>
    <w:rsid w:val="00D9773C"/>
    <w:rsid w:val="00DA021F"/>
    <w:rsid w:val="00DA169D"/>
    <w:rsid w:val="00DA3E74"/>
    <w:rsid w:val="00DA49E6"/>
    <w:rsid w:val="00DA6B0D"/>
    <w:rsid w:val="00DB15D2"/>
    <w:rsid w:val="00DB2C1A"/>
    <w:rsid w:val="00DB3012"/>
    <w:rsid w:val="00DB3590"/>
    <w:rsid w:val="00DC298A"/>
    <w:rsid w:val="00DC3CA6"/>
    <w:rsid w:val="00DC4809"/>
    <w:rsid w:val="00DD1C4B"/>
    <w:rsid w:val="00DD4AC7"/>
    <w:rsid w:val="00DD5DE9"/>
    <w:rsid w:val="00DE01CF"/>
    <w:rsid w:val="00DE3A08"/>
    <w:rsid w:val="00DE4C0F"/>
    <w:rsid w:val="00DE51F6"/>
    <w:rsid w:val="00DF0B6B"/>
    <w:rsid w:val="00DF4278"/>
    <w:rsid w:val="00DF4919"/>
    <w:rsid w:val="00DF5D09"/>
    <w:rsid w:val="00DF73A9"/>
    <w:rsid w:val="00E01B89"/>
    <w:rsid w:val="00E021F6"/>
    <w:rsid w:val="00E02FA2"/>
    <w:rsid w:val="00E04384"/>
    <w:rsid w:val="00E0468C"/>
    <w:rsid w:val="00E234D2"/>
    <w:rsid w:val="00E30046"/>
    <w:rsid w:val="00E371B8"/>
    <w:rsid w:val="00E437DD"/>
    <w:rsid w:val="00E47209"/>
    <w:rsid w:val="00E507A2"/>
    <w:rsid w:val="00E52229"/>
    <w:rsid w:val="00E5332D"/>
    <w:rsid w:val="00E5621C"/>
    <w:rsid w:val="00E56373"/>
    <w:rsid w:val="00E568A2"/>
    <w:rsid w:val="00E61F34"/>
    <w:rsid w:val="00E625C9"/>
    <w:rsid w:val="00E62FB6"/>
    <w:rsid w:val="00E70BFF"/>
    <w:rsid w:val="00E71CEF"/>
    <w:rsid w:val="00E72317"/>
    <w:rsid w:val="00E74A1D"/>
    <w:rsid w:val="00E74B75"/>
    <w:rsid w:val="00E76C60"/>
    <w:rsid w:val="00E77C03"/>
    <w:rsid w:val="00E92C38"/>
    <w:rsid w:val="00E93CCB"/>
    <w:rsid w:val="00E93D94"/>
    <w:rsid w:val="00E94C13"/>
    <w:rsid w:val="00E95FBF"/>
    <w:rsid w:val="00E96ACA"/>
    <w:rsid w:val="00E96BB0"/>
    <w:rsid w:val="00E97698"/>
    <w:rsid w:val="00EA1797"/>
    <w:rsid w:val="00EA2030"/>
    <w:rsid w:val="00EA7D13"/>
    <w:rsid w:val="00EB6667"/>
    <w:rsid w:val="00EB7AF5"/>
    <w:rsid w:val="00EB7C45"/>
    <w:rsid w:val="00EC1F1D"/>
    <w:rsid w:val="00EC642D"/>
    <w:rsid w:val="00EC6971"/>
    <w:rsid w:val="00ED26EF"/>
    <w:rsid w:val="00ED28F9"/>
    <w:rsid w:val="00ED2CF5"/>
    <w:rsid w:val="00ED54C8"/>
    <w:rsid w:val="00ED58AB"/>
    <w:rsid w:val="00EE18A5"/>
    <w:rsid w:val="00EE49BD"/>
    <w:rsid w:val="00EE4AF6"/>
    <w:rsid w:val="00EE4FA3"/>
    <w:rsid w:val="00EE5136"/>
    <w:rsid w:val="00EE612E"/>
    <w:rsid w:val="00EE65AC"/>
    <w:rsid w:val="00EE67FD"/>
    <w:rsid w:val="00EF29EA"/>
    <w:rsid w:val="00EF6F90"/>
    <w:rsid w:val="00F07FD0"/>
    <w:rsid w:val="00F16545"/>
    <w:rsid w:val="00F24904"/>
    <w:rsid w:val="00F24EFE"/>
    <w:rsid w:val="00F349C4"/>
    <w:rsid w:val="00F46828"/>
    <w:rsid w:val="00F53B9C"/>
    <w:rsid w:val="00F546D8"/>
    <w:rsid w:val="00F57482"/>
    <w:rsid w:val="00F63286"/>
    <w:rsid w:val="00F648EF"/>
    <w:rsid w:val="00F70944"/>
    <w:rsid w:val="00F81A05"/>
    <w:rsid w:val="00F82383"/>
    <w:rsid w:val="00F84C4C"/>
    <w:rsid w:val="00F856A4"/>
    <w:rsid w:val="00F86A5F"/>
    <w:rsid w:val="00F86E1C"/>
    <w:rsid w:val="00F870DE"/>
    <w:rsid w:val="00F87632"/>
    <w:rsid w:val="00F87902"/>
    <w:rsid w:val="00F87AFA"/>
    <w:rsid w:val="00F93FF1"/>
    <w:rsid w:val="00FA17A9"/>
    <w:rsid w:val="00FA3CA4"/>
    <w:rsid w:val="00FA478D"/>
    <w:rsid w:val="00FA79EA"/>
    <w:rsid w:val="00FB2E1D"/>
    <w:rsid w:val="00FB3A1C"/>
    <w:rsid w:val="00FB3AFB"/>
    <w:rsid w:val="00FB72ED"/>
    <w:rsid w:val="00FC0C26"/>
    <w:rsid w:val="00FC24F9"/>
    <w:rsid w:val="00FC3338"/>
    <w:rsid w:val="00FC3826"/>
    <w:rsid w:val="00FC6B2F"/>
    <w:rsid w:val="00FD12ED"/>
    <w:rsid w:val="00FD1DF4"/>
    <w:rsid w:val="00FD318C"/>
    <w:rsid w:val="00FE2CB3"/>
    <w:rsid w:val="00FE3CA6"/>
    <w:rsid w:val="00FE4BE9"/>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AD7"/>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character" w:styleId="FollowedHyperlink">
    <w:name w:val="FollowedHyperlink"/>
    <w:basedOn w:val="a0"/>
    <w:uiPriority w:val="99"/>
    <w:semiHidden/>
    <w:unhideWhenUsed/>
    <w:rsid w:val="008C34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584805751">
      <w:bodyDiv w:val="1"/>
      <w:marLeft w:val="0"/>
      <w:marRight w:val="0"/>
      <w:marTop w:val="0"/>
      <w:marBottom w:val="0"/>
      <w:divBdr>
        <w:top w:val="none" w:sz="0" w:space="0" w:color="auto"/>
        <w:left w:val="none" w:sz="0" w:space="0" w:color="auto"/>
        <w:bottom w:val="none" w:sz="0" w:space="0" w:color="auto"/>
        <w:right w:val="none" w:sz="0" w:space="0" w:color="auto"/>
      </w:divBdr>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134061552">
      <w:bodyDiv w:val="1"/>
      <w:marLeft w:val="0"/>
      <w:marRight w:val="0"/>
      <w:marTop w:val="0"/>
      <w:marBottom w:val="0"/>
      <w:divBdr>
        <w:top w:val="none" w:sz="0" w:space="0" w:color="auto"/>
        <w:left w:val="none" w:sz="0" w:space="0" w:color="auto"/>
        <w:bottom w:val="none" w:sz="0" w:space="0" w:color="auto"/>
        <w:right w:val="none" w:sz="0" w:space="0" w:color="auto"/>
      </w:divBdr>
    </w:div>
    <w:div w:id="1247574115">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56850040">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086AE10-A03B-44A8-8CA8-33795B96A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2141</TotalTime>
  <Pages>3</Pages>
  <Words>619</Words>
  <Characters>3097</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הילה אופק</cp:lastModifiedBy>
  <cp:revision>628</cp:revision>
  <cp:lastPrinted>2015-02-22T09:52:00Z</cp:lastPrinted>
  <dcterms:created xsi:type="dcterms:W3CDTF">2016-03-06T09:09:00Z</dcterms:created>
  <dcterms:modified xsi:type="dcterms:W3CDTF">2016-05-30T07:31:00Z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