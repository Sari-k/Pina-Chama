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4C7" w:rsidRDefault="004227A9" w:rsidP="004227A9">
      <w:pPr>
        <w:pStyle w:val="Title"/>
        <w:rPr>
          <w:noProof/>
          <w:sz w:val="48"/>
          <w:szCs w:val="48"/>
          <w:rtl/>
        </w:rPr>
      </w:pPr>
      <w:r>
        <w:rPr>
          <w:rFonts w:hint="cs"/>
          <w:noProof/>
          <w:sz w:val="48"/>
          <w:szCs w:val="48"/>
          <w:rtl/>
        </w:rPr>
        <w:t>סיכום סבב</w:t>
      </w:r>
      <w:r w:rsidR="00A0272C" w:rsidRPr="00AE54F3">
        <w:rPr>
          <w:rFonts w:hint="cs"/>
          <w:noProof/>
          <w:sz w:val="48"/>
          <w:szCs w:val="48"/>
          <w:rtl/>
        </w:rPr>
        <w:t xml:space="preserve"> </w:t>
      </w:r>
      <w:r>
        <w:rPr>
          <w:rFonts w:hint="cs"/>
          <w:noProof/>
          <w:sz w:val="48"/>
          <w:szCs w:val="48"/>
          <w:rtl/>
        </w:rPr>
        <w:t>1</w:t>
      </w:r>
      <w:r w:rsidR="003D25CB" w:rsidRPr="00AE54F3">
        <w:rPr>
          <w:rFonts w:hint="cs"/>
          <w:noProof/>
          <w:sz w:val="48"/>
          <w:szCs w:val="48"/>
          <w:rtl/>
        </w:rPr>
        <w:t xml:space="preserve"> </w:t>
      </w:r>
      <w:r w:rsidR="00AE54F3" w:rsidRPr="00AE54F3">
        <w:rPr>
          <w:noProof/>
          <w:sz w:val="48"/>
          <w:szCs w:val="48"/>
          <w:rtl/>
        </w:rPr>
        <w:t>–</w:t>
      </w:r>
      <w:bookmarkStart w:id="0" w:name="_Toc275493957"/>
      <w:r>
        <w:rPr>
          <w:noProof/>
          <w:sz w:val="48"/>
          <w:szCs w:val="48"/>
        </w:rPr>
        <w:t>Minimum Viable Product</w:t>
      </w:r>
      <w:r w:rsidR="00AE54F3" w:rsidRPr="00AE54F3">
        <w:rPr>
          <w:noProof/>
          <w:sz w:val="48"/>
          <w:szCs w:val="48"/>
        </w:rPr>
        <w:t xml:space="preserve"> </w:t>
      </w:r>
    </w:p>
    <w:p w:rsidR="004227A9" w:rsidRDefault="004227A9" w:rsidP="00344128">
      <w:pPr>
        <w:spacing w:line="360" w:lineRule="auto"/>
        <w:rPr>
          <w:noProof/>
          <w:rtl/>
        </w:rPr>
      </w:pPr>
      <w:r>
        <w:rPr>
          <w:rFonts w:hint="cs"/>
          <w:rtl/>
        </w:rPr>
        <w:t xml:space="preserve">במסמך זה נסכם את הסבב הראשון שביצענו, נפרט על התובנות שנבעו מהסבב </w:t>
      </w:r>
      <w:r w:rsidR="00344128">
        <w:rPr>
          <w:rFonts w:hint="cs"/>
          <w:rtl/>
        </w:rPr>
        <w:t>הראשון, אילו נושאים שנלמדו בקורס יישמנו</w:t>
      </w:r>
      <w:r>
        <w:rPr>
          <w:rFonts w:hint="cs"/>
          <w:rtl/>
        </w:rPr>
        <w:t xml:space="preserve"> </w:t>
      </w:r>
      <w:r w:rsidR="009973F4">
        <w:rPr>
          <w:rFonts w:hint="cs"/>
          <w:rtl/>
        </w:rPr>
        <w:t>ו</w:t>
      </w:r>
      <w:r>
        <w:rPr>
          <w:rFonts w:hint="cs"/>
          <w:rtl/>
        </w:rPr>
        <w:t>מהם השיפורים</w:t>
      </w:r>
      <w:r w:rsidR="00BA05F2">
        <w:rPr>
          <w:rFonts w:hint="cs"/>
          <w:rtl/>
        </w:rPr>
        <w:t>, השימורים</w:t>
      </w:r>
      <w:r w:rsidR="00F53B7E">
        <w:rPr>
          <w:rFonts w:hint="cs"/>
          <w:rtl/>
        </w:rPr>
        <w:t xml:space="preserve"> והמסקנות לסבב הבא</w:t>
      </w:r>
      <w:r w:rsidR="0029402F">
        <w:rPr>
          <w:rFonts w:hint="cs"/>
          <w:rtl/>
        </w:rPr>
        <w:t>.</w:t>
      </w:r>
    </w:p>
    <w:p w:rsidR="00953E02" w:rsidRPr="00B36D21" w:rsidRDefault="004227A9" w:rsidP="00D915E8">
      <w:pPr>
        <w:pStyle w:val="Title"/>
        <w:jc w:val="center"/>
        <w:rPr>
          <w:noProof/>
          <w:rtl/>
        </w:rPr>
      </w:pPr>
      <w:r>
        <w:rPr>
          <w:rFonts w:hint="cs"/>
          <w:noProof/>
          <w:rtl/>
        </w:rPr>
        <w:t>תכנון מול ביצוע</w:t>
      </w:r>
    </w:p>
    <w:tbl>
      <w:tblPr>
        <w:tblStyle w:val="ColorfulGrid-Accent1"/>
        <w:bidiVisual/>
        <w:tblW w:w="8306" w:type="dxa"/>
        <w:tblLook w:val="04A0" w:firstRow="1" w:lastRow="0" w:firstColumn="1" w:lastColumn="0" w:noHBand="0" w:noVBand="1"/>
      </w:tblPr>
      <w:tblGrid>
        <w:gridCol w:w="583"/>
        <w:gridCol w:w="2474"/>
        <w:gridCol w:w="1705"/>
        <w:gridCol w:w="1294"/>
        <w:gridCol w:w="1098"/>
        <w:gridCol w:w="1152"/>
      </w:tblGrid>
      <w:tr w:rsidR="0059470B" w:rsidTr="005B7F16">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83" w:type="dxa"/>
          </w:tcPr>
          <w:p w:rsidR="0059470B" w:rsidRDefault="0059470B" w:rsidP="00417447">
            <w:pPr>
              <w:rPr>
                <w:rFonts w:ascii="Arial" w:hAnsi="Arial" w:cs="Arial"/>
                <w:color w:val="0000FF"/>
                <w:rtl/>
              </w:rPr>
            </w:pPr>
            <w:r w:rsidRPr="00D47764">
              <w:rPr>
                <w:rFonts w:hint="cs"/>
                <w:rtl/>
              </w:rPr>
              <w:t>מס'</w:t>
            </w:r>
          </w:p>
        </w:tc>
        <w:tc>
          <w:tcPr>
            <w:tcW w:w="2474" w:type="dxa"/>
          </w:tcPr>
          <w:p w:rsidR="0059470B" w:rsidRPr="00D47764"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משימה</w:t>
            </w:r>
            <w:r w:rsidR="00472A0E">
              <w:rPr>
                <w:rFonts w:hint="cs"/>
                <w:rtl/>
              </w:rPr>
              <w:t>/</w:t>
            </w:r>
            <w:r w:rsidRPr="00D47764">
              <w:rPr>
                <w:rFonts w:hint="cs"/>
                <w:rtl/>
              </w:rPr>
              <w:t>מאפיין</w:t>
            </w:r>
          </w:p>
        </w:tc>
        <w:tc>
          <w:tcPr>
            <w:tcW w:w="1705" w:type="dxa"/>
          </w:tcPr>
          <w:p w:rsidR="0059470B" w:rsidRPr="00D47764"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בוצע/לא בוצע </w:t>
            </w:r>
          </w:p>
        </w:tc>
        <w:tc>
          <w:tcPr>
            <w:tcW w:w="1294" w:type="dxa"/>
          </w:tcPr>
          <w:p w:rsidR="0059470B" w:rsidRPr="00D47764"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הערכה </w:t>
            </w:r>
            <w:r w:rsidR="00B82D30">
              <w:rPr>
                <w:rFonts w:hint="cs"/>
                <w:rtl/>
              </w:rPr>
              <w:t>בימים</w:t>
            </w:r>
            <w:bookmarkStart w:id="1" w:name="_GoBack"/>
            <w:bookmarkEnd w:id="1"/>
          </w:p>
        </w:tc>
        <w:tc>
          <w:tcPr>
            <w:tcW w:w="1098" w:type="dxa"/>
          </w:tcPr>
          <w:p w:rsidR="0059470B" w:rsidRDefault="0059470B" w:rsidP="00417447">
            <w:pPr>
              <w:cnfStyle w:val="100000000000" w:firstRow="1" w:lastRow="0" w:firstColumn="0" w:lastColumn="0" w:oddVBand="0" w:evenVBand="0" w:oddHBand="0" w:evenHBand="0" w:firstRowFirstColumn="0" w:firstRowLastColumn="0" w:lastRowFirstColumn="0" w:lastRowLastColumn="0"/>
              <w:rPr>
                <w:rFonts w:hint="cs"/>
                <w:rtl/>
              </w:rPr>
            </w:pPr>
            <w:r>
              <w:rPr>
                <w:rFonts w:hint="cs"/>
                <w:rtl/>
              </w:rPr>
              <w:t>זמן ביצוע בפועל</w:t>
            </w:r>
          </w:p>
        </w:tc>
        <w:tc>
          <w:tcPr>
            <w:tcW w:w="1152" w:type="dxa"/>
          </w:tcPr>
          <w:p w:rsidR="0059470B"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רמת קושי</w:t>
            </w:r>
          </w:p>
        </w:tc>
      </w:tr>
      <w:tr w:rsidR="0059470B" w:rsidTr="005B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9470B" w:rsidRPr="0099691B" w:rsidRDefault="0059470B" w:rsidP="00417447">
            <w:pPr>
              <w:rPr>
                <w:rFonts w:ascii="Arial" w:hAnsi="Arial" w:cs="Arial"/>
                <w:color w:val="95B3D7" w:themeColor="accent1" w:themeTint="99"/>
                <w:rtl/>
              </w:rPr>
            </w:pPr>
            <w:r w:rsidRPr="0099691B">
              <w:rPr>
                <w:rFonts w:ascii="Arial" w:hAnsi="Arial" w:cs="Arial" w:hint="cs"/>
                <w:color w:val="95B3D7" w:themeColor="accent1" w:themeTint="99"/>
                <w:rtl/>
              </w:rPr>
              <w:t>1</w:t>
            </w:r>
          </w:p>
        </w:tc>
        <w:tc>
          <w:tcPr>
            <w:tcW w:w="2474" w:type="dxa"/>
          </w:tcPr>
          <w:p w:rsidR="0059470B" w:rsidRDefault="0059470B" w:rsidP="0041744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איתחול</w:t>
            </w:r>
            <w:r>
              <w:rPr>
                <w:rFonts w:hint="cs"/>
                <w:color w:val="auto"/>
                <w:u w:val="none"/>
                <w:rtl/>
              </w:rPr>
              <w:t xml:space="preserve"> מסד נתונים</w:t>
            </w:r>
          </w:p>
        </w:tc>
        <w:tc>
          <w:tcPr>
            <w:tcW w:w="1705" w:type="dxa"/>
          </w:tcPr>
          <w:p w:rsidR="0059470B" w:rsidRPr="004C1DF8" w:rsidRDefault="0059470B" w:rsidP="0041744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בוצע</w:t>
            </w:r>
          </w:p>
        </w:tc>
        <w:tc>
          <w:tcPr>
            <w:tcW w:w="1294" w:type="dxa"/>
          </w:tcPr>
          <w:p w:rsidR="0059470B" w:rsidRPr="0038739C" w:rsidRDefault="0059470B" w:rsidP="0041744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4</w:t>
            </w:r>
          </w:p>
        </w:tc>
        <w:tc>
          <w:tcPr>
            <w:tcW w:w="1098" w:type="dxa"/>
          </w:tcPr>
          <w:p w:rsidR="0059470B" w:rsidRDefault="00CF6735" w:rsidP="00417447">
            <w:pPr>
              <w:pStyle w:val="a"/>
              <w:cnfStyle w:val="000000100000" w:firstRow="0" w:lastRow="0" w:firstColumn="0" w:lastColumn="0" w:oddVBand="0" w:evenVBand="0" w:oddHBand="1" w:evenHBand="0" w:firstRowFirstColumn="0" w:firstRowLastColumn="0" w:lastRowFirstColumn="0" w:lastRowLastColumn="0"/>
              <w:rPr>
                <w:rFonts w:hint="cs"/>
                <w:color w:val="auto"/>
                <w:u w:val="none"/>
                <w:rtl/>
              </w:rPr>
            </w:pPr>
            <w:r>
              <w:rPr>
                <w:rFonts w:hint="cs"/>
                <w:color w:val="auto"/>
                <w:u w:val="none"/>
                <w:rtl/>
              </w:rPr>
              <w:t>5</w:t>
            </w:r>
          </w:p>
        </w:tc>
        <w:tc>
          <w:tcPr>
            <w:tcW w:w="1152" w:type="dxa"/>
          </w:tcPr>
          <w:p w:rsidR="0059470B" w:rsidRPr="00B60683" w:rsidRDefault="0059470B" w:rsidP="0041744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קל</w:t>
            </w:r>
            <w:r w:rsidR="00AC5D54">
              <w:rPr>
                <w:rFonts w:hint="cs"/>
                <w:color w:val="auto"/>
                <w:u w:val="none"/>
                <w:rtl/>
              </w:rPr>
              <w:t xml:space="preserve"> (1)</w:t>
            </w:r>
          </w:p>
        </w:tc>
      </w:tr>
      <w:tr w:rsidR="0059470B" w:rsidTr="005B7F16">
        <w:tc>
          <w:tcPr>
            <w:cnfStyle w:val="001000000000" w:firstRow="0" w:lastRow="0" w:firstColumn="1" w:lastColumn="0" w:oddVBand="0" w:evenVBand="0" w:oddHBand="0" w:evenHBand="0" w:firstRowFirstColumn="0" w:firstRowLastColumn="0" w:lastRowFirstColumn="0" w:lastRowLastColumn="0"/>
            <w:tcW w:w="583" w:type="dxa"/>
          </w:tcPr>
          <w:p w:rsidR="0059470B" w:rsidRPr="0099691B" w:rsidRDefault="0059470B" w:rsidP="00417447">
            <w:pPr>
              <w:rPr>
                <w:rFonts w:ascii="Arial" w:hAnsi="Arial" w:cs="Arial"/>
                <w:color w:val="95B3D7" w:themeColor="accent1" w:themeTint="99"/>
                <w:rtl/>
              </w:rPr>
            </w:pPr>
            <w:r w:rsidRPr="0099691B">
              <w:rPr>
                <w:rFonts w:ascii="Arial" w:hAnsi="Arial" w:cs="Arial" w:hint="cs"/>
                <w:color w:val="95B3D7" w:themeColor="accent1" w:themeTint="99"/>
                <w:rtl/>
              </w:rPr>
              <w:t>2</w:t>
            </w:r>
          </w:p>
        </w:tc>
        <w:tc>
          <w:tcPr>
            <w:tcW w:w="2474" w:type="dxa"/>
          </w:tcPr>
          <w:p w:rsidR="0059470B" w:rsidRPr="00191F04" w:rsidRDefault="0059470B" w:rsidP="00417447">
            <w:pPr>
              <w:pStyle w:val="a"/>
              <w:cnfStyle w:val="000000000000" w:firstRow="0" w:lastRow="0" w:firstColumn="0" w:lastColumn="0" w:oddVBand="0" w:evenVBand="0" w:oddHBand="0" w:evenHBand="0" w:firstRowFirstColumn="0" w:firstRowLastColumn="0" w:lastRowFirstColumn="0" w:lastRowLastColumn="0"/>
              <w:rPr>
                <w:u w:val="none"/>
                <w:rtl/>
              </w:rPr>
            </w:pPr>
            <w:r>
              <w:rPr>
                <w:rFonts w:hint="cs"/>
                <w:color w:val="auto"/>
                <w:u w:val="none"/>
                <w:rtl/>
              </w:rPr>
              <w:t>הרשמה למערכת</w:t>
            </w:r>
          </w:p>
        </w:tc>
        <w:tc>
          <w:tcPr>
            <w:tcW w:w="1705" w:type="dxa"/>
          </w:tcPr>
          <w:p w:rsidR="0059470B" w:rsidRPr="004C1DF8" w:rsidRDefault="0059470B" w:rsidP="00417447">
            <w:pPr>
              <w:pStyle w:val="a"/>
              <w:cnfStyle w:val="000000000000" w:firstRow="0" w:lastRow="0" w:firstColumn="0" w:lastColumn="0" w:oddVBand="0" w:evenVBand="0" w:oddHBand="0" w:evenHBand="0" w:firstRowFirstColumn="0" w:firstRowLastColumn="0" w:lastRowFirstColumn="0" w:lastRowLastColumn="0"/>
              <w:rPr>
                <w:color w:val="auto"/>
                <w:u w:val="none"/>
              </w:rPr>
            </w:pPr>
            <w:r>
              <w:rPr>
                <w:rFonts w:hint="cs"/>
                <w:color w:val="auto"/>
                <w:u w:val="none"/>
                <w:rtl/>
              </w:rPr>
              <w:t>בוצע</w:t>
            </w:r>
          </w:p>
        </w:tc>
        <w:tc>
          <w:tcPr>
            <w:tcW w:w="1294" w:type="dxa"/>
          </w:tcPr>
          <w:p w:rsidR="0059470B" w:rsidRPr="0038739C" w:rsidRDefault="0059470B" w:rsidP="0041744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5</w:t>
            </w:r>
          </w:p>
        </w:tc>
        <w:tc>
          <w:tcPr>
            <w:tcW w:w="1098" w:type="dxa"/>
          </w:tcPr>
          <w:p w:rsidR="0059470B" w:rsidRDefault="00CF6735" w:rsidP="00417447">
            <w:pPr>
              <w:pStyle w:val="a"/>
              <w:cnfStyle w:val="000000000000" w:firstRow="0" w:lastRow="0" w:firstColumn="0" w:lastColumn="0" w:oddVBand="0" w:evenVBand="0" w:oddHBand="0" w:evenHBand="0" w:firstRowFirstColumn="0" w:firstRowLastColumn="0" w:lastRowFirstColumn="0" w:lastRowLastColumn="0"/>
              <w:rPr>
                <w:rFonts w:hint="cs"/>
                <w:i/>
                <w:iCs w:val="0"/>
                <w:color w:val="auto"/>
                <w:u w:val="none"/>
                <w:rtl/>
              </w:rPr>
            </w:pPr>
            <w:r>
              <w:rPr>
                <w:rFonts w:hint="cs"/>
                <w:i/>
                <w:iCs w:val="0"/>
                <w:color w:val="auto"/>
                <w:u w:val="none"/>
                <w:rtl/>
              </w:rPr>
              <w:t>7</w:t>
            </w:r>
          </w:p>
        </w:tc>
        <w:tc>
          <w:tcPr>
            <w:tcW w:w="1152" w:type="dxa"/>
          </w:tcPr>
          <w:p w:rsidR="0059470B" w:rsidRPr="00FA3CA4" w:rsidRDefault="0059470B" w:rsidP="00417447">
            <w:pPr>
              <w:pStyle w:val="a"/>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קשה</w:t>
            </w:r>
            <w:r w:rsidR="00AC5D54">
              <w:rPr>
                <w:rFonts w:hint="cs"/>
                <w:i/>
                <w:iCs w:val="0"/>
                <w:color w:val="auto"/>
                <w:u w:val="none"/>
                <w:rtl/>
              </w:rPr>
              <w:t xml:space="preserve"> (3)</w:t>
            </w:r>
          </w:p>
        </w:tc>
      </w:tr>
      <w:tr w:rsidR="0059470B" w:rsidTr="005B7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9470B" w:rsidRPr="0099691B" w:rsidRDefault="0059470B" w:rsidP="00417447">
            <w:pPr>
              <w:rPr>
                <w:rFonts w:ascii="Arial" w:hAnsi="Arial" w:cs="Arial"/>
                <w:color w:val="95B3D7" w:themeColor="accent1" w:themeTint="99"/>
                <w:rtl/>
              </w:rPr>
            </w:pPr>
            <w:r w:rsidRPr="0099691B">
              <w:rPr>
                <w:rFonts w:ascii="Arial" w:hAnsi="Arial" w:cs="Arial" w:hint="cs"/>
                <w:color w:val="95B3D7" w:themeColor="accent1" w:themeTint="99"/>
                <w:rtl/>
              </w:rPr>
              <w:t>3</w:t>
            </w:r>
          </w:p>
        </w:tc>
        <w:tc>
          <w:tcPr>
            <w:tcW w:w="2474" w:type="dxa"/>
          </w:tcPr>
          <w:p w:rsidR="0059470B" w:rsidRPr="00191F04" w:rsidRDefault="0059470B" w:rsidP="00417447">
            <w:pPr>
              <w:pStyle w:val="a"/>
              <w:cnfStyle w:val="000000100000" w:firstRow="0" w:lastRow="0" w:firstColumn="0" w:lastColumn="0" w:oddVBand="0" w:evenVBand="0" w:oddHBand="1" w:evenHBand="0" w:firstRowFirstColumn="0" w:firstRowLastColumn="0" w:lastRowFirstColumn="0" w:lastRowLastColumn="0"/>
              <w:rPr>
                <w:u w:val="none"/>
                <w:rtl/>
              </w:rPr>
            </w:pPr>
            <w:r>
              <w:rPr>
                <w:rFonts w:hint="cs"/>
                <w:color w:val="auto"/>
                <w:u w:val="none"/>
                <w:rtl/>
              </w:rPr>
              <w:t>התחברות למערכת</w:t>
            </w:r>
          </w:p>
        </w:tc>
        <w:tc>
          <w:tcPr>
            <w:tcW w:w="1705" w:type="dxa"/>
          </w:tcPr>
          <w:p w:rsidR="0059470B" w:rsidRPr="004C1DF8" w:rsidRDefault="0059470B" w:rsidP="0041744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בוצע</w:t>
            </w:r>
          </w:p>
        </w:tc>
        <w:tc>
          <w:tcPr>
            <w:tcW w:w="1294" w:type="dxa"/>
          </w:tcPr>
          <w:p w:rsidR="0059470B" w:rsidRPr="0038739C" w:rsidRDefault="0059470B" w:rsidP="00417447">
            <w:pPr>
              <w:pStyle w:val="a"/>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5</w:t>
            </w:r>
          </w:p>
        </w:tc>
        <w:tc>
          <w:tcPr>
            <w:tcW w:w="1098" w:type="dxa"/>
          </w:tcPr>
          <w:p w:rsidR="0059470B" w:rsidRDefault="00CF6735" w:rsidP="00417447">
            <w:pPr>
              <w:pStyle w:val="a"/>
              <w:cnfStyle w:val="000000100000" w:firstRow="0" w:lastRow="0" w:firstColumn="0" w:lastColumn="0" w:oddVBand="0" w:evenVBand="0" w:oddHBand="1" w:evenHBand="0" w:firstRowFirstColumn="0" w:firstRowLastColumn="0" w:lastRowFirstColumn="0" w:lastRowLastColumn="0"/>
              <w:rPr>
                <w:rFonts w:hint="cs"/>
                <w:color w:val="auto"/>
                <w:u w:val="none"/>
                <w:rtl/>
              </w:rPr>
            </w:pPr>
            <w:r>
              <w:rPr>
                <w:rFonts w:hint="cs"/>
                <w:color w:val="auto"/>
                <w:u w:val="none"/>
                <w:rtl/>
              </w:rPr>
              <w:t>6</w:t>
            </w:r>
          </w:p>
        </w:tc>
        <w:tc>
          <w:tcPr>
            <w:tcW w:w="1152" w:type="dxa"/>
          </w:tcPr>
          <w:p w:rsidR="0059470B" w:rsidRPr="00676BD2" w:rsidRDefault="0059470B" w:rsidP="00417447">
            <w:pPr>
              <w:pStyle w:val="a"/>
              <w:cnfStyle w:val="000000100000" w:firstRow="0" w:lastRow="0" w:firstColumn="0" w:lastColumn="0" w:oddVBand="0" w:evenVBand="0" w:oddHBand="1" w:evenHBand="0" w:firstRowFirstColumn="0" w:firstRowLastColumn="0" w:lastRowFirstColumn="0" w:lastRowLastColumn="0"/>
              <w:rPr>
                <w:u w:val="none"/>
                <w:rtl/>
              </w:rPr>
            </w:pPr>
            <w:r>
              <w:rPr>
                <w:rFonts w:hint="cs"/>
                <w:color w:val="auto"/>
                <w:u w:val="none"/>
                <w:rtl/>
              </w:rPr>
              <w:t>בינוני</w:t>
            </w:r>
            <w:r w:rsidR="00AC5D54">
              <w:rPr>
                <w:rFonts w:hint="cs"/>
                <w:u w:val="none"/>
                <w:rtl/>
              </w:rPr>
              <w:t xml:space="preserve"> </w:t>
            </w:r>
            <w:r w:rsidR="00AC5D54" w:rsidRPr="00AC5D54">
              <w:rPr>
                <w:rFonts w:hint="cs"/>
                <w:color w:val="auto"/>
                <w:u w:val="none"/>
                <w:rtl/>
              </w:rPr>
              <w:t>(2)</w:t>
            </w:r>
          </w:p>
        </w:tc>
      </w:tr>
      <w:tr w:rsidR="0059470B" w:rsidTr="005B7F16">
        <w:tc>
          <w:tcPr>
            <w:cnfStyle w:val="001000000000" w:firstRow="0" w:lastRow="0" w:firstColumn="1" w:lastColumn="0" w:oddVBand="0" w:evenVBand="0" w:oddHBand="0" w:evenHBand="0" w:firstRowFirstColumn="0" w:firstRowLastColumn="0" w:lastRowFirstColumn="0" w:lastRowLastColumn="0"/>
            <w:tcW w:w="583" w:type="dxa"/>
          </w:tcPr>
          <w:p w:rsidR="0059470B" w:rsidRPr="0099691B" w:rsidRDefault="0059470B" w:rsidP="00417447">
            <w:pPr>
              <w:rPr>
                <w:rFonts w:ascii="Arial" w:hAnsi="Arial" w:cs="Arial"/>
                <w:color w:val="95B3D7" w:themeColor="accent1" w:themeTint="99"/>
                <w:rtl/>
              </w:rPr>
            </w:pPr>
            <w:r w:rsidRPr="0099691B">
              <w:rPr>
                <w:rFonts w:ascii="Arial" w:hAnsi="Arial" w:cs="Arial" w:hint="cs"/>
                <w:color w:val="95B3D7" w:themeColor="accent1" w:themeTint="99"/>
                <w:rtl/>
              </w:rPr>
              <w:t>4</w:t>
            </w:r>
          </w:p>
        </w:tc>
        <w:tc>
          <w:tcPr>
            <w:tcW w:w="2474" w:type="dxa"/>
          </w:tcPr>
          <w:p w:rsidR="0059470B" w:rsidRPr="00191F04" w:rsidRDefault="0059470B" w:rsidP="0041744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צפייה במאגר התורמים</w:t>
            </w:r>
          </w:p>
        </w:tc>
        <w:tc>
          <w:tcPr>
            <w:tcW w:w="1705" w:type="dxa"/>
          </w:tcPr>
          <w:p w:rsidR="0059470B" w:rsidRPr="004C1DF8" w:rsidRDefault="0059470B" w:rsidP="0041744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בוצע</w:t>
            </w:r>
          </w:p>
        </w:tc>
        <w:tc>
          <w:tcPr>
            <w:tcW w:w="1294" w:type="dxa"/>
          </w:tcPr>
          <w:p w:rsidR="0059470B" w:rsidRPr="0038739C" w:rsidRDefault="0059470B" w:rsidP="0041744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2</w:t>
            </w:r>
          </w:p>
        </w:tc>
        <w:tc>
          <w:tcPr>
            <w:tcW w:w="1098" w:type="dxa"/>
          </w:tcPr>
          <w:p w:rsidR="0059470B" w:rsidRDefault="004534DA" w:rsidP="00417447">
            <w:pPr>
              <w:pStyle w:val="a"/>
              <w:cnfStyle w:val="000000000000" w:firstRow="0" w:lastRow="0" w:firstColumn="0" w:lastColumn="0" w:oddVBand="0" w:evenVBand="0" w:oddHBand="0" w:evenHBand="0" w:firstRowFirstColumn="0" w:firstRowLastColumn="0" w:lastRowFirstColumn="0" w:lastRowLastColumn="0"/>
              <w:rPr>
                <w:rFonts w:hint="cs"/>
                <w:color w:val="auto"/>
                <w:u w:val="none"/>
                <w:rtl/>
              </w:rPr>
            </w:pPr>
            <w:r>
              <w:rPr>
                <w:rFonts w:hint="cs"/>
                <w:color w:val="auto"/>
                <w:u w:val="none"/>
                <w:rtl/>
              </w:rPr>
              <w:t>3</w:t>
            </w:r>
          </w:p>
        </w:tc>
        <w:tc>
          <w:tcPr>
            <w:tcW w:w="1152" w:type="dxa"/>
          </w:tcPr>
          <w:p w:rsidR="0059470B" w:rsidRPr="00B60683" w:rsidRDefault="0059470B" w:rsidP="00417447">
            <w:pPr>
              <w:pStyle w:val="a"/>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קל</w:t>
            </w:r>
            <w:r w:rsidR="00AC5D54">
              <w:rPr>
                <w:rFonts w:hint="cs"/>
                <w:color w:val="auto"/>
                <w:u w:val="none"/>
                <w:rtl/>
              </w:rPr>
              <w:t xml:space="preserve"> (1)</w:t>
            </w:r>
          </w:p>
        </w:tc>
      </w:tr>
    </w:tbl>
    <w:p w:rsidR="007D64D0" w:rsidRPr="00AC5D54" w:rsidRDefault="007D64D0" w:rsidP="00A61ADA">
      <w:pPr>
        <w:rPr>
          <w:rFonts w:asciiTheme="minorBidi" w:hAnsiTheme="minorBidi"/>
          <w:color w:val="7F7F7F" w:themeColor="text1" w:themeTint="80"/>
          <w:sz w:val="24"/>
          <w:szCs w:val="24"/>
          <w:shd w:val="clear" w:color="auto" w:fill="FFFFFF"/>
          <w:rtl/>
        </w:rPr>
      </w:pPr>
    </w:p>
    <w:p w:rsidR="002879A5" w:rsidRPr="002879A5" w:rsidRDefault="002734F5" w:rsidP="00231E53">
      <w:pPr>
        <w:pStyle w:val="ListParagraph"/>
        <w:rPr>
          <w:rFonts w:asciiTheme="minorBidi" w:hAnsiTheme="minorBidi"/>
          <w:sz w:val="24"/>
          <w:szCs w:val="24"/>
          <w:shd w:val="clear" w:color="auto" w:fill="FFFFFF"/>
          <w:rtl/>
        </w:rPr>
      </w:pPr>
      <w:r>
        <w:rPr>
          <w:rFonts w:ascii="Arial" w:eastAsia="Times New Roman" w:hAnsi="Arial" w:cs="Arial" w:hint="cs"/>
          <w:color w:val="000000"/>
          <w:sz w:val="24"/>
          <w:szCs w:val="24"/>
          <w:rtl/>
        </w:rPr>
        <w:t>ניתן לראות לפי הטבלה ש</w:t>
      </w:r>
      <w:r w:rsidR="004835A2">
        <w:rPr>
          <w:rFonts w:ascii="Arial" w:eastAsia="Times New Roman" w:hAnsi="Arial" w:cs="Arial"/>
          <w:color w:val="000000"/>
          <w:sz w:val="24"/>
          <w:szCs w:val="24"/>
          <w:rtl/>
        </w:rPr>
        <w:t>הערכ</w:t>
      </w:r>
      <w:r w:rsidR="004835A2">
        <w:rPr>
          <w:rFonts w:ascii="Arial" w:eastAsia="Times New Roman" w:hAnsi="Arial" w:cs="Arial" w:hint="cs"/>
          <w:color w:val="000000"/>
          <w:sz w:val="24"/>
          <w:szCs w:val="24"/>
          <w:rtl/>
        </w:rPr>
        <w:t>ת</w:t>
      </w:r>
      <w:r w:rsidR="002879A5" w:rsidRPr="00D36758">
        <w:rPr>
          <w:rFonts w:ascii="Arial" w:eastAsia="Times New Roman" w:hAnsi="Arial" w:cs="Arial"/>
          <w:color w:val="000000"/>
          <w:sz w:val="24"/>
          <w:szCs w:val="24"/>
          <w:rtl/>
        </w:rPr>
        <w:t xml:space="preserve"> זמני העבודה הייתה קצת שגויה</w:t>
      </w:r>
      <w:r w:rsidR="002879A5">
        <w:rPr>
          <w:rFonts w:ascii="Arial" w:eastAsia="Times New Roman" w:hAnsi="Arial" w:cs="Arial" w:hint="cs"/>
          <w:color w:val="000000"/>
          <w:sz w:val="24"/>
          <w:szCs w:val="24"/>
          <w:rtl/>
        </w:rPr>
        <w:t>,</w:t>
      </w:r>
      <w:r w:rsidR="002879A5">
        <w:rPr>
          <w:rFonts w:asciiTheme="minorBidi" w:hAnsiTheme="minorBidi" w:hint="cs"/>
          <w:sz w:val="24"/>
          <w:szCs w:val="24"/>
          <w:shd w:val="clear" w:color="auto" w:fill="FFFFFF"/>
          <w:rtl/>
        </w:rPr>
        <w:t xml:space="preserve"> </w:t>
      </w:r>
      <w:r w:rsidR="003348A4">
        <w:rPr>
          <w:rFonts w:asciiTheme="minorBidi" w:hAnsiTheme="minorBidi" w:hint="cs"/>
          <w:sz w:val="24"/>
          <w:szCs w:val="24"/>
          <w:shd w:val="clear" w:color="auto" w:fill="FFFFFF"/>
          <w:rtl/>
        </w:rPr>
        <w:t xml:space="preserve">אמנם </w:t>
      </w:r>
      <w:r w:rsidR="002879A5">
        <w:rPr>
          <w:rFonts w:asciiTheme="minorBidi" w:hAnsiTheme="minorBidi" w:hint="cs"/>
          <w:sz w:val="24"/>
          <w:szCs w:val="24"/>
          <w:shd w:val="clear" w:color="auto" w:fill="FFFFFF"/>
          <w:rtl/>
        </w:rPr>
        <w:t>ביצענו את כל המשימות שהצבנו לעצמנו</w:t>
      </w:r>
      <w:r w:rsidR="00287EDD">
        <w:rPr>
          <w:rFonts w:asciiTheme="minorBidi" w:hAnsiTheme="minorBidi" w:hint="cs"/>
          <w:sz w:val="24"/>
          <w:szCs w:val="24"/>
          <w:shd w:val="clear" w:color="auto" w:fill="FFFFFF"/>
          <w:rtl/>
        </w:rPr>
        <w:t>,</w:t>
      </w:r>
      <w:r w:rsidR="003348A4">
        <w:rPr>
          <w:rFonts w:asciiTheme="minorBidi" w:hAnsiTheme="minorBidi" w:hint="cs"/>
          <w:sz w:val="24"/>
          <w:szCs w:val="24"/>
          <w:shd w:val="clear" w:color="auto" w:fill="FFFFFF"/>
          <w:rtl/>
        </w:rPr>
        <w:t xml:space="preserve"> אך זמן הביצוע בפועל לא תאם להערכה שלנו בנוסף</w:t>
      </w:r>
      <w:r w:rsidR="002879A5">
        <w:rPr>
          <w:rFonts w:asciiTheme="minorBidi" w:hAnsiTheme="minorBidi" w:hint="cs"/>
          <w:sz w:val="24"/>
          <w:szCs w:val="24"/>
          <w:shd w:val="clear" w:color="auto" w:fill="FFFFFF"/>
          <w:rtl/>
        </w:rPr>
        <w:t xml:space="preserve"> לצערנו לא הספקנו לתקן מס' באגים שמצאנו לקראת הסוף.</w:t>
      </w:r>
      <w:r w:rsidR="00D10B55">
        <w:rPr>
          <w:rFonts w:asciiTheme="minorBidi" w:hAnsiTheme="minorBidi"/>
          <w:sz w:val="24"/>
          <w:szCs w:val="24"/>
          <w:shd w:val="clear" w:color="auto" w:fill="FFFFFF"/>
          <w:rtl/>
        </w:rPr>
        <w:br/>
      </w:r>
      <w:r w:rsidR="004E6C6E">
        <w:rPr>
          <w:rFonts w:asciiTheme="minorBidi" w:hAnsiTheme="minorBidi"/>
          <w:sz w:val="24"/>
          <w:szCs w:val="24"/>
          <w:shd w:val="clear" w:color="auto" w:fill="FFFFFF"/>
          <w:rtl/>
        </w:rPr>
        <w:br/>
      </w:r>
      <w:r w:rsidR="00450948">
        <w:rPr>
          <w:rFonts w:asciiTheme="minorBidi" w:hAnsiTheme="minorBidi" w:hint="cs"/>
          <w:sz w:val="24"/>
          <w:szCs w:val="24"/>
          <w:shd w:val="clear" w:color="auto" w:fill="FFFFFF"/>
          <w:rtl/>
        </w:rPr>
        <w:t>המצב הנוכחי של המוצר הוא ש</w:t>
      </w:r>
      <w:r w:rsidR="004E6C6E">
        <w:rPr>
          <w:rFonts w:asciiTheme="minorBidi" w:hAnsiTheme="minorBidi" w:hint="cs"/>
          <w:sz w:val="24"/>
          <w:szCs w:val="24"/>
          <w:shd w:val="clear" w:color="auto" w:fill="FFFFFF"/>
          <w:rtl/>
        </w:rPr>
        <w:t>יש מס' באגים קטן שעלינ</w:t>
      </w:r>
      <w:r w:rsidR="00224AAA">
        <w:rPr>
          <w:rFonts w:asciiTheme="minorBidi" w:hAnsiTheme="minorBidi" w:hint="cs"/>
          <w:sz w:val="24"/>
          <w:szCs w:val="24"/>
          <w:shd w:val="clear" w:color="auto" w:fill="FFFFFF"/>
          <w:rtl/>
        </w:rPr>
        <w:t>ו לתקן לפני שנתחיל את הסבב הבא, אך מכיוון שמדובר במס' באגים מצומצם הוא לא עלול לפגוע בסבב הבא ובעמידת הזמנים בהמשך.</w:t>
      </w:r>
      <w:r w:rsidR="00AC3477">
        <w:rPr>
          <w:rFonts w:asciiTheme="minorBidi" w:hAnsiTheme="minorBidi" w:hint="cs"/>
          <w:sz w:val="24"/>
          <w:szCs w:val="24"/>
          <w:shd w:val="clear" w:color="auto" w:fill="FFFFFF"/>
          <w:rtl/>
        </w:rPr>
        <w:t xml:space="preserve"> הפרויקט צפוי לעמוד בלו"ז ובמשימות בהמשך.</w:t>
      </w:r>
      <w:r w:rsidR="00D10B55">
        <w:rPr>
          <w:rFonts w:asciiTheme="minorBidi" w:hAnsiTheme="minorBidi"/>
          <w:sz w:val="24"/>
          <w:szCs w:val="24"/>
          <w:shd w:val="clear" w:color="auto" w:fill="FFFFFF"/>
          <w:rtl/>
        </w:rPr>
        <w:br/>
      </w:r>
      <w:r w:rsidR="004E6C6E">
        <w:rPr>
          <w:rFonts w:asciiTheme="minorBidi" w:hAnsiTheme="minorBidi"/>
          <w:sz w:val="24"/>
          <w:szCs w:val="24"/>
          <w:shd w:val="clear" w:color="auto" w:fill="FFFFFF"/>
          <w:rtl/>
        </w:rPr>
        <w:br/>
      </w:r>
      <w:r w:rsidR="004E6C6E">
        <w:rPr>
          <w:rFonts w:asciiTheme="minorBidi" w:hAnsiTheme="minorBidi" w:hint="cs"/>
          <w:sz w:val="24"/>
          <w:szCs w:val="24"/>
          <w:shd w:val="clear" w:color="auto" w:fill="FFFFFF"/>
          <w:rtl/>
        </w:rPr>
        <w:t>המוצר שסיפקנו מאוד איכותי, אנחנו מאוד מרוצים מהמראה של האתר שלנו, וגם הלקוחה שלנו מאוד התרשמה מהמראה כשהראנו לה אותו בפגישה.</w:t>
      </w:r>
      <w:r w:rsidR="008700EA">
        <w:rPr>
          <w:rFonts w:asciiTheme="minorBidi" w:hAnsiTheme="minorBidi" w:hint="cs"/>
          <w:sz w:val="24"/>
          <w:szCs w:val="24"/>
          <w:shd w:val="clear" w:color="auto" w:fill="FFFFFF"/>
          <w:rtl/>
        </w:rPr>
        <w:t xml:space="preserve"> </w:t>
      </w:r>
      <w:r w:rsidR="00F44426">
        <w:rPr>
          <w:rFonts w:asciiTheme="minorBidi" w:hAnsiTheme="minorBidi"/>
          <w:sz w:val="24"/>
          <w:szCs w:val="24"/>
          <w:shd w:val="clear" w:color="auto" w:fill="FFFFFF"/>
          <w:rtl/>
        </w:rPr>
        <w:br/>
      </w:r>
      <w:r w:rsidR="00F44426">
        <w:rPr>
          <w:rFonts w:asciiTheme="minorBidi" w:hAnsiTheme="minorBidi" w:hint="cs"/>
          <w:sz w:val="24"/>
          <w:szCs w:val="24"/>
          <w:shd w:val="clear" w:color="auto" w:fill="FFFFFF"/>
          <w:rtl/>
        </w:rPr>
        <w:t>בנוסף האתר שיצרנו</w:t>
      </w:r>
      <w:r w:rsidR="008700EA">
        <w:rPr>
          <w:rFonts w:asciiTheme="minorBidi" w:hAnsiTheme="minorBidi" w:hint="cs"/>
          <w:sz w:val="24"/>
          <w:szCs w:val="24"/>
          <w:shd w:val="clear" w:color="auto" w:fill="FFFFFF"/>
          <w:rtl/>
        </w:rPr>
        <w:t xml:space="preserve"> ברור ומובן</w:t>
      </w:r>
      <w:r w:rsidR="0064637B">
        <w:rPr>
          <w:rFonts w:asciiTheme="minorBidi" w:hAnsiTheme="minorBidi" w:hint="cs"/>
          <w:sz w:val="24"/>
          <w:szCs w:val="24"/>
          <w:shd w:val="clear" w:color="auto" w:fill="FFFFFF"/>
          <w:rtl/>
        </w:rPr>
        <w:t>, אחד הסיכונים העיקריים שלנו היה</w:t>
      </w:r>
      <w:r w:rsidR="008700EA">
        <w:rPr>
          <w:rFonts w:asciiTheme="minorBidi" w:hAnsiTheme="minorBidi" w:hint="cs"/>
          <w:sz w:val="24"/>
          <w:szCs w:val="24"/>
          <w:shd w:val="clear" w:color="auto" w:fill="FFFFFF"/>
          <w:rtl/>
        </w:rPr>
        <w:t xml:space="preserve"> חוסר שיתוף פעולה מצד התורמים, </w:t>
      </w:r>
      <w:r w:rsidR="0035715E">
        <w:rPr>
          <w:rFonts w:asciiTheme="minorBidi" w:hAnsiTheme="minorBidi" w:hint="cs"/>
          <w:sz w:val="24"/>
          <w:szCs w:val="24"/>
          <w:shd w:val="clear" w:color="auto" w:fill="FFFFFF"/>
          <w:rtl/>
        </w:rPr>
        <w:t>התמודדנו עם הסיכון בכך שבנינו מערכת מושכת</w:t>
      </w:r>
      <w:r w:rsidR="0035715E" w:rsidRPr="0035715E">
        <w:rPr>
          <w:rFonts w:asciiTheme="minorBidi" w:hAnsiTheme="minorBidi" w:hint="cs"/>
          <w:sz w:val="24"/>
          <w:szCs w:val="24"/>
          <w:shd w:val="clear" w:color="auto" w:fill="FFFFFF"/>
          <w:rtl/>
        </w:rPr>
        <w:t xml:space="preserve">, </w:t>
      </w:r>
      <w:r w:rsidR="0035715E">
        <w:rPr>
          <w:rFonts w:hint="cs"/>
          <w:sz w:val="24"/>
          <w:szCs w:val="24"/>
          <w:rtl/>
        </w:rPr>
        <w:t xml:space="preserve">מעניינת ומזמינה כך </w:t>
      </w:r>
      <w:r w:rsidR="0035715E" w:rsidRPr="0035715E">
        <w:rPr>
          <w:rFonts w:hint="cs"/>
          <w:sz w:val="24"/>
          <w:szCs w:val="24"/>
          <w:rtl/>
        </w:rPr>
        <w:t>שהתורמים ירצו לשתף פעולה</w:t>
      </w:r>
      <w:r w:rsidR="00D91053">
        <w:rPr>
          <w:rFonts w:hint="cs"/>
          <w:sz w:val="24"/>
          <w:szCs w:val="24"/>
          <w:rtl/>
        </w:rPr>
        <w:t xml:space="preserve"> </w:t>
      </w:r>
      <w:r w:rsidR="00D91053">
        <w:rPr>
          <w:rFonts w:asciiTheme="minorBidi" w:hAnsiTheme="minorBidi" w:hint="cs"/>
          <w:sz w:val="24"/>
          <w:szCs w:val="24"/>
          <w:shd w:val="clear" w:color="auto" w:fill="FFFFFF"/>
          <w:rtl/>
        </w:rPr>
        <w:t>ואנחנו חושבים שאופן בניית המערכת שלנו מטפל טוב בסיכון זה.</w:t>
      </w:r>
    </w:p>
    <w:p w:rsidR="002C4A99" w:rsidRPr="002C4A99" w:rsidRDefault="002C4A99" w:rsidP="00A61ADA">
      <w:pPr>
        <w:pStyle w:val="ListParagraph"/>
        <w:rPr>
          <w:rFonts w:asciiTheme="minorBidi" w:hAnsiTheme="minorBidi"/>
          <w:color w:val="7F7F7F" w:themeColor="text1" w:themeTint="80"/>
          <w:sz w:val="24"/>
          <w:szCs w:val="24"/>
          <w:shd w:val="clear" w:color="auto" w:fill="FFFFFF"/>
          <w:rtl/>
        </w:rPr>
      </w:pPr>
    </w:p>
    <w:p w:rsidR="002C4A99" w:rsidRPr="002C4A99" w:rsidRDefault="002C4A99" w:rsidP="00A61ADA">
      <w:pPr>
        <w:pStyle w:val="ListParagraph"/>
        <w:rPr>
          <w:rFonts w:asciiTheme="minorBidi" w:hAnsiTheme="minorBidi"/>
          <w:sz w:val="24"/>
          <w:szCs w:val="24"/>
          <w:shd w:val="clear" w:color="auto" w:fill="FFFFFF"/>
          <w:rtl/>
        </w:rPr>
      </w:pPr>
      <w:r w:rsidRPr="002C4A99">
        <w:rPr>
          <w:rFonts w:asciiTheme="minorBidi" w:hAnsiTheme="minorBidi" w:hint="cs"/>
          <w:sz w:val="24"/>
          <w:szCs w:val="24"/>
          <w:shd w:val="clear" w:color="auto" w:fill="FFFFFF"/>
          <w:rtl/>
        </w:rPr>
        <w:t xml:space="preserve">כל חברי הצוות עבדו מאוד קשה על הסבב הראשון של הפרויקט, במיוחד מאחר וזו הפעם הראשונה </w:t>
      </w:r>
      <w:r w:rsidR="0021540F">
        <w:rPr>
          <w:rFonts w:asciiTheme="minorBidi" w:hAnsiTheme="minorBidi" w:hint="cs"/>
          <w:sz w:val="24"/>
          <w:szCs w:val="24"/>
          <w:shd w:val="clear" w:color="auto" w:fill="FFFFFF"/>
          <w:rtl/>
        </w:rPr>
        <w:t xml:space="preserve">שלנו </w:t>
      </w:r>
      <w:r w:rsidR="006B5EF7">
        <w:rPr>
          <w:rFonts w:asciiTheme="minorBidi" w:hAnsiTheme="minorBidi" w:hint="cs"/>
          <w:sz w:val="24"/>
          <w:szCs w:val="24"/>
          <w:shd w:val="clear" w:color="auto" w:fill="FFFFFF"/>
          <w:rtl/>
        </w:rPr>
        <w:t>בעבודה על פרויקט גדול</w:t>
      </w:r>
      <w:r w:rsidRPr="002C4A99">
        <w:rPr>
          <w:rFonts w:asciiTheme="minorBidi" w:hAnsiTheme="minorBidi" w:hint="cs"/>
          <w:sz w:val="24"/>
          <w:szCs w:val="24"/>
          <w:shd w:val="clear" w:color="auto" w:fill="FFFFFF"/>
          <w:rtl/>
        </w:rPr>
        <w:t xml:space="preserve"> שמצריך ידע רב. היה עלינו ללמוד הרבה דברים חדשים שלא היו מוכרים לנו לצורך ביצוע המשימות.</w:t>
      </w:r>
      <w:r w:rsidR="00474A28">
        <w:rPr>
          <w:rFonts w:asciiTheme="minorBidi" w:hAnsiTheme="minorBidi"/>
          <w:sz w:val="24"/>
          <w:szCs w:val="24"/>
          <w:shd w:val="clear" w:color="auto" w:fill="FFFFFF"/>
          <w:rtl/>
        </w:rPr>
        <w:br/>
      </w:r>
    </w:p>
    <w:p w:rsidR="00DF4919" w:rsidRPr="00707DD6" w:rsidRDefault="002C4A99" w:rsidP="00767024">
      <w:pPr>
        <w:pStyle w:val="ListParagraph"/>
        <w:rPr>
          <w:rFonts w:asciiTheme="minorBidi" w:hAnsiTheme="minorBidi"/>
          <w:shd w:val="clear" w:color="auto" w:fill="FFFFFF"/>
          <w:rtl/>
        </w:rPr>
      </w:pPr>
      <w:r>
        <w:rPr>
          <w:rFonts w:hint="cs"/>
          <w:sz w:val="24"/>
          <w:szCs w:val="24"/>
          <w:rtl/>
        </w:rPr>
        <w:t xml:space="preserve">ביצענו מס' מפגשים קבוצתיים בהם נפגשנו למשך כל היום וישבנו ביחד על הפרויקט </w:t>
      </w:r>
      <w:r>
        <w:rPr>
          <w:sz w:val="24"/>
          <w:szCs w:val="24"/>
          <w:rtl/>
        </w:rPr>
        <w:t>–</w:t>
      </w:r>
      <w:r>
        <w:rPr>
          <w:rFonts w:hint="cs"/>
          <w:sz w:val="24"/>
          <w:szCs w:val="24"/>
          <w:rtl/>
        </w:rPr>
        <w:t xml:space="preserve"> ביצענו למידה קבוצתית </w:t>
      </w:r>
      <w:r>
        <w:rPr>
          <w:sz w:val="24"/>
          <w:szCs w:val="24"/>
          <w:rtl/>
        </w:rPr>
        <w:t>–</w:t>
      </w:r>
      <w:r>
        <w:rPr>
          <w:rFonts w:hint="cs"/>
          <w:sz w:val="24"/>
          <w:szCs w:val="24"/>
          <w:rtl/>
        </w:rPr>
        <w:t xml:space="preserve"> על </w:t>
      </w:r>
      <w:r w:rsidR="0075662E">
        <w:rPr>
          <w:rFonts w:hint="cs"/>
          <w:sz w:val="24"/>
          <w:szCs w:val="24"/>
          <w:rtl/>
        </w:rPr>
        <w:t>דברים שהיו חדשים לכולנו,</w:t>
      </w:r>
      <w:r>
        <w:rPr>
          <w:rFonts w:hint="cs"/>
          <w:sz w:val="24"/>
          <w:szCs w:val="24"/>
          <w:rtl/>
        </w:rPr>
        <w:t xml:space="preserve"> </w:t>
      </w:r>
      <w:r w:rsidR="00CF3ACF">
        <w:rPr>
          <w:rFonts w:hint="cs"/>
          <w:sz w:val="24"/>
          <w:szCs w:val="24"/>
          <w:rtl/>
        </w:rPr>
        <w:t>למשל</w:t>
      </w:r>
      <w:r>
        <w:rPr>
          <w:rFonts w:hint="cs"/>
          <w:sz w:val="24"/>
          <w:szCs w:val="24"/>
          <w:rtl/>
        </w:rPr>
        <w:t xml:space="preserve"> </w:t>
      </w:r>
      <w:r w:rsidR="002E6AE5">
        <w:rPr>
          <w:rFonts w:hint="cs"/>
          <w:sz w:val="24"/>
          <w:szCs w:val="24"/>
          <w:rtl/>
        </w:rPr>
        <w:t>בין היתר</w:t>
      </w:r>
      <w:r w:rsidR="00F8795A">
        <w:rPr>
          <w:rFonts w:hint="cs"/>
          <w:sz w:val="24"/>
          <w:szCs w:val="24"/>
          <w:rtl/>
        </w:rPr>
        <w:t xml:space="preserve"> לימוד מעמיק על </w:t>
      </w:r>
      <w:r w:rsidR="00F8795A">
        <w:rPr>
          <w:sz w:val="24"/>
          <w:szCs w:val="24"/>
        </w:rPr>
        <w:t>mongoDB</w:t>
      </w:r>
      <w:r w:rsidR="00F8795A">
        <w:rPr>
          <w:rFonts w:hint="cs"/>
          <w:sz w:val="24"/>
          <w:szCs w:val="24"/>
          <w:rtl/>
        </w:rPr>
        <w:t>,</w:t>
      </w:r>
      <w:r w:rsidR="002E6AE5">
        <w:rPr>
          <w:rFonts w:hint="cs"/>
          <w:sz w:val="24"/>
          <w:szCs w:val="24"/>
          <w:rtl/>
        </w:rPr>
        <w:t xml:space="preserve"> </w:t>
      </w:r>
      <w:r>
        <w:rPr>
          <w:rFonts w:hint="cs"/>
          <w:sz w:val="24"/>
          <w:szCs w:val="24"/>
          <w:rtl/>
        </w:rPr>
        <w:t>ביצוע ההרשמה וההתחברות לאתר דרך גוג</w:t>
      </w:r>
      <w:bookmarkEnd w:id="0"/>
      <w:r w:rsidR="008457BB">
        <w:rPr>
          <w:rFonts w:asciiTheme="minorBidi" w:hAnsiTheme="minorBidi" w:hint="cs"/>
          <w:shd w:val="clear" w:color="auto" w:fill="FFFFFF"/>
          <w:rtl/>
        </w:rPr>
        <w:t xml:space="preserve">ל </w:t>
      </w:r>
      <w:r w:rsidR="00767024" w:rsidRPr="00AB7A4E">
        <w:rPr>
          <w:rFonts w:asciiTheme="minorBidi" w:hAnsiTheme="minorBidi" w:hint="cs"/>
          <w:sz w:val="24"/>
          <w:szCs w:val="24"/>
          <w:shd w:val="clear" w:color="auto" w:fill="FFFFFF"/>
          <w:rtl/>
        </w:rPr>
        <w:t>וכו'.</w:t>
      </w:r>
    </w:p>
    <w:p w:rsidR="005349E1" w:rsidRDefault="005349E1" w:rsidP="00D941F4">
      <w:pPr>
        <w:pStyle w:val="ListParagraph"/>
        <w:rPr>
          <w:b/>
          <w:bCs/>
          <w:sz w:val="24"/>
          <w:szCs w:val="24"/>
          <w:u w:val="single"/>
          <w:rtl/>
        </w:rPr>
      </w:pPr>
    </w:p>
    <w:p w:rsidR="007342CE" w:rsidRDefault="007342CE" w:rsidP="00D941F4">
      <w:pPr>
        <w:pStyle w:val="ListParagraph"/>
        <w:rPr>
          <w:b/>
          <w:bCs/>
          <w:sz w:val="24"/>
          <w:szCs w:val="24"/>
          <w:u w:val="single"/>
          <w:rtl/>
        </w:rPr>
      </w:pPr>
    </w:p>
    <w:p w:rsidR="007342CE" w:rsidRDefault="007342CE" w:rsidP="00D941F4">
      <w:pPr>
        <w:pStyle w:val="ListParagraph"/>
        <w:rPr>
          <w:b/>
          <w:bCs/>
          <w:sz w:val="24"/>
          <w:szCs w:val="24"/>
          <w:u w:val="single"/>
          <w:rtl/>
        </w:rPr>
      </w:pPr>
    </w:p>
    <w:p w:rsidR="005349E1" w:rsidRDefault="005349E1" w:rsidP="00D941F4">
      <w:pPr>
        <w:pStyle w:val="ListParagraph"/>
        <w:rPr>
          <w:b/>
          <w:bCs/>
          <w:sz w:val="24"/>
          <w:szCs w:val="24"/>
          <w:u w:val="single"/>
          <w:rtl/>
        </w:rPr>
      </w:pPr>
    </w:p>
    <w:p w:rsidR="001B69C1" w:rsidRDefault="001B69C1" w:rsidP="001B69C1">
      <w:pPr>
        <w:pStyle w:val="Title"/>
        <w:jc w:val="center"/>
        <w:rPr>
          <w:noProof/>
          <w:rtl/>
        </w:rPr>
      </w:pPr>
      <w:r>
        <w:rPr>
          <w:rFonts w:hint="cs"/>
          <w:noProof/>
          <w:rtl/>
        </w:rPr>
        <w:lastRenderedPageBreak/>
        <w:t>יישום נושאים נלמדים בקורס</w:t>
      </w:r>
    </w:p>
    <w:p w:rsidR="00181173" w:rsidRPr="00181173" w:rsidRDefault="00181173" w:rsidP="00181173">
      <w:pPr>
        <w:rPr>
          <w:sz w:val="24"/>
          <w:szCs w:val="24"/>
          <w:rtl/>
        </w:rPr>
      </w:pPr>
      <w:r w:rsidRPr="00181173">
        <w:rPr>
          <w:rFonts w:hint="cs"/>
          <w:sz w:val="24"/>
          <w:szCs w:val="24"/>
          <w:rtl/>
        </w:rPr>
        <w:t>בסבב זה יישמנו את הנושאים הבאים:</w:t>
      </w:r>
    </w:p>
    <w:p w:rsidR="00181173" w:rsidRPr="00181173" w:rsidRDefault="00181173" w:rsidP="00181173">
      <w:pPr>
        <w:pStyle w:val="ListParagraph"/>
        <w:numPr>
          <w:ilvl w:val="0"/>
          <w:numId w:val="46"/>
        </w:numPr>
        <w:rPr>
          <w:sz w:val="24"/>
          <w:szCs w:val="24"/>
        </w:rPr>
      </w:pPr>
      <w:r w:rsidRPr="00181173">
        <w:rPr>
          <w:sz w:val="24"/>
          <w:szCs w:val="24"/>
        </w:rPr>
        <w:t>mongoDB</w:t>
      </w:r>
    </w:p>
    <w:p w:rsidR="00181173" w:rsidRPr="00181173" w:rsidRDefault="00181173" w:rsidP="00181173">
      <w:pPr>
        <w:pStyle w:val="ListParagraph"/>
        <w:numPr>
          <w:ilvl w:val="0"/>
          <w:numId w:val="46"/>
        </w:numPr>
        <w:rPr>
          <w:sz w:val="24"/>
          <w:szCs w:val="24"/>
        </w:rPr>
      </w:pPr>
      <w:r w:rsidRPr="00181173">
        <w:rPr>
          <w:rFonts w:hint="cs"/>
          <w:sz w:val="24"/>
          <w:szCs w:val="24"/>
          <w:rtl/>
        </w:rPr>
        <w:t>שימוש ב-</w:t>
      </w:r>
      <w:r w:rsidRPr="00181173">
        <w:rPr>
          <w:sz w:val="24"/>
          <w:szCs w:val="24"/>
        </w:rPr>
        <w:t>Git</w:t>
      </w:r>
    </w:p>
    <w:p w:rsidR="00181173" w:rsidRPr="00181173" w:rsidRDefault="00181173" w:rsidP="00181173">
      <w:pPr>
        <w:pStyle w:val="ListParagraph"/>
        <w:numPr>
          <w:ilvl w:val="0"/>
          <w:numId w:val="46"/>
        </w:numPr>
        <w:rPr>
          <w:sz w:val="24"/>
          <w:szCs w:val="24"/>
        </w:rPr>
      </w:pPr>
      <w:r w:rsidRPr="00181173">
        <w:rPr>
          <w:sz w:val="24"/>
          <w:szCs w:val="24"/>
        </w:rPr>
        <w:t>Express</w:t>
      </w:r>
    </w:p>
    <w:p w:rsidR="00181173" w:rsidRDefault="00181173" w:rsidP="00181173">
      <w:pPr>
        <w:pStyle w:val="ListParagraph"/>
        <w:numPr>
          <w:ilvl w:val="0"/>
          <w:numId w:val="46"/>
        </w:numPr>
        <w:rPr>
          <w:sz w:val="24"/>
          <w:szCs w:val="24"/>
        </w:rPr>
      </w:pPr>
      <w:r>
        <w:rPr>
          <w:rFonts w:hint="cs"/>
          <w:sz w:val="24"/>
          <w:szCs w:val="24"/>
        </w:rPr>
        <w:t>A</w:t>
      </w:r>
      <w:r w:rsidRPr="00181173">
        <w:rPr>
          <w:sz w:val="24"/>
          <w:szCs w:val="24"/>
        </w:rPr>
        <w:t>ngular</w:t>
      </w:r>
    </w:p>
    <w:p w:rsidR="00FF0EE8" w:rsidRDefault="00FF0EE8" w:rsidP="00181173">
      <w:pPr>
        <w:pStyle w:val="ListParagraph"/>
        <w:numPr>
          <w:ilvl w:val="0"/>
          <w:numId w:val="46"/>
        </w:numPr>
        <w:rPr>
          <w:sz w:val="24"/>
          <w:szCs w:val="24"/>
        </w:rPr>
      </w:pPr>
      <w:r>
        <w:rPr>
          <w:rFonts w:hint="cs"/>
          <w:sz w:val="24"/>
          <w:szCs w:val="24"/>
          <w:rtl/>
        </w:rPr>
        <w:t>יישמנו את ה-</w:t>
      </w:r>
      <w:r>
        <w:rPr>
          <w:rFonts w:hint="cs"/>
          <w:sz w:val="24"/>
          <w:szCs w:val="24"/>
        </w:rPr>
        <w:t>MVP</w:t>
      </w:r>
    </w:p>
    <w:p w:rsidR="00181173" w:rsidRPr="00181173" w:rsidRDefault="00181173" w:rsidP="00181173">
      <w:pPr>
        <w:pStyle w:val="ListParagraph"/>
        <w:rPr>
          <w:sz w:val="24"/>
          <w:szCs w:val="24"/>
          <w:rtl/>
        </w:rPr>
      </w:pPr>
    </w:p>
    <w:p w:rsidR="00181173" w:rsidRPr="000F17DF" w:rsidRDefault="00181173" w:rsidP="000F17DF">
      <w:pPr>
        <w:ind w:left="360"/>
        <w:rPr>
          <w:sz w:val="24"/>
          <w:szCs w:val="24"/>
        </w:rPr>
      </w:pPr>
      <w:r w:rsidRPr="00181173">
        <w:rPr>
          <w:rFonts w:hint="cs"/>
          <w:sz w:val="24"/>
          <w:szCs w:val="24"/>
          <w:rtl/>
        </w:rPr>
        <w:t xml:space="preserve">בסבב זה למדנו איך לקשר בין שרת לאפליקציה, </w:t>
      </w:r>
      <w:r w:rsidR="000143AA">
        <w:rPr>
          <w:rFonts w:hint="cs"/>
          <w:sz w:val="24"/>
          <w:szCs w:val="24"/>
          <w:rtl/>
        </w:rPr>
        <w:t>ו</w:t>
      </w:r>
      <w:r w:rsidRPr="00181173">
        <w:rPr>
          <w:rFonts w:hint="cs"/>
          <w:sz w:val="24"/>
          <w:szCs w:val="24"/>
          <w:rtl/>
        </w:rPr>
        <w:t xml:space="preserve">למדנו </w:t>
      </w:r>
      <w:r w:rsidR="00A25870">
        <w:rPr>
          <w:rFonts w:hint="cs"/>
          <w:sz w:val="24"/>
          <w:szCs w:val="24"/>
          <w:rtl/>
        </w:rPr>
        <w:t xml:space="preserve">גם </w:t>
      </w:r>
      <w:r w:rsidR="0036532A">
        <w:rPr>
          <w:rFonts w:hint="cs"/>
          <w:sz w:val="24"/>
          <w:szCs w:val="24"/>
          <w:rtl/>
        </w:rPr>
        <w:t xml:space="preserve">בין היתר </w:t>
      </w:r>
      <w:r w:rsidRPr="00181173">
        <w:rPr>
          <w:rFonts w:hint="cs"/>
          <w:sz w:val="24"/>
          <w:szCs w:val="24"/>
          <w:rtl/>
        </w:rPr>
        <w:t xml:space="preserve">איך לבצע התחברות דרך </w:t>
      </w:r>
      <w:r w:rsidR="000F17DF">
        <w:rPr>
          <w:sz w:val="24"/>
          <w:szCs w:val="24"/>
        </w:rPr>
        <w:t>Google</w:t>
      </w:r>
      <w:r w:rsidR="0037491E">
        <w:rPr>
          <w:rFonts w:hint="cs"/>
          <w:sz w:val="24"/>
          <w:szCs w:val="24"/>
          <w:rtl/>
        </w:rPr>
        <w:t>.</w:t>
      </w:r>
    </w:p>
    <w:p w:rsidR="006D7A1D" w:rsidRPr="0037491E" w:rsidRDefault="006D7A1D" w:rsidP="00D941F4">
      <w:pPr>
        <w:rPr>
          <w:b/>
          <w:bCs/>
          <w:sz w:val="24"/>
          <w:szCs w:val="24"/>
          <w:u w:val="single"/>
          <w:rtl/>
        </w:rPr>
      </w:pPr>
    </w:p>
    <w:p w:rsidR="001B69C1" w:rsidRPr="00B36D21" w:rsidRDefault="001B69C1" w:rsidP="001B69C1">
      <w:pPr>
        <w:pStyle w:val="Title"/>
        <w:jc w:val="center"/>
        <w:rPr>
          <w:noProof/>
          <w:rtl/>
        </w:rPr>
      </w:pPr>
      <w:r>
        <w:rPr>
          <w:rFonts w:hint="cs"/>
          <w:noProof/>
          <w:rtl/>
        </w:rPr>
        <w:t>נקודות לשיפור / שימור ותובנות מהסבב</w:t>
      </w:r>
    </w:p>
    <w:p w:rsidR="001B69C1" w:rsidRDefault="0047012E" w:rsidP="00D941F4">
      <w:pPr>
        <w:pStyle w:val="ListParagraph"/>
        <w:rPr>
          <w:b/>
          <w:bCs/>
          <w:sz w:val="24"/>
          <w:szCs w:val="24"/>
          <w:u w:val="single"/>
          <w:rtl/>
        </w:rPr>
      </w:pPr>
      <w:r>
        <w:rPr>
          <w:rFonts w:hint="cs"/>
          <w:b/>
          <w:bCs/>
          <w:sz w:val="24"/>
          <w:szCs w:val="24"/>
          <w:u w:val="single"/>
          <w:rtl/>
        </w:rPr>
        <w:t>נקודות לשימור:</w:t>
      </w:r>
    </w:p>
    <w:p w:rsidR="0014324B" w:rsidRDefault="0014324B" w:rsidP="00540EC8">
      <w:pPr>
        <w:pStyle w:val="ListParagraph"/>
        <w:numPr>
          <w:ilvl w:val="0"/>
          <w:numId w:val="44"/>
        </w:numPr>
        <w:rPr>
          <w:sz w:val="24"/>
          <w:szCs w:val="24"/>
          <w:u w:val="single"/>
        </w:rPr>
      </w:pPr>
      <w:r w:rsidRPr="00884908">
        <w:rPr>
          <w:rFonts w:hint="cs"/>
          <w:sz w:val="24"/>
          <w:szCs w:val="24"/>
          <w:u w:val="single"/>
          <w:rtl/>
        </w:rPr>
        <w:t>עבודת צוות</w:t>
      </w:r>
      <w:r w:rsidRPr="0014324B">
        <w:rPr>
          <w:rFonts w:hint="cs"/>
          <w:sz w:val="24"/>
          <w:szCs w:val="24"/>
          <w:rtl/>
        </w:rPr>
        <w:t xml:space="preserve"> </w:t>
      </w:r>
      <w:r w:rsidRPr="0014324B">
        <w:rPr>
          <w:sz w:val="24"/>
          <w:szCs w:val="24"/>
          <w:rtl/>
        </w:rPr>
        <w:t>–</w:t>
      </w:r>
      <w:r w:rsidRPr="0014324B">
        <w:rPr>
          <w:rFonts w:hint="cs"/>
          <w:sz w:val="24"/>
          <w:szCs w:val="24"/>
          <w:rtl/>
        </w:rPr>
        <w:t xml:space="preserve"> עבדנו בצורה טובה אחד עם השני </w:t>
      </w:r>
      <w:r w:rsidRPr="0014324B">
        <w:rPr>
          <w:sz w:val="24"/>
          <w:szCs w:val="24"/>
          <w:rtl/>
        </w:rPr>
        <w:t>–</w:t>
      </w:r>
      <w:r w:rsidRPr="0014324B">
        <w:rPr>
          <w:rFonts w:hint="cs"/>
          <w:sz w:val="24"/>
          <w:szCs w:val="24"/>
          <w:rtl/>
        </w:rPr>
        <w:t xml:space="preserve"> ביצענו חלוקת תפקידים טובה בין חברי הצוות, כל אחד ידע מה תפקידו וביצע אותו כראוי, בנוסף </w:t>
      </w:r>
      <w:r w:rsidR="00577D7E">
        <w:rPr>
          <w:rFonts w:hint="cs"/>
          <w:sz w:val="24"/>
          <w:szCs w:val="24"/>
          <w:rtl/>
        </w:rPr>
        <w:t xml:space="preserve">לאורך כל הסבב </w:t>
      </w:r>
      <w:r w:rsidRPr="0014324B">
        <w:rPr>
          <w:rFonts w:hint="cs"/>
          <w:sz w:val="24"/>
          <w:szCs w:val="24"/>
          <w:rtl/>
        </w:rPr>
        <w:t xml:space="preserve">תמכנו ועזרנו אחד לשני בכל. </w:t>
      </w:r>
      <w:r w:rsidR="002E6478">
        <w:rPr>
          <w:rFonts w:hint="cs"/>
          <w:sz w:val="24"/>
          <w:szCs w:val="24"/>
          <w:rtl/>
        </w:rPr>
        <w:t>כל אחד מחברי הצוות תרם את חלקו באופן מקסימלי.</w:t>
      </w:r>
      <w:r w:rsidR="00AE079E">
        <w:rPr>
          <w:sz w:val="24"/>
          <w:szCs w:val="24"/>
          <w:u w:val="single"/>
          <w:rtl/>
        </w:rPr>
        <w:br/>
      </w:r>
      <w:r w:rsidR="00AE079E">
        <w:rPr>
          <w:rFonts w:hint="cs"/>
          <w:sz w:val="24"/>
          <w:szCs w:val="24"/>
          <w:rtl/>
        </w:rPr>
        <w:t xml:space="preserve">שמרנו על קשר תמידי, דאגנו לעדכן כל הזמן את חברי הצוות </w:t>
      </w:r>
      <w:r w:rsidR="00F23EEC">
        <w:rPr>
          <w:rFonts w:hint="cs"/>
          <w:sz w:val="24"/>
          <w:szCs w:val="24"/>
          <w:rtl/>
        </w:rPr>
        <w:t>על מצב העבודה ואיפה כל אחד</w:t>
      </w:r>
      <w:r w:rsidR="00AE079E">
        <w:rPr>
          <w:rFonts w:hint="cs"/>
          <w:sz w:val="24"/>
          <w:szCs w:val="24"/>
          <w:rtl/>
        </w:rPr>
        <w:t xml:space="preserve"> עומד באמצעות קבוצת הווצאפ שפתחנו</w:t>
      </w:r>
      <w:r w:rsidR="003148AF">
        <w:rPr>
          <w:rFonts w:hint="cs"/>
          <w:sz w:val="24"/>
          <w:szCs w:val="24"/>
          <w:rtl/>
        </w:rPr>
        <w:t>. היינו בקשר יומיומי,</w:t>
      </w:r>
      <w:r w:rsidR="002C4A99">
        <w:rPr>
          <w:rFonts w:hint="cs"/>
          <w:sz w:val="24"/>
          <w:szCs w:val="24"/>
          <w:rtl/>
        </w:rPr>
        <w:t xml:space="preserve"> ודאגנו תמיד שכולם מסתדרים. </w:t>
      </w:r>
    </w:p>
    <w:p w:rsidR="00A078E6" w:rsidRPr="00540EC8" w:rsidRDefault="00A078E6" w:rsidP="00A078E6">
      <w:pPr>
        <w:pStyle w:val="ListParagraph"/>
        <w:numPr>
          <w:ilvl w:val="0"/>
          <w:numId w:val="44"/>
        </w:numPr>
        <w:rPr>
          <w:sz w:val="24"/>
          <w:szCs w:val="24"/>
          <w:u w:val="single"/>
          <w:rtl/>
        </w:rPr>
      </w:pPr>
      <w:r w:rsidRPr="00884908">
        <w:rPr>
          <w:rFonts w:hint="cs"/>
          <w:sz w:val="24"/>
          <w:szCs w:val="24"/>
          <w:u w:val="single"/>
          <w:rtl/>
        </w:rPr>
        <w:t>בירור מעמיק מול הלקוחה</w:t>
      </w:r>
      <w:r>
        <w:rPr>
          <w:rFonts w:hint="cs"/>
          <w:sz w:val="24"/>
          <w:szCs w:val="24"/>
          <w:rtl/>
        </w:rPr>
        <w:t xml:space="preserve"> </w:t>
      </w:r>
      <w:r>
        <w:rPr>
          <w:sz w:val="24"/>
          <w:szCs w:val="24"/>
          <w:rtl/>
        </w:rPr>
        <w:t>–</w:t>
      </w:r>
      <w:r>
        <w:rPr>
          <w:rFonts w:hint="cs"/>
          <w:sz w:val="24"/>
          <w:szCs w:val="24"/>
          <w:rtl/>
        </w:rPr>
        <w:t xml:space="preserve"> בתחילת הסבב נפגשנו עם הלקוחה הצגנו לה את האב טיפוס קיבלנו הערות ותיקנו לפי בקשותיה, במהלך הסבב דאגנו לוודא מול הלקוחה ולשאול כל שאלה שנתקלנו בה, דאגנו שאנחנו עובדים לפי רצונה ולא עושים עבודה מיותרת</w:t>
      </w:r>
      <w:r w:rsidR="00A6670B">
        <w:rPr>
          <w:rFonts w:hint="cs"/>
          <w:sz w:val="24"/>
          <w:szCs w:val="24"/>
          <w:rtl/>
        </w:rPr>
        <w:t xml:space="preserve">. </w:t>
      </w:r>
      <w:r>
        <w:rPr>
          <w:rFonts w:hint="cs"/>
          <w:sz w:val="24"/>
          <w:szCs w:val="24"/>
          <w:rtl/>
        </w:rPr>
        <w:t>נמש</w:t>
      </w:r>
      <w:r w:rsidR="006008FA">
        <w:rPr>
          <w:rFonts w:hint="cs"/>
          <w:sz w:val="24"/>
          <w:szCs w:val="24"/>
          <w:rtl/>
        </w:rPr>
        <w:t>יך לשמור איתה על קשר תמידי, נקבע</w:t>
      </w:r>
      <w:r>
        <w:rPr>
          <w:rFonts w:hint="cs"/>
          <w:sz w:val="24"/>
          <w:szCs w:val="24"/>
          <w:rtl/>
        </w:rPr>
        <w:t xml:space="preserve"> פגישות שעוזרות מאוד לאמוד את מצבנו ונפנה אליה בכל שאלה.</w:t>
      </w:r>
    </w:p>
    <w:p w:rsidR="0014324B" w:rsidRDefault="0014324B" w:rsidP="00D941F4">
      <w:pPr>
        <w:pStyle w:val="ListParagraph"/>
        <w:rPr>
          <w:b/>
          <w:bCs/>
          <w:sz w:val="24"/>
          <w:szCs w:val="24"/>
          <w:u w:val="single"/>
          <w:rtl/>
        </w:rPr>
      </w:pPr>
    </w:p>
    <w:p w:rsidR="0014324B" w:rsidRDefault="0014324B" w:rsidP="00D941F4">
      <w:pPr>
        <w:pStyle w:val="ListParagraph"/>
        <w:rPr>
          <w:b/>
          <w:bCs/>
          <w:sz w:val="24"/>
          <w:szCs w:val="24"/>
          <w:u w:val="single"/>
          <w:rtl/>
        </w:rPr>
      </w:pPr>
    </w:p>
    <w:p w:rsidR="0047012E" w:rsidRDefault="0047012E" w:rsidP="00D941F4">
      <w:pPr>
        <w:pStyle w:val="ListParagraph"/>
        <w:rPr>
          <w:b/>
          <w:bCs/>
          <w:sz w:val="24"/>
          <w:szCs w:val="24"/>
          <w:u w:val="single"/>
          <w:rtl/>
        </w:rPr>
      </w:pPr>
      <w:r>
        <w:rPr>
          <w:rFonts w:hint="cs"/>
          <w:b/>
          <w:bCs/>
          <w:sz w:val="24"/>
          <w:szCs w:val="24"/>
          <w:u w:val="single"/>
          <w:rtl/>
        </w:rPr>
        <w:t>נקודות לשיפור:</w:t>
      </w:r>
    </w:p>
    <w:p w:rsidR="001B69C1" w:rsidRPr="004E7233" w:rsidRDefault="004E7233" w:rsidP="0014324B">
      <w:pPr>
        <w:pStyle w:val="ListParagraph"/>
        <w:numPr>
          <w:ilvl w:val="0"/>
          <w:numId w:val="45"/>
        </w:numPr>
        <w:rPr>
          <w:sz w:val="24"/>
          <w:szCs w:val="24"/>
          <w:u w:val="single"/>
        </w:rPr>
      </w:pPr>
      <w:r w:rsidRPr="004E7233">
        <w:rPr>
          <w:rFonts w:hint="cs"/>
          <w:sz w:val="24"/>
          <w:szCs w:val="24"/>
          <w:rtl/>
        </w:rPr>
        <w:t xml:space="preserve">תכנון הסבב לא תאם את הזמן שעמד לרשותנו, </w:t>
      </w:r>
      <w:r>
        <w:rPr>
          <w:rFonts w:hint="cs"/>
          <w:sz w:val="24"/>
          <w:szCs w:val="24"/>
          <w:rtl/>
        </w:rPr>
        <w:t>תכננו להספיק יותר דברים ממה שהתאפשר לנו</w:t>
      </w:r>
      <w:r w:rsidR="00E76365">
        <w:rPr>
          <w:rFonts w:hint="cs"/>
          <w:sz w:val="24"/>
          <w:szCs w:val="24"/>
          <w:rtl/>
        </w:rPr>
        <w:t>,</w:t>
      </w:r>
      <w:r w:rsidR="00FE3C65">
        <w:rPr>
          <w:rFonts w:hint="cs"/>
          <w:sz w:val="24"/>
          <w:szCs w:val="24"/>
          <w:rtl/>
        </w:rPr>
        <w:t xml:space="preserve"> בסופו של דבר ביצענו את כל המשימות, אך לקראת הסוף מצאנו עוד מס' בעיות ולא נותר לנו זמן לתקנם</w:t>
      </w:r>
      <w:r>
        <w:rPr>
          <w:rFonts w:hint="cs"/>
          <w:sz w:val="24"/>
          <w:szCs w:val="24"/>
          <w:rtl/>
        </w:rPr>
        <w:t xml:space="preserve">, אף על פי שישבנו </w:t>
      </w:r>
      <w:r w:rsidR="006D78E6">
        <w:rPr>
          <w:rFonts w:hint="cs"/>
          <w:sz w:val="24"/>
          <w:szCs w:val="24"/>
          <w:rtl/>
        </w:rPr>
        <w:t xml:space="preserve">ועבדנו </w:t>
      </w:r>
      <w:r>
        <w:rPr>
          <w:rFonts w:hint="cs"/>
          <w:sz w:val="24"/>
          <w:szCs w:val="24"/>
          <w:rtl/>
        </w:rPr>
        <w:t xml:space="preserve">שעות רבות </w:t>
      </w:r>
      <w:r w:rsidR="006D78E6">
        <w:rPr>
          <w:rFonts w:hint="cs"/>
          <w:sz w:val="24"/>
          <w:szCs w:val="24"/>
          <w:rtl/>
        </w:rPr>
        <w:t xml:space="preserve">וקשות </w:t>
      </w:r>
      <w:r>
        <w:rPr>
          <w:rFonts w:hint="cs"/>
          <w:sz w:val="24"/>
          <w:szCs w:val="24"/>
          <w:rtl/>
        </w:rPr>
        <w:t xml:space="preserve">על הפרויקט. </w:t>
      </w:r>
      <w:r w:rsidR="00CA38E4">
        <w:rPr>
          <w:sz w:val="24"/>
          <w:szCs w:val="24"/>
          <w:rtl/>
        </w:rPr>
        <w:br/>
      </w:r>
      <w:r>
        <w:rPr>
          <w:rFonts w:hint="cs"/>
          <w:sz w:val="24"/>
          <w:szCs w:val="24"/>
          <w:rtl/>
        </w:rPr>
        <w:t xml:space="preserve">לכן </w:t>
      </w:r>
      <w:r w:rsidR="00CA38E4" w:rsidRPr="00CA38E4">
        <w:rPr>
          <w:rFonts w:hint="cs"/>
          <w:b/>
          <w:bCs/>
          <w:sz w:val="24"/>
          <w:szCs w:val="24"/>
          <w:rtl/>
        </w:rPr>
        <w:t>המסקנה</w:t>
      </w:r>
      <w:r w:rsidR="00CB6CC4">
        <w:rPr>
          <w:rFonts w:hint="cs"/>
          <w:b/>
          <w:bCs/>
          <w:sz w:val="24"/>
          <w:szCs w:val="24"/>
          <w:rtl/>
        </w:rPr>
        <w:t xml:space="preserve"> </w:t>
      </w:r>
      <w:r w:rsidR="00CB6CC4">
        <w:rPr>
          <w:rFonts w:hint="cs"/>
          <w:sz w:val="24"/>
          <w:szCs w:val="24"/>
          <w:rtl/>
        </w:rPr>
        <w:t>היא</w:t>
      </w:r>
      <w:r w:rsidR="00CA38E4" w:rsidRPr="00CA38E4">
        <w:rPr>
          <w:rFonts w:hint="cs"/>
          <w:b/>
          <w:bCs/>
          <w:sz w:val="24"/>
          <w:szCs w:val="24"/>
          <w:rtl/>
        </w:rPr>
        <w:t xml:space="preserve"> </w:t>
      </w:r>
      <w:r w:rsidR="00CB6CC4">
        <w:rPr>
          <w:rFonts w:hint="cs"/>
          <w:sz w:val="24"/>
          <w:szCs w:val="24"/>
          <w:rtl/>
        </w:rPr>
        <w:t>ש</w:t>
      </w:r>
      <w:r>
        <w:rPr>
          <w:rFonts w:hint="cs"/>
          <w:sz w:val="24"/>
          <w:szCs w:val="24"/>
          <w:rtl/>
        </w:rPr>
        <w:t xml:space="preserve">את תכנון הסבב הבא יש לבצע באופן מדויק יותר, ולנסות לבחון בדיוק לפי הזמן שיש לנו </w:t>
      </w:r>
      <w:r w:rsidR="006735DB">
        <w:rPr>
          <w:rFonts w:hint="cs"/>
          <w:sz w:val="24"/>
          <w:szCs w:val="24"/>
          <w:rtl/>
        </w:rPr>
        <w:t xml:space="preserve">מה </w:t>
      </w:r>
      <w:r>
        <w:rPr>
          <w:rFonts w:hint="cs"/>
          <w:sz w:val="24"/>
          <w:szCs w:val="24"/>
          <w:rtl/>
        </w:rPr>
        <w:t xml:space="preserve">אנחנו צפויים להספיק </w:t>
      </w:r>
      <w:r w:rsidR="004778CC">
        <w:rPr>
          <w:rFonts w:hint="cs"/>
          <w:sz w:val="24"/>
          <w:szCs w:val="24"/>
          <w:rtl/>
        </w:rPr>
        <w:t>ו</w:t>
      </w:r>
      <w:r>
        <w:rPr>
          <w:rFonts w:hint="cs"/>
          <w:sz w:val="24"/>
          <w:szCs w:val="24"/>
          <w:rtl/>
        </w:rPr>
        <w:t>מה לא</w:t>
      </w:r>
      <w:r w:rsidR="00D20343">
        <w:rPr>
          <w:rFonts w:hint="cs"/>
          <w:sz w:val="24"/>
          <w:szCs w:val="24"/>
          <w:rtl/>
        </w:rPr>
        <w:t xml:space="preserve"> ולהיערך בהתאם</w:t>
      </w:r>
      <w:r w:rsidR="00273BF6">
        <w:rPr>
          <w:rFonts w:hint="cs"/>
          <w:sz w:val="24"/>
          <w:szCs w:val="24"/>
          <w:rtl/>
        </w:rPr>
        <w:t xml:space="preserve"> ובמיוחד להשאיר חלון זמן לבדיקות </w:t>
      </w:r>
      <w:r w:rsidR="00F2315A">
        <w:rPr>
          <w:rFonts w:hint="cs"/>
          <w:sz w:val="24"/>
          <w:szCs w:val="24"/>
          <w:rtl/>
        </w:rPr>
        <w:t>ו</w:t>
      </w:r>
      <w:r w:rsidR="00273BF6">
        <w:rPr>
          <w:rFonts w:hint="cs"/>
          <w:sz w:val="24"/>
          <w:szCs w:val="24"/>
          <w:rtl/>
        </w:rPr>
        <w:t>תיקונים</w:t>
      </w:r>
      <w:r>
        <w:rPr>
          <w:rFonts w:hint="cs"/>
          <w:sz w:val="24"/>
          <w:szCs w:val="24"/>
          <w:rtl/>
        </w:rPr>
        <w:t>.</w:t>
      </w:r>
    </w:p>
    <w:p w:rsidR="004E7233" w:rsidRPr="004E7233" w:rsidRDefault="00E92CE1" w:rsidP="00312F77">
      <w:pPr>
        <w:pStyle w:val="ListParagraph"/>
        <w:numPr>
          <w:ilvl w:val="0"/>
          <w:numId w:val="45"/>
        </w:numPr>
        <w:rPr>
          <w:sz w:val="24"/>
          <w:szCs w:val="24"/>
          <w:u w:val="single"/>
          <w:rtl/>
        </w:rPr>
      </w:pPr>
      <w:r>
        <w:rPr>
          <w:rFonts w:hint="cs"/>
          <w:sz w:val="24"/>
          <w:szCs w:val="24"/>
          <w:rtl/>
        </w:rPr>
        <w:lastRenderedPageBreak/>
        <w:t>במהלך העבודה על הסבב התגלו לנו מס' דברים נוספים ש</w:t>
      </w:r>
      <w:r w:rsidR="002505F1">
        <w:rPr>
          <w:rFonts w:hint="cs"/>
          <w:sz w:val="24"/>
          <w:szCs w:val="24"/>
          <w:rtl/>
        </w:rPr>
        <w:t>אנחנו צריכים</w:t>
      </w:r>
      <w:r>
        <w:rPr>
          <w:rFonts w:hint="cs"/>
          <w:sz w:val="24"/>
          <w:szCs w:val="24"/>
          <w:rtl/>
        </w:rPr>
        <w:t xml:space="preserve"> ליישם ו</w:t>
      </w:r>
      <w:r w:rsidR="002505F1">
        <w:rPr>
          <w:rFonts w:hint="cs"/>
          <w:sz w:val="24"/>
          <w:szCs w:val="24"/>
          <w:rtl/>
        </w:rPr>
        <w:t>ש</w:t>
      </w:r>
      <w:r>
        <w:rPr>
          <w:rFonts w:hint="cs"/>
          <w:sz w:val="24"/>
          <w:szCs w:val="24"/>
          <w:rtl/>
        </w:rPr>
        <w:t xml:space="preserve">לא </w:t>
      </w:r>
      <w:r w:rsidR="00312F77">
        <w:rPr>
          <w:rFonts w:hint="cs"/>
          <w:sz w:val="24"/>
          <w:szCs w:val="24"/>
          <w:rtl/>
        </w:rPr>
        <w:t>התייחסנו אליהם בתכנון הסבב</w:t>
      </w:r>
      <w:r w:rsidR="00F21B5C">
        <w:rPr>
          <w:rFonts w:hint="cs"/>
          <w:sz w:val="24"/>
          <w:szCs w:val="24"/>
          <w:rtl/>
        </w:rPr>
        <w:t xml:space="preserve">, למעשה לא שמנו לב לכמה פרטים </w:t>
      </w:r>
      <w:r w:rsidR="00A67379">
        <w:rPr>
          <w:rFonts w:hint="cs"/>
          <w:sz w:val="24"/>
          <w:szCs w:val="24"/>
          <w:rtl/>
        </w:rPr>
        <w:t>שאמנם הם קטנים</w:t>
      </w:r>
      <w:r w:rsidR="003C2D64">
        <w:rPr>
          <w:rFonts w:hint="cs"/>
          <w:sz w:val="24"/>
          <w:szCs w:val="24"/>
          <w:rtl/>
        </w:rPr>
        <w:t>,</w:t>
      </w:r>
      <w:r w:rsidR="00A67379">
        <w:rPr>
          <w:rFonts w:hint="cs"/>
          <w:sz w:val="24"/>
          <w:szCs w:val="24"/>
          <w:rtl/>
        </w:rPr>
        <w:t xml:space="preserve"> אך עדיין מצריכים התייחסות</w:t>
      </w:r>
      <w:r w:rsidR="000656F2">
        <w:rPr>
          <w:rFonts w:hint="cs"/>
          <w:sz w:val="24"/>
          <w:szCs w:val="24"/>
          <w:rtl/>
        </w:rPr>
        <w:t>,</w:t>
      </w:r>
      <w:r w:rsidR="00254F7C">
        <w:rPr>
          <w:rFonts w:hint="cs"/>
          <w:sz w:val="24"/>
          <w:szCs w:val="24"/>
          <w:rtl/>
        </w:rPr>
        <w:t xml:space="preserve"> למשל בתכנון התייחסנו רק להתחברות ולא להתנתקות מה</w:t>
      </w:r>
      <w:r w:rsidR="000656F2">
        <w:rPr>
          <w:rFonts w:hint="cs"/>
          <w:sz w:val="24"/>
          <w:szCs w:val="24"/>
          <w:rtl/>
        </w:rPr>
        <w:t>מערכת</w:t>
      </w:r>
      <w:r w:rsidR="00913C4B">
        <w:rPr>
          <w:rFonts w:hint="cs"/>
          <w:sz w:val="24"/>
          <w:szCs w:val="24"/>
          <w:rtl/>
        </w:rPr>
        <w:t>. תכנון ה</w:t>
      </w:r>
      <w:r w:rsidR="00B90EB2">
        <w:rPr>
          <w:rFonts w:hint="cs"/>
          <w:sz w:val="24"/>
          <w:szCs w:val="24"/>
          <w:rtl/>
        </w:rPr>
        <w:t>סבב עזר לנו מאוד במהלך הסבב למעק</w:t>
      </w:r>
      <w:r w:rsidR="00913C4B">
        <w:rPr>
          <w:rFonts w:hint="cs"/>
          <w:sz w:val="24"/>
          <w:szCs w:val="24"/>
          <w:rtl/>
        </w:rPr>
        <w:t xml:space="preserve">ב ולבדיקה של כל המשימות שביצענו וטרם </w:t>
      </w:r>
      <w:r w:rsidR="00E15BA2">
        <w:rPr>
          <w:rFonts w:hint="cs"/>
          <w:sz w:val="24"/>
          <w:szCs w:val="24"/>
          <w:rtl/>
        </w:rPr>
        <w:t>ביצענו.</w:t>
      </w:r>
      <w:r w:rsidR="00E15BA2">
        <w:rPr>
          <w:sz w:val="24"/>
          <w:szCs w:val="24"/>
          <w:rtl/>
        </w:rPr>
        <w:br/>
      </w:r>
      <w:r>
        <w:rPr>
          <w:rFonts w:hint="cs"/>
          <w:sz w:val="24"/>
          <w:szCs w:val="24"/>
          <w:rtl/>
        </w:rPr>
        <w:t xml:space="preserve"> לכן </w:t>
      </w:r>
      <w:r w:rsidR="00E15BA2" w:rsidRPr="00E15BA2">
        <w:rPr>
          <w:rFonts w:hint="cs"/>
          <w:b/>
          <w:bCs/>
          <w:sz w:val="24"/>
          <w:szCs w:val="24"/>
          <w:rtl/>
        </w:rPr>
        <w:t>המסקנה</w:t>
      </w:r>
      <w:r w:rsidR="00E15BA2">
        <w:rPr>
          <w:rFonts w:hint="cs"/>
          <w:sz w:val="24"/>
          <w:szCs w:val="24"/>
          <w:rtl/>
        </w:rPr>
        <w:t xml:space="preserve"> היא ש</w:t>
      </w:r>
      <w:r>
        <w:rPr>
          <w:rFonts w:hint="cs"/>
          <w:sz w:val="24"/>
          <w:szCs w:val="24"/>
          <w:rtl/>
        </w:rPr>
        <w:t xml:space="preserve">בתכנון הסבב הבא נבדוק לעמוק ונפרק לחלקים קטנים </w:t>
      </w:r>
      <w:r w:rsidR="00DF107E">
        <w:rPr>
          <w:rFonts w:hint="cs"/>
          <w:sz w:val="24"/>
          <w:szCs w:val="24"/>
          <w:rtl/>
        </w:rPr>
        <w:t xml:space="preserve">יותר </w:t>
      </w:r>
      <w:r>
        <w:rPr>
          <w:rFonts w:hint="cs"/>
          <w:sz w:val="24"/>
          <w:szCs w:val="24"/>
          <w:rtl/>
        </w:rPr>
        <w:t>את כל המשימות שעלינו לבצע, נעשה בדיקה מקיפה שאנחנו לא מחסירים אף פרט ולו הק</w:t>
      </w:r>
      <w:r w:rsidR="00DE44AB">
        <w:rPr>
          <w:rFonts w:hint="cs"/>
          <w:sz w:val="24"/>
          <w:szCs w:val="24"/>
          <w:rtl/>
        </w:rPr>
        <w:t>טן ביותר שיש לבצע ו</w:t>
      </w:r>
      <w:r>
        <w:rPr>
          <w:rFonts w:hint="cs"/>
          <w:sz w:val="24"/>
          <w:szCs w:val="24"/>
          <w:rtl/>
        </w:rPr>
        <w:t>נכניס אותו לתכנון שלנו</w:t>
      </w:r>
      <w:r w:rsidR="005F7AE6">
        <w:rPr>
          <w:rFonts w:hint="cs"/>
          <w:sz w:val="24"/>
          <w:szCs w:val="24"/>
          <w:rtl/>
        </w:rPr>
        <w:t>,</w:t>
      </w:r>
      <w:r w:rsidR="00913C4B">
        <w:rPr>
          <w:rFonts w:hint="cs"/>
          <w:sz w:val="24"/>
          <w:szCs w:val="24"/>
          <w:rtl/>
        </w:rPr>
        <w:t xml:space="preserve"> על מנת שבסבב הבא נוכל להיעזר בתכנון הסבב והוא יהיה מקיף ומדיוק ככל האפשר</w:t>
      </w:r>
      <w:r>
        <w:rPr>
          <w:rFonts w:hint="cs"/>
          <w:sz w:val="24"/>
          <w:szCs w:val="24"/>
          <w:rtl/>
        </w:rPr>
        <w:t>.</w:t>
      </w:r>
      <w:r w:rsidR="00634CDB">
        <w:rPr>
          <w:rFonts w:hint="cs"/>
          <w:sz w:val="24"/>
          <w:szCs w:val="24"/>
          <w:rtl/>
        </w:rPr>
        <w:t xml:space="preserve"> </w:t>
      </w:r>
    </w:p>
    <w:p w:rsidR="00D345BC" w:rsidRPr="00F90D9B" w:rsidRDefault="00D345BC" w:rsidP="00D941F4">
      <w:pPr>
        <w:rPr>
          <w:b/>
          <w:bCs/>
          <w:sz w:val="24"/>
          <w:szCs w:val="24"/>
          <w:u w:val="single"/>
          <w:rtl/>
        </w:rPr>
      </w:pPr>
    </w:p>
    <w:p w:rsidR="001B69C1" w:rsidRPr="00B36D21" w:rsidRDefault="001B69C1" w:rsidP="001B69C1">
      <w:pPr>
        <w:pStyle w:val="Title"/>
        <w:jc w:val="center"/>
        <w:rPr>
          <w:noProof/>
          <w:rtl/>
        </w:rPr>
      </w:pPr>
      <w:r>
        <w:rPr>
          <w:rFonts w:hint="cs"/>
          <w:noProof/>
          <w:rtl/>
        </w:rPr>
        <w:t>סיכום</w:t>
      </w:r>
    </w:p>
    <w:p w:rsidR="001B69C1" w:rsidRDefault="003C31F5" w:rsidP="00D941F4">
      <w:pPr>
        <w:pStyle w:val="ListParagraph"/>
        <w:rPr>
          <w:sz w:val="24"/>
          <w:szCs w:val="24"/>
          <w:rtl/>
        </w:rPr>
      </w:pPr>
      <w:r>
        <w:rPr>
          <w:rFonts w:hint="cs"/>
          <w:sz w:val="24"/>
          <w:szCs w:val="24"/>
          <w:rtl/>
        </w:rPr>
        <w:t>סה"כ אנחנו מאוד מרוצים מעבודת הצוות שהייתה לנו בסבב,</w:t>
      </w:r>
      <w:r w:rsidR="007D06FD">
        <w:rPr>
          <w:rFonts w:hint="cs"/>
          <w:sz w:val="24"/>
          <w:szCs w:val="24"/>
          <w:rtl/>
        </w:rPr>
        <w:t xml:space="preserve"> וחדורי מוטיבציה להמשיך ולפתח</w:t>
      </w:r>
      <w:r>
        <w:rPr>
          <w:rFonts w:hint="cs"/>
          <w:sz w:val="24"/>
          <w:szCs w:val="24"/>
          <w:rtl/>
        </w:rPr>
        <w:t xml:space="preserve"> אתר</w:t>
      </w:r>
      <w:r w:rsidR="00040F6F">
        <w:rPr>
          <w:rFonts w:hint="cs"/>
          <w:sz w:val="24"/>
          <w:szCs w:val="24"/>
          <w:rtl/>
        </w:rPr>
        <w:t xml:space="preserve"> טוב ויציב שיספק באופן הכי טוב ש</w:t>
      </w:r>
      <w:r>
        <w:rPr>
          <w:rFonts w:hint="cs"/>
          <w:sz w:val="24"/>
          <w:szCs w:val="24"/>
          <w:rtl/>
        </w:rPr>
        <w:t>אפשר את דרישות וצפיות הלקוחה שלנו.</w:t>
      </w:r>
    </w:p>
    <w:p w:rsidR="001F5659" w:rsidRDefault="001F5659" w:rsidP="00D941F4">
      <w:pPr>
        <w:pStyle w:val="ListParagraph"/>
        <w:rPr>
          <w:sz w:val="24"/>
          <w:szCs w:val="24"/>
          <w:rtl/>
        </w:rPr>
      </w:pPr>
      <w:r>
        <w:rPr>
          <w:rFonts w:hint="cs"/>
          <w:sz w:val="24"/>
          <w:szCs w:val="24"/>
          <w:rtl/>
        </w:rPr>
        <w:t xml:space="preserve">פירוט הסבב הבא מפורט במסמך </w:t>
      </w:r>
      <w:r>
        <w:rPr>
          <w:sz w:val="24"/>
          <w:szCs w:val="24"/>
        </w:rPr>
        <w:t>MLS.docx</w:t>
      </w:r>
      <w:r>
        <w:rPr>
          <w:rFonts w:hint="cs"/>
          <w:sz w:val="24"/>
          <w:szCs w:val="24"/>
          <w:rtl/>
        </w:rPr>
        <w:t xml:space="preserve"> ובעמוד ה</w:t>
      </w:r>
      <w:r>
        <w:rPr>
          <w:sz w:val="24"/>
          <w:szCs w:val="24"/>
        </w:rPr>
        <w:t xml:space="preserve">wiki </w:t>
      </w:r>
      <w:r>
        <w:rPr>
          <w:rFonts w:hint="cs"/>
          <w:sz w:val="24"/>
          <w:szCs w:val="24"/>
          <w:rtl/>
        </w:rPr>
        <w:t xml:space="preserve"> המתאים (</w:t>
      </w:r>
      <w:r>
        <w:rPr>
          <w:rFonts w:hint="cs"/>
          <w:sz w:val="24"/>
          <w:szCs w:val="24"/>
        </w:rPr>
        <w:t>MLS</w:t>
      </w:r>
      <w:r>
        <w:rPr>
          <w:rFonts w:hint="cs"/>
          <w:sz w:val="24"/>
          <w:szCs w:val="24"/>
          <w:rtl/>
        </w:rPr>
        <w:t>).</w:t>
      </w:r>
    </w:p>
    <w:p w:rsidR="003C31F5" w:rsidRPr="003C31F5" w:rsidRDefault="003C31F5" w:rsidP="00D941F4">
      <w:pPr>
        <w:rPr>
          <w:sz w:val="24"/>
          <w:szCs w:val="24"/>
          <w:rtl/>
        </w:rPr>
      </w:pPr>
    </w:p>
    <w:sectPr w:rsidR="003C31F5" w:rsidRPr="003C31F5" w:rsidSect="00820AC7">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B5C" w:rsidRDefault="00D07B5C" w:rsidP="00ED54C8">
      <w:pPr>
        <w:spacing w:after="0" w:line="240" w:lineRule="auto"/>
      </w:pPr>
      <w:r>
        <w:separator/>
      </w:r>
    </w:p>
  </w:endnote>
  <w:endnote w:type="continuationSeparator" w:id="0">
    <w:p w:rsidR="00D07B5C" w:rsidRDefault="00D07B5C"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4C1EEF" w:rsidRDefault="004C1EEF">
        <w:pPr>
          <w:pStyle w:val="Footer"/>
          <w:jc w:val="right"/>
        </w:pPr>
        <w:r>
          <w:fldChar w:fldCharType="begin"/>
        </w:r>
        <w:r>
          <w:instrText xml:space="preserve"> PAGE   \* MERGEFORMAT </w:instrText>
        </w:r>
        <w:r>
          <w:fldChar w:fldCharType="separate"/>
        </w:r>
        <w:r w:rsidR="005B7F16">
          <w:rPr>
            <w:noProof/>
            <w:rtl/>
          </w:rPr>
          <w:t>3</w:t>
        </w:r>
        <w:r>
          <w:rPr>
            <w:noProof/>
          </w:rPr>
          <w:fldChar w:fldCharType="end"/>
        </w:r>
      </w:p>
    </w:sdtContent>
  </w:sdt>
  <w:p w:rsidR="004C1EEF" w:rsidRDefault="004C1E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B5C" w:rsidRDefault="00D07B5C" w:rsidP="00ED54C8">
      <w:pPr>
        <w:spacing w:after="0" w:line="240" w:lineRule="auto"/>
      </w:pPr>
      <w:r>
        <w:separator/>
      </w:r>
    </w:p>
  </w:footnote>
  <w:footnote w:type="continuationSeparator" w:id="0">
    <w:p w:rsidR="00D07B5C" w:rsidRDefault="00D07B5C"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7A9" w:rsidRDefault="004C1EEF" w:rsidP="004227A9">
    <w:pPr>
      <w:pStyle w:val="Header"/>
      <w:jc w:val="center"/>
      <w:rPr>
        <w:rtl/>
      </w:rPr>
    </w:pPr>
    <w:r w:rsidRPr="0040577E">
      <w:rPr>
        <w:rStyle w:val="Char"/>
        <w:color w:val="auto"/>
        <w:u w:val="none"/>
      </w:rPr>
      <w:t>Pina-Chama</w:t>
    </w:r>
    <w:r>
      <w:rPr>
        <w:rFonts w:hint="cs"/>
        <w:rtl/>
      </w:rPr>
      <w:t>\</w:t>
    </w:r>
    <w:r w:rsidR="004227A9">
      <w:rPr>
        <w:rFonts w:hint="cs"/>
        <w:rtl/>
      </w:rPr>
      <w:t>רטרוספקטיבה</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8.2pt;height:28.2pt;visibility:visible" o:bullet="t">
        <v:imagedata r:id="rId1" o:title="todo"/>
      </v:shape>
    </w:pict>
  </w:numPicBullet>
  <w:abstractNum w:abstractNumId="0" w15:restartNumberingAfterBreak="0">
    <w:nsid w:val="000A2066"/>
    <w:multiLevelType w:val="hybridMultilevel"/>
    <w:tmpl w:val="7E2607D8"/>
    <w:lvl w:ilvl="0" w:tplc="F7644F6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46316"/>
    <w:multiLevelType w:val="hybridMultilevel"/>
    <w:tmpl w:val="F9A84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72012"/>
    <w:multiLevelType w:val="hybridMultilevel"/>
    <w:tmpl w:val="0220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D673E"/>
    <w:multiLevelType w:val="hybridMultilevel"/>
    <w:tmpl w:val="EE000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5310E"/>
    <w:multiLevelType w:val="hybridMultilevel"/>
    <w:tmpl w:val="47CA6962"/>
    <w:lvl w:ilvl="0" w:tplc="8A288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C1DA3"/>
    <w:multiLevelType w:val="hybridMultilevel"/>
    <w:tmpl w:val="D784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806B9"/>
    <w:multiLevelType w:val="hybridMultilevel"/>
    <w:tmpl w:val="1AE8B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12" w15:restartNumberingAfterBreak="0">
    <w:nsid w:val="34F27524"/>
    <w:multiLevelType w:val="hybridMultilevel"/>
    <w:tmpl w:val="C0CC0E48"/>
    <w:lvl w:ilvl="0" w:tplc="6382D402">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563DB"/>
    <w:multiLevelType w:val="hybridMultilevel"/>
    <w:tmpl w:val="C5109A04"/>
    <w:lvl w:ilvl="0" w:tplc="897498C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72191"/>
    <w:multiLevelType w:val="hybridMultilevel"/>
    <w:tmpl w:val="EEC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25646"/>
    <w:multiLevelType w:val="hybridMultilevel"/>
    <w:tmpl w:val="12AC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B241A9"/>
    <w:multiLevelType w:val="hybridMultilevel"/>
    <w:tmpl w:val="58CE3010"/>
    <w:lvl w:ilvl="0" w:tplc="E1EA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8F34D7"/>
    <w:multiLevelType w:val="hybridMultilevel"/>
    <w:tmpl w:val="72EC504A"/>
    <w:lvl w:ilvl="0" w:tplc="E04EC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E27DB5"/>
    <w:multiLevelType w:val="hybridMultilevel"/>
    <w:tmpl w:val="9E32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D76208"/>
    <w:multiLevelType w:val="hybridMultilevel"/>
    <w:tmpl w:val="0DC6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867DB"/>
    <w:multiLevelType w:val="hybridMultilevel"/>
    <w:tmpl w:val="3690AC04"/>
    <w:lvl w:ilvl="0" w:tplc="FEE2B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FC16A81"/>
    <w:multiLevelType w:val="hybridMultilevel"/>
    <w:tmpl w:val="658ACF96"/>
    <w:lvl w:ilvl="0" w:tplc="551C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61B42"/>
    <w:multiLevelType w:val="hybridMultilevel"/>
    <w:tmpl w:val="C1F8C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234DF6"/>
    <w:multiLevelType w:val="hybridMultilevel"/>
    <w:tmpl w:val="E5CC7198"/>
    <w:lvl w:ilvl="0" w:tplc="85489A7A">
      <w:start w:val="1"/>
      <w:numFmt w:val="decimal"/>
      <w:lvlText w:val="%1."/>
      <w:lvlJc w:val="left"/>
      <w:pPr>
        <w:ind w:left="720" w:hanging="360"/>
      </w:pPr>
      <w:rPr>
        <w:rFonts w:hint="default"/>
        <w:i/>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F47225"/>
    <w:multiLevelType w:val="hybridMultilevel"/>
    <w:tmpl w:val="3D74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851C6E"/>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742C7F05"/>
    <w:multiLevelType w:val="hybridMultilevel"/>
    <w:tmpl w:val="2D2AED2E"/>
    <w:lvl w:ilvl="0" w:tplc="33745D42">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1"/>
  </w:num>
  <w:num w:numId="3">
    <w:abstractNumId w:val="23"/>
  </w:num>
  <w:num w:numId="4">
    <w:abstractNumId w:val="39"/>
  </w:num>
  <w:num w:numId="5">
    <w:abstractNumId w:val="30"/>
  </w:num>
  <w:num w:numId="6">
    <w:abstractNumId w:val="7"/>
  </w:num>
  <w:num w:numId="7">
    <w:abstractNumId w:val="5"/>
  </w:num>
  <w:num w:numId="8">
    <w:abstractNumId w:val="10"/>
  </w:num>
  <w:num w:numId="9">
    <w:abstractNumId w:val="37"/>
  </w:num>
  <w:num w:numId="10">
    <w:abstractNumId w:val="40"/>
  </w:num>
  <w:num w:numId="11">
    <w:abstractNumId w:val="17"/>
  </w:num>
  <w:num w:numId="12">
    <w:abstractNumId w:val="35"/>
  </w:num>
  <w:num w:numId="13">
    <w:abstractNumId w:val="25"/>
  </w:num>
  <w:num w:numId="14">
    <w:abstractNumId w:val="14"/>
  </w:num>
  <w:num w:numId="15">
    <w:abstractNumId w:val="1"/>
  </w:num>
  <w:num w:numId="16">
    <w:abstractNumId w:val="28"/>
  </w:num>
  <w:num w:numId="17">
    <w:abstractNumId w:val="11"/>
  </w:num>
  <w:num w:numId="18">
    <w:abstractNumId w:val="21"/>
  </w:num>
  <w:num w:numId="19">
    <w:abstractNumId w:val="25"/>
  </w:num>
  <w:num w:numId="20">
    <w:abstractNumId w:val="25"/>
  </w:num>
  <w:num w:numId="21">
    <w:abstractNumId w:val="25"/>
  </w:num>
  <w:num w:numId="22">
    <w:abstractNumId w:val="34"/>
  </w:num>
  <w:num w:numId="23">
    <w:abstractNumId w:val="25"/>
  </w:num>
  <w:num w:numId="24">
    <w:abstractNumId w:val="38"/>
  </w:num>
  <w:num w:numId="25">
    <w:abstractNumId w:val="15"/>
  </w:num>
  <w:num w:numId="26">
    <w:abstractNumId w:val="20"/>
  </w:num>
  <w:num w:numId="27">
    <w:abstractNumId w:val="3"/>
  </w:num>
  <w:num w:numId="28">
    <w:abstractNumId w:val="32"/>
  </w:num>
  <w:num w:numId="29">
    <w:abstractNumId w:val="2"/>
  </w:num>
  <w:num w:numId="30">
    <w:abstractNumId w:val="16"/>
  </w:num>
  <w:num w:numId="31">
    <w:abstractNumId w:val="8"/>
  </w:num>
  <w:num w:numId="32">
    <w:abstractNumId w:val="31"/>
  </w:num>
  <w:num w:numId="33">
    <w:abstractNumId w:val="13"/>
  </w:num>
  <w:num w:numId="34">
    <w:abstractNumId w:val="33"/>
  </w:num>
  <w:num w:numId="35">
    <w:abstractNumId w:val="12"/>
  </w:num>
  <w:num w:numId="36">
    <w:abstractNumId w:val="6"/>
  </w:num>
  <w:num w:numId="37">
    <w:abstractNumId w:val="18"/>
  </w:num>
  <w:num w:numId="38">
    <w:abstractNumId w:val="0"/>
  </w:num>
  <w:num w:numId="39">
    <w:abstractNumId w:val="36"/>
  </w:num>
  <w:num w:numId="40">
    <w:abstractNumId w:val="24"/>
  </w:num>
  <w:num w:numId="41">
    <w:abstractNumId w:val="19"/>
  </w:num>
  <w:num w:numId="42">
    <w:abstractNumId w:val="26"/>
  </w:num>
  <w:num w:numId="43">
    <w:abstractNumId w:val="9"/>
  </w:num>
  <w:num w:numId="44">
    <w:abstractNumId w:val="4"/>
  </w:num>
  <w:num w:numId="45">
    <w:abstractNumId w:val="29"/>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0D73"/>
    <w:rsid w:val="000013AB"/>
    <w:rsid w:val="00003823"/>
    <w:rsid w:val="00006C20"/>
    <w:rsid w:val="000143AA"/>
    <w:rsid w:val="0001691F"/>
    <w:rsid w:val="00017C1E"/>
    <w:rsid w:val="00017E0C"/>
    <w:rsid w:val="0002366D"/>
    <w:rsid w:val="00030201"/>
    <w:rsid w:val="00040F6F"/>
    <w:rsid w:val="00041A98"/>
    <w:rsid w:val="000422AB"/>
    <w:rsid w:val="000433BE"/>
    <w:rsid w:val="00050EEF"/>
    <w:rsid w:val="0005108E"/>
    <w:rsid w:val="00052FB6"/>
    <w:rsid w:val="00055EC8"/>
    <w:rsid w:val="00057693"/>
    <w:rsid w:val="000656F2"/>
    <w:rsid w:val="00067782"/>
    <w:rsid w:val="00070809"/>
    <w:rsid w:val="00073019"/>
    <w:rsid w:val="00074137"/>
    <w:rsid w:val="00074382"/>
    <w:rsid w:val="00081204"/>
    <w:rsid w:val="00081EAF"/>
    <w:rsid w:val="00083414"/>
    <w:rsid w:val="00084ADE"/>
    <w:rsid w:val="00090186"/>
    <w:rsid w:val="00090BFF"/>
    <w:rsid w:val="00092DF5"/>
    <w:rsid w:val="000957B8"/>
    <w:rsid w:val="000A2664"/>
    <w:rsid w:val="000B07A9"/>
    <w:rsid w:val="000B3A18"/>
    <w:rsid w:val="000B54D2"/>
    <w:rsid w:val="000B66A5"/>
    <w:rsid w:val="000C502E"/>
    <w:rsid w:val="000C532C"/>
    <w:rsid w:val="000C7F39"/>
    <w:rsid w:val="000D26EA"/>
    <w:rsid w:val="000D51A4"/>
    <w:rsid w:val="000D6604"/>
    <w:rsid w:val="000D67AE"/>
    <w:rsid w:val="000E0376"/>
    <w:rsid w:val="000E4A48"/>
    <w:rsid w:val="000E697D"/>
    <w:rsid w:val="000E74C7"/>
    <w:rsid w:val="000E7C21"/>
    <w:rsid w:val="000E7FE7"/>
    <w:rsid w:val="000F17DF"/>
    <w:rsid w:val="001021CF"/>
    <w:rsid w:val="001026C3"/>
    <w:rsid w:val="001030BE"/>
    <w:rsid w:val="001113DD"/>
    <w:rsid w:val="00112DF9"/>
    <w:rsid w:val="00116DF3"/>
    <w:rsid w:val="00117FF2"/>
    <w:rsid w:val="0012383B"/>
    <w:rsid w:val="0012472E"/>
    <w:rsid w:val="00124F67"/>
    <w:rsid w:val="00126BE9"/>
    <w:rsid w:val="00130E1A"/>
    <w:rsid w:val="00133E0F"/>
    <w:rsid w:val="00134CE3"/>
    <w:rsid w:val="00137039"/>
    <w:rsid w:val="00137F4B"/>
    <w:rsid w:val="0014324B"/>
    <w:rsid w:val="00146436"/>
    <w:rsid w:val="00150140"/>
    <w:rsid w:val="00150ECD"/>
    <w:rsid w:val="001524EF"/>
    <w:rsid w:val="0015511E"/>
    <w:rsid w:val="00156B11"/>
    <w:rsid w:val="0016001F"/>
    <w:rsid w:val="001638CD"/>
    <w:rsid w:val="001665D8"/>
    <w:rsid w:val="0016691F"/>
    <w:rsid w:val="001722ED"/>
    <w:rsid w:val="001742FB"/>
    <w:rsid w:val="00174D85"/>
    <w:rsid w:val="00176257"/>
    <w:rsid w:val="00177409"/>
    <w:rsid w:val="00177592"/>
    <w:rsid w:val="00181173"/>
    <w:rsid w:val="00181DFC"/>
    <w:rsid w:val="00185CA4"/>
    <w:rsid w:val="00191F04"/>
    <w:rsid w:val="001A316A"/>
    <w:rsid w:val="001A382D"/>
    <w:rsid w:val="001A509C"/>
    <w:rsid w:val="001A67DA"/>
    <w:rsid w:val="001B25B6"/>
    <w:rsid w:val="001B3612"/>
    <w:rsid w:val="001B4986"/>
    <w:rsid w:val="001B69C1"/>
    <w:rsid w:val="001C09C5"/>
    <w:rsid w:val="001C1A5D"/>
    <w:rsid w:val="001C1BB8"/>
    <w:rsid w:val="001D279C"/>
    <w:rsid w:val="001D5D75"/>
    <w:rsid w:val="001D6A6C"/>
    <w:rsid w:val="001E046F"/>
    <w:rsid w:val="001E2E80"/>
    <w:rsid w:val="001E5D64"/>
    <w:rsid w:val="001F2ECE"/>
    <w:rsid w:val="001F3264"/>
    <w:rsid w:val="001F5659"/>
    <w:rsid w:val="001F7210"/>
    <w:rsid w:val="001F77AC"/>
    <w:rsid w:val="001F7D92"/>
    <w:rsid w:val="00203A45"/>
    <w:rsid w:val="00205856"/>
    <w:rsid w:val="0020739E"/>
    <w:rsid w:val="00211681"/>
    <w:rsid w:val="00215005"/>
    <w:rsid w:val="0021540F"/>
    <w:rsid w:val="00216238"/>
    <w:rsid w:val="00216374"/>
    <w:rsid w:val="00224AAA"/>
    <w:rsid w:val="0022631F"/>
    <w:rsid w:val="00226FED"/>
    <w:rsid w:val="00227C11"/>
    <w:rsid w:val="00231808"/>
    <w:rsid w:val="00231E53"/>
    <w:rsid w:val="00232465"/>
    <w:rsid w:val="0023337D"/>
    <w:rsid w:val="00235BCB"/>
    <w:rsid w:val="00242DF2"/>
    <w:rsid w:val="00244B47"/>
    <w:rsid w:val="0024598A"/>
    <w:rsid w:val="002505F1"/>
    <w:rsid w:val="0025349D"/>
    <w:rsid w:val="00254104"/>
    <w:rsid w:val="00254F7C"/>
    <w:rsid w:val="00262572"/>
    <w:rsid w:val="00263739"/>
    <w:rsid w:val="0026388E"/>
    <w:rsid w:val="00270C8F"/>
    <w:rsid w:val="002732BF"/>
    <w:rsid w:val="002734F5"/>
    <w:rsid w:val="00273BF6"/>
    <w:rsid w:val="0027498C"/>
    <w:rsid w:val="002762B4"/>
    <w:rsid w:val="0027769B"/>
    <w:rsid w:val="0027783F"/>
    <w:rsid w:val="0028027A"/>
    <w:rsid w:val="002879A5"/>
    <w:rsid w:val="00287EDD"/>
    <w:rsid w:val="0029262C"/>
    <w:rsid w:val="00293056"/>
    <w:rsid w:val="0029322D"/>
    <w:rsid w:val="0029402F"/>
    <w:rsid w:val="00296DAE"/>
    <w:rsid w:val="002A028E"/>
    <w:rsid w:val="002A1364"/>
    <w:rsid w:val="002A28A3"/>
    <w:rsid w:val="002A34C4"/>
    <w:rsid w:val="002B076E"/>
    <w:rsid w:val="002B1918"/>
    <w:rsid w:val="002B388D"/>
    <w:rsid w:val="002B6440"/>
    <w:rsid w:val="002C2421"/>
    <w:rsid w:val="002C4A99"/>
    <w:rsid w:val="002C705C"/>
    <w:rsid w:val="002C72FE"/>
    <w:rsid w:val="002C7CC8"/>
    <w:rsid w:val="002D1008"/>
    <w:rsid w:val="002D3B4A"/>
    <w:rsid w:val="002E00F7"/>
    <w:rsid w:val="002E031D"/>
    <w:rsid w:val="002E0FAC"/>
    <w:rsid w:val="002E1549"/>
    <w:rsid w:val="002E6478"/>
    <w:rsid w:val="002E6AE5"/>
    <w:rsid w:val="002F25B7"/>
    <w:rsid w:val="002F482D"/>
    <w:rsid w:val="002F513B"/>
    <w:rsid w:val="002F5823"/>
    <w:rsid w:val="00312CA8"/>
    <w:rsid w:val="00312F77"/>
    <w:rsid w:val="0031475C"/>
    <w:rsid w:val="003148AF"/>
    <w:rsid w:val="00322173"/>
    <w:rsid w:val="00327902"/>
    <w:rsid w:val="00334066"/>
    <w:rsid w:val="003348A4"/>
    <w:rsid w:val="003405D8"/>
    <w:rsid w:val="00342025"/>
    <w:rsid w:val="00344128"/>
    <w:rsid w:val="0034416D"/>
    <w:rsid w:val="003442E6"/>
    <w:rsid w:val="0035267F"/>
    <w:rsid w:val="00353699"/>
    <w:rsid w:val="00354267"/>
    <w:rsid w:val="00355281"/>
    <w:rsid w:val="003554C9"/>
    <w:rsid w:val="0035715E"/>
    <w:rsid w:val="00361FBB"/>
    <w:rsid w:val="00362694"/>
    <w:rsid w:val="00363B35"/>
    <w:rsid w:val="0036532A"/>
    <w:rsid w:val="0037491E"/>
    <w:rsid w:val="00376ABE"/>
    <w:rsid w:val="003829DD"/>
    <w:rsid w:val="0038739C"/>
    <w:rsid w:val="00387D29"/>
    <w:rsid w:val="0039214F"/>
    <w:rsid w:val="00396F6B"/>
    <w:rsid w:val="003A1B09"/>
    <w:rsid w:val="003A4B45"/>
    <w:rsid w:val="003A5742"/>
    <w:rsid w:val="003A7254"/>
    <w:rsid w:val="003B1B66"/>
    <w:rsid w:val="003B3FD7"/>
    <w:rsid w:val="003B4CCD"/>
    <w:rsid w:val="003C1601"/>
    <w:rsid w:val="003C2D64"/>
    <w:rsid w:val="003C31F5"/>
    <w:rsid w:val="003C53EB"/>
    <w:rsid w:val="003C62CE"/>
    <w:rsid w:val="003C731B"/>
    <w:rsid w:val="003D25CB"/>
    <w:rsid w:val="003D5154"/>
    <w:rsid w:val="003E22E0"/>
    <w:rsid w:val="003E2970"/>
    <w:rsid w:val="003E4FB8"/>
    <w:rsid w:val="003E7CFF"/>
    <w:rsid w:val="003F17D8"/>
    <w:rsid w:val="003F765A"/>
    <w:rsid w:val="003F768A"/>
    <w:rsid w:val="0040032C"/>
    <w:rsid w:val="00400A6A"/>
    <w:rsid w:val="0040577E"/>
    <w:rsid w:val="00406215"/>
    <w:rsid w:val="00410EF7"/>
    <w:rsid w:val="004124A3"/>
    <w:rsid w:val="004206A8"/>
    <w:rsid w:val="0042266D"/>
    <w:rsid w:val="004227A9"/>
    <w:rsid w:val="00430196"/>
    <w:rsid w:val="00432C0A"/>
    <w:rsid w:val="004335AB"/>
    <w:rsid w:val="004338A4"/>
    <w:rsid w:val="00434214"/>
    <w:rsid w:val="00441C81"/>
    <w:rsid w:val="00445ED8"/>
    <w:rsid w:val="00450948"/>
    <w:rsid w:val="00450C9B"/>
    <w:rsid w:val="004534DA"/>
    <w:rsid w:val="00454B4B"/>
    <w:rsid w:val="00456D31"/>
    <w:rsid w:val="00460FC5"/>
    <w:rsid w:val="004655F0"/>
    <w:rsid w:val="0046574B"/>
    <w:rsid w:val="0047012E"/>
    <w:rsid w:val="004727E9"/>
    <w:rsid w:val="00472983"/>
    <w:rsid w:val="00472A0E"/>
    <w:rsid w:val="00474A28"/>
    <w:rsid w:val="00475AFC"/>
    <w:rsid w:val="004778CC"/>
    <w:rsid w:val="004809FF"/>
    <w:rsid w:val="00481A8B"/>
    <w:rsid w:val="004835A2"/>
    <w:rsid w:val="00486EC0"/>
    <w:rsid w:val="0049460E"/>
    <w:rsid w:val="0049580B"/>
    <w:rsid w:val="0049742F"/>
    <w:rsid w:val="004A0CCA"/>
    <w:rsid w:val="004A39B7"/>
    <w:rsid w:val="004A4592"/>
    <w:rsid w:val="004A49D4"/>
    <w:rsid w:val="004A6252"/>
    <w:rsid w:val="004A695D"/>
    <w:rsid w:val="004B020B"/>
    <w:rsid w:val="004B0D4D"/>
    <w:rsid w:val="004B0EED"/>
    <w:rsid w:val="004B410D"/>
    <w:rsid w:val="004B54A9"/>
    <w:rsid w:val="004C1DF8"/>
    <w:rsid w:val="004C1EEF"/>
    <w:rsid w:val="004C3557"/>
    <w:rsid w:val="004C5722"/>
    <w:rsid w:val="004C742F"/>
    <w:rsid w:val="004D2E27"/>
    <w:rsid w:val="004D3724"/>
    <w:rsid w:val="004D3825"/>
    <w:rsid w:val="004D3E91"/>
    <w:rsid w:val="004D4A2B"/>
    <w:rsid w:val="004D6082"/>
    <w:rsid w:val="004E6C6E"/>
    <w:rsid w:val="004E7233"/>
    <w:rsid w:val="004F1F9F"/>
    <w:rsid w:val="004F3A5E"/>
    <w:rsid w:val="004F7600"/>
    <w:rsid w:val="0050113A"/>
    <w:rsid w:val="00511789"/>
    <w:rsid w:val="00513D53"/>
    <w:rsid w:val="005144EC"/>
    <w:rsid w:val="005202FE"/>
    <w:rsid w:val="00522E10"/>
    <w:rsid w:val="005267FF"/>
    <w:rsid w:val="005277E7"/>
    <w:rsid w:val="0052787F"/>
    <w:rsid w:val="00530DF7"/>
    <w:rsid w:val="00531120"/>
    <w:rsid w:val="00532858"/>
    <w:rsid w:val="00533D80"/>
    <w:rsid w:val="005349E1"/>
    <w:rsid w:val="00534CF1"/>
    <w:rsid w:val="005354D7"/>
    <w:rsid w:val="00540EC8"/>
    <w:rsid w:val="00541F8A"/>
    <w:rsid w:val="00544390"/>
    <w:rsid w:val="005479F3"/>
    <w:rsid w:val="00551B54"/>
    <w:rsid w:val="0056187B"/>
    <w:rsid w:val="005626BE"/>
    <w:rsid w:val="005668EB"/>
    <w:rsid w:val="00570124"/>
    <w:rsid w:val="00577A0E"/>
    <w:rsid w:val="00577C2A"/>
    <w:rsid w:val="00577D7E"/>
    <w:rsid w:val="00580FCD"/>
    <w:rsid w:val="005811C0"/>
    <w:rsid w:val="00582244"/>
    <w:rsid w:val="00582FE2"/>
    <w:rsid w:val="0058636E"/>
    <w:rsid w:val="00590545"/>
    <w:rsid w:val="00592336"/>
    <w:rsid w:val="0059275B"/>
    <w:rsid w:val="0059470B"/>
    <w:rsid w:val="005954D8"/>
    <w:rsid w:val="00596792"/>
    <w:rsid w:val="00597D9E"/>
    <w:rsid w:val="00597DC4"/>
    <w:rsid w:val="005A11CE"/>
    <w:rsid w:val="005B351D"/>
    <w:rsid w:val="005B7F16"/>
    <w:rsid w:val="005C1F46"/>
    <w:rsid w:val="005C3E5A"/>
    <w:rsid w:val="005C4C64"/>
    <w:rsid w:val="005E1A36"/>
    <w:rsid w:val="005E1BB6"/>
    <w:rsid w:val="005E3D59"/>
    <w:rsid w:val="005E648B"/>
    <w:rsid w:val="005F4BB3"/>
    <w:rsid w:val="005F7AE6"/>
    <w:rsid w:val="006008FA"/>
    <w:rsid w:val="00604373"/>
    <w:rsid w:val="00606FF4"/>
    <w:rsid w:val="0060782E"/>
    <w:rsid w:val="006109D1"/>
    <w:rsid w:val="00610E8E"/>
    <w:rsid w:val="00612936"/>
    <w:rsid w:val="00612C57"/>
    <w:rsid w:val="0061332B"/>
    <w:rsid w:val="0061548C"/>
    <w:rsid w:val="00615D25"/>
    <w:rsid w:val="006163BB"/>
    <w:rsid w:val="00616F96"/>
    <w:rsid w:val="006255DB"/>
    <w:rsid w:val="00630EA2"/>
    <w:rsid w:val="00634CDB"/>
    <w:rsid w:val="00641790"/>
    <w:rsid w:val="00641DE0"/>
    <w:rsid w:val="00643562"/>
    <w:rsid w:val="006460BC"/>
    <w:rsid w:val="0064637B"/>
    <w:rsid w:val="0066313C"/>
    <w:rsid w:val="00665D31"/>
    <w:rsid w:val="00667ADE"/>
    <w:rsid w:val="006704B9"/>
    <w:rsid w:val="006735DB"/>
    <w:rsid w:val="00673B6D"/>
    <w:rsid w:val="00676BD2"/>
    <w:rsid w:val="00677EB3"/>
    <w:rsid w:val="0068131C"/>
    <w:rsid w:val="00683CB2"/>
    <w:rsid w:val="00693591"/>
    <w:rsid w:val="006A3192"/>
    <w:rsid w:val="006B1BE3"/>
    <w:rsid w:val="006B2BB5"/>
    <w:rsid w:val="006B4FB9"/>
    <w:rsid w:val="006B5EF7"/>
    <w:rsid w:val="006B6A21"/>
    <w:rsid w:val="006B709A"/>
    <w:rsid w:val="006B7931"/>
    <w:rsid w:val="006C2B33"/>
    <w:rsid w:val="006C33A6"/>
    <w:rsid w:val="006C7ECC"/>
    <w:rsid w:val="006D0321"/>
    <w:rsid w:val="006D119F"/>
    <w:rsid w:val="006D2897"/>
    <w:rsid w:val="006D4D81"/>
    <w:rsid w:val="006D5EE7"/>
    <w:rsid w:val="006D74D9"/>
    <w:rsid w:val="006D74DF"/>
    <w:rsid w:val="006D78E6"/>
    <w:rsid w:val="006D7A1D"/>
    <w:rsid w:val="006E0EEB"/>
    <w:rsid w:val="006E1949"/>
    <w:rsid w:val="006E24C7"/>
    <w:rsid w:val="006E4504"/>
    <w:rsid w:val="006F52EE"/>
    <w:rsid w:val="00700E1E"/>
    <w:rsid w:val="00700EF3"/>
    <w:rsid w:val="00702D7C"/>
    <w:rsid w:val="00706B0F"/>
    <w:rsid w:val="00707DD6"/>
    <w:rsid w:val="007105BC"/>
    <w:rsid w:val="0071206A"/>
    <w:rsid w:val="0071480A"/>
    <w:rsid w:val="00715F03"/>
    <w:rsid w:val="00723A4C"/>
    <w:rsid w:val="007241EE"/>
    <w:rsid w:val="00724A8A"/>
    <w:rsid w:val="00727B4D"/>
    <w:rsid w:val="007315B4"/>
    <w:rsid w:val="00731F37"/>
    <w:rsid w:val="007342CE"/>
    <w:rsid w:val="00743C40"/>
    <w:rsid w:val="00743D05"/>
    <w:rsid w:val="00745EA9"/>
    <w:rsid w:val="00746DFD"/>
    <w:rsid w:val="0075662E"/>
    <w:rsid w:val="00763E1A"/>
    <w:rsid w:val="00767024"/>
    <w:rsid w:val="00772DE1"/>
    <w:rsid w:val="00773575"/>
    <w:rsid w:val="00776FEF"/>
    <w:rsid w:val="0078053C"/>
    <w:rsid w:val="0078657F"/>
    <w:rsid w:val="00792433"/>
    <w:rsid w:val="00795D84"/>
    <w:rsid w:val="0079601E"/>
    <w:rsid w:val="007A012F"/>
    <w:rsid w:val="007A085A"/>
    <w:rsid w:val="007A16FD"/>
    <w:rsid w:val="007B1673"/>
    <w:rsid w:val="007B50AC"/>
    <w:rsid w:val="007C2E99"/>
    <w:rsid w:val="007C4DDD"/>
    <w:rsid w:val="007C63EC"/>
    <w:rsid w:val="007C6580"/>
    <w:rsid w:val="007C7B25"/>
    <w:rsid w:val="007D06FD"/>
    <w:rsid w:val="007D1294"/>
    <w:rsid w:val="007D3773"/>
    <w:rsid w:val="007D39A2"/>
    <w:rsid w:val="007D5D8D"/>
    <w:rsid w:val="007D64D0"/>
    <w:rsid w:val="007E0548"/>
    <w:rsid w:val="007E0954"/>
    <w:rsid w:val="007E0A73"/>
    <w:rsid w:val="007E1AD3"/>
    <w:rsid w:val="007E2476"/>
    <w:rsid w:val="007E6596"/>
    <w:rsid w:val="007F6926"/>
    <w:rsid w:val="007F759B"/>
    <w:rsid w:val="00801A26"/>
    <w:rsid w:val="00810F8C"/>
    <w:rsid w:val="00815076"/>
    <w:rsid w:val="00816E61"/>
    <w:rsid w:val="00820AC7"/>
    <w:rsid w:val="00822D5E"/>
    <w:rsid w:val="00825449"/>
    <w:rsid w:val="008272F7"/>
    <w:rsid w:val="00831756"/>
    <w:rsid w:val="008321B6"/>
    <w:rsid w:val="008341C4"/>
    <w:rsid w:val="00836AE1"/>
    <w:rsid w:val="00840F98"/>
    <w:rsid w:val="0084434C"/>
    <w:rsid w:val="008457BB"/>
    <w:rsid w:val="008461A6"/>
    <w:rsid w:val="00854AAB"/>
    <w:rsid w:val="00855A3D"/>
    <w:rsid w:val="00857DE6"/>
    <w:rsid w:val="00861C43"/>
    <w:rsid w:val="00862770"/>
    <w:rsid w:val="00865793"/>
    <w:rsid w:val="008700EA"/>
    <w:rsid w:val="00870E15"/>
    <w:rsid w:val="00871F60"/>
    <w:rsid w:val="0087220F"/>
    <w:rsid w:val="008752B5"/>
    <w:rsid w:val="008777CC"/>
    <w:rsid w:val="00884908"/>
    <w:rsid w:val="008900B6"/>
    <w:rsid w:val="00890934"/>
    <w:rsid w:val="008935F6"/>
    <w:rsid w:val="008A593B"/>
    <w:rsid w:val="008B127B"/>
    <w:rsid w:val="008B24F2"/>
    <w:rsid w:val="008B5674"/>
    <w:rsid w:val="008B5C71"/>
    <w:rsid w:val="008C079F"/>
    <w:rsid w:val="008C0FB5"/>
    <w:rsid w:val="008C345F"/>
    <w:rsid w:val="008D18AC"/>
    <w:rsid w:val="008D3311"/>
    <w:rsid w:val="008D4CF8"/>
    <w:rsid w:val="008D75F9"/>
    <w:rsid w:val="008E24AF"/>
    <w:rsid w:val="008F0CC1"/>
    <w:rsid w:val="008F1E98"/>
    <w:rsid w:val="00901192"/>
    <w:rsid w:val="009067FF"/>
    <w:rsid w:val="009122B0"/>
    <w:rsid w:val="00913C4B"/>
    <w:rsid w:val="009162E7"/>
    <w:rsid w:val="00917BC2"/>
    <w:rsid w:val="00920064"/>
    <w:rsid w:val="009209BA"/>
    <w:rsid w:val="0092137C"/>
    <w:rsid w:val="00922FD8"/>
    <w:rsid w:val="00923B81"/>
    <w:rsid w:val="009245D1"/>
    <w:rsid w:val="00930471"/>
    <w:rsid w:val="00932E34"/>
    <w:rsid w:val="00934C53"/>
    <w:rsid w:val="00936175"/>
    <w:rsid w:val="00936A05"/>
    <w:rsid w:val="00937C1F"/>
    <w:rsid w:val="00940D3C"/>
    <w:rsid w:val="009432D4"/>
    <w:rsid w:val="009436CB"/>
    <w:rsid w:val="00947AC9"/>
    <w:rsid w:val="00947D57"/>
    <w:rsid w:val="00950647"/>
    <w:rsid w:val="00951598"/>
    <w:rsid w:val="00953E02"/>
    <w:rsid w:val="00957C78"/>
    <w:rsid w:val="00960B8E"/>
    <w:rsid w:val="00961335"/>
    <w:rsid w:val="00964529"/>
    <w:rsid w:val="00964BC0"/>
    <w:rsid w:val="0097634C"/>
    <w:rsid w:val="009770CC"/>
    <w:rsid w:val="0099691B"/>
    <w:rsid w:val="009973F4"/>
    <w:rsid w:val="009979C0"/>
    <w:rsid w:val="009A1ADC"/>
    <w:rsid w:val="009A1EFD"/>
    <w:rsid w:val="009A30DB"/>
    <w:rsid w:val="009A40A0"/>
    <w:rsid w:val="009B106E"/>
    <w:rsid w:val="009B2CBC"/>
    <w:rsid w:val="009B403C"/>
    <w:rsid w:val="009B6F70"/>
    <w:rsid w:val="009C266E"/>
    <w:rsid w:val="009C5A22"/>
    <w:rsid w:val="009C6190"/>
    <w:rsid w:val="009D720A"/>
    <w:rsid w:val="009E21C6"/>
    <w:rsid w:val="009E5D5D"/>
    <w:rsid w:val="009E63FF"/>
    <w:rsid w:val="009F13F4"/>
    <w:rsid w:val="009F15DD"/>
    <w:rsid w:val="00A00307"/>
    <w:rsid w:val="00A0272C"/>
    <w:rsid w:val="00A02B36"/>
    <w:rsid w:val="00A04256"/>
    <w:rsid w:val="00A05DAD"/>
    <w:rsid w:val="00A06392"/>
    <w:rsid w:val="00A06C23"/>
    <w:rsid w:val="00A078E6"/>
    <w:rsid w:val="00A10778"/>
    <w:rsid w:val="00A113E9"/>
    <w:rsid w:val="00A1582D"/>
    <w:rsid w:val="00A16865"/>
    <w:rsid w:val="00A17605"/>
    <w:rsid w:val="00A22259"/>
    <w:rsid w:val="00A2450D"/>
    <w:rsid w:val="00A25870"/>
    <w:rsid w:val="00A36B58"/>
    <w:rsid w:val="00A41812"/>
    <w:rsid w:val="00A427E6"/>
    <w:rsid w:val="00A42C44"/>
    <w:rsid w:val="00A4355F"/>
    <w:rsid w:val="00A4705A"/>
    <w:rsid w:val="00A4762E"/>
    <w:rsid w:val="00A516AB"/>
    <w:rsid w:val="00A5297A"/>
    <w:rsid w:val="00A52E1E"/>
    <w:rsid w:val="00A57C91"/>
    <w:rsid w:val="00A614C2"/>
    <w:rsid w:val="00A61ADA"/>
    <w:rsid w:val="00A6399F"/>
    <w:rsid w:val="00A6442C"/>
    <w:rsid w:val="00A65F78"/>
    <w:rsid w:val="00A6670B"/>
    <w:rsid w:val="00A67379"/>
    <w:rsid w:val="00A74F0F"/>
    <w:rsid w:val="00A75247"/>
    <w:rsid w:val="00A75D3C"/>
    <w:rsid w:val="00A7626F"/>
    <w:rsid w:val="00A802D6"/>
    <w:rsid w:val="00A81C00"/>
    <w:rsid w:val="00A82C58"/>
    <w:rsid w:val="00A83622"/>
    <w:rsid w:val="00A836A6"/>
    <w:rsid w:val="00A85081"/>
    <w:rsid w:val="00A929D4"/>
    <w:rsid w:val="00AA259A"/>
    <w:rsid w:val="00AA3F13"/>
    <w:rsid w:val="00AB0D21"/>
    <w:rsid w:val="00AB122C"/>
    <w:rsid w:val="00AB21A7"/>
    <w:rsid w:val="00AB3269"/>
    <w:rsid w:val="00AB5007"/>
    <w:rsid w:val="00AB7A4E"/>
    <w:rsid w:val="00AC3079"/>
    <w:rsid w:val="00AC3477"/>
    <w:rsid w:val="00AC5D54"/>
    <w:rsid w:val="00AC671F"/>
    <w:rsid w:val="00AD0E50"/>
    <w:rsid w:val="00AD1809"/>
    <w:rsid w:val="00AD2173"/>
    <w:rsid w:val="00AE079E"/>
    <w:rsid w:val="00AE513B"/>
    <w:rsid w:val="00AE54F3"/>
    <w:rsid w:val="00AE6149"/>
    <w:rsid w:val="00AF1DEC"/>
    <w:rsid w:val="00B00C75"/>
    <w:rsid w:val="00B04E60"/>
    <w:rsid w:val="00B06B44"/>
    <w:rsid w:val="00B21227"/>
    <w:rsid w:val="00B22B8B"/>
    <w:rsid w:val="00B33662"/>
    <w:rsid w:val="00B36D21"/>
    <w:rsid w:val="00B42AD7"/>
    <w:rsid w:val="00B44614"/>
    <w:rsid w:val="00B45C93"/>
    <w:rsid w:val="00B47242"/>
    <w:rsid w:val="00B51748"/>
    <w:rsid w:val="00B55B6B"/>
    <w:rsid w:val="00B60683"/>
    <w:rsid w:val="00B61E1B"/>
    <w:rsid w:val="00B63655"/>
    <w:rsid w:val="00B63D28"/>
    <w:rsid w:val="00B70BE7"/>
    <w:rsid w:val="00B75C7F"/>
    <w:rsid w:val="00B82D30"/>
    <w:rsid w:val="00B8494E"/>
    <w:rsid w:val="00B9028D"/>
    <w:rsid w:val="00B90EB2"/>
    <w:rsid w:val="00B919A1"/>
    <w:rsid w:val="00B938D0"/>
    <w:rsid w:val="00B962BF"/>
    <w:rsid w:val="00BA05F2"/>
    <w:rsid w:val="00BA17F5"/>
    <w:rsid w:val="00BA2270"/>
    <w:rsid w:val="00BB0652"/>
    <w:rsid w:val="00BB08D2"/>
    <w:rsid w:val="00BB19C0"/>
    <w:rsid w:val="00BB1F70"/>
    <w:rsid w:val="00BB2BAE"/>
    <w:rsid w:val="00BB75D6"/>
    <w:rsid w:val="00BC358D"/>
    <w:rsid w:val="00BC3759"/>
    <w:rsid w:val="00BC4C7A"/>
    <w:rsid w:val="00BC6B0A"/>
    <w:rsid w:val="00BD01C7"/>
    <w:rsid w:val="00BD38A1"/>
    <w:rsid w:val="00BD7673"/>
    <w:rsid w:val="00BD78CF"/>
    <w:rsid w:val="00BE0165"/>
    <w:rsid w:val="00BF538F"/>
    <w:rsid w:val="00C01FA9"/>
    <w:rsid w:val="00C02810"/>
    <w:rsid w:val="00C038CD"/>
    <w:rsid w:val="00C05183"/>
    <w:rsid w:val="00C05F37"/>
    <w:rsid w:val="00C060B1"/>
    <w:rsid w:val="00C109FE"/>
    <w:rsid w:val="00C14159"/>
    <w:rsid w:val="00C15B34"/>
    <w:rsid w:val="00C17060"/>
    <w:rsid w:val="00C20C1A"/>
    <w:rsid w:val="00C20ECD"/>
    <w:rsid w:val="00C2148A"/>
    <w:rsid w:val="00C2431C"/>
    <w:rsid w:val="00C30FDB"/>
    <w:rsid w:val="00C32CCC"/>
    <w:rsid w:val="00C32DD0"/>
    <w:rsid w:val="00C330CD"/>
    <w:rsid w:val="00C5346D"/>
    <w:rsid w:val="00C53E35"/>
    <w:rsid w:val="00C55E4F"/>
    <w:rsid w:val="00C6122F"/>
    <w:rsid w:val="00C66983"/>
    <w:rsid w:val="00C67071"/>
    <w:rsid w:val="00C6714F"/>
    <w:rsid w:val="00C7055E"/>
    <w:rsid w:val="00C70DAE"/>
    <w:rsid w:val="00C720CF"/>
    <w:rsid w:val="00C74516"/>
    <w:rsid w:val="00C74D90"/>
    <w:rsid w:val="00C759B0"/>
    <w:rsid w:val="00C75F26"/>
    <w:rsid w:val="00C75FCA"/>
    <w:rsid w:val="00C760A9"/>
    <w:rsid w:val="00C81C01"/>
    <w:rsid w:val="00C829EB"/>
    <w:rsid w:val="00C83DD9"/>
    <w:rsid w:val="00C87066"/>
    <w:rsid w:val="00C912D3"/>
    <w:rsid w:val="00C91927"/>
    <w:rsid w:val="00C92BE6"/>
    <w:rsid w:val="00C9662C"/>
    <w:rsid w:val="00C97917"/>
    <w:rsid w:val="00C97DB1"/>
    <w:rsid w:val="00CA1150"/>
    <w:rsid w:val="00CA38E4"/>
    <w:rsid w:val="00CA60EE"/>
    <w:rsid w:val="00CB0954"/>
    <w:rsid w:val="00CB0F9B"/>
    <w:rsid w:val="00CB1630"/>
    <w:rsid w:val="00CB5180"/>
    <w:rsid w:val="00CB6CC4"/>
    <w:rsid w:val="00CC1227"/>
    <w:rsid w:val="00CC494F"/>
    <w:rsid w:val="00CC6639"/>
    <w:rsid w:val="00CD01C7"/>
    <w:rsid w:val="00CD0E1A"/>
    <w:rsid w:val="00CD4BFB"/>
    <w:rsid w:val="00CE183E"/>
    <w:rsid w:val="00CE1A68"/>
    <w:rsid w:val="00CE1DC9"/>
    <w:rsid w:val="00CE3A76"/>
    <w:rsid w:val="00CE754B"/>
    <w:rsid w:val="00CE7CA7"/>
    <w:rsid w:val="00CF0010"/>
    <w:rsid w:val="00CF090E"/>
    <w:rsid w:val="00CF3ACF"/>
    <w:rsid w:val="00CF6735"/>
    <w:rsid w:val="00D00A04"/>
    <w:rsid w:val="00D016E9"/>
    <w:rsid w:val="00D03DE2"/>
    <w:rsid w:val="00D07B5C"/>
    <w:rsid w:val="00D10049"/>
    <w:rsid w:val="00D10ABB"/>
    <w:rsid w:val="00D10B55"/>
    <w:rsid w:val="00D151B6"/>
    <w:rsid w:val="00D20343"/>
    <w:rsid w:val="00D219DA"/>
    <w:rsid w:val="00D23534"/>
    <w:rsid w:val="00D304A5"/>
    <w:rsid w:val="00D31FCA"/>
    <w:rsid w:val="00D345BC"/>
    <w:rsid w:val="00D4019A"/>
    <w:rsid w:val="00D41639"/>
    <w:rsid w:val="00D47764"/>
    <w:rsid w:val="00D518E1"/>
    <w:rsid w:val="00D53024"/>
    <w:rsid w:val="00D542C3"/>
    <w:rsid w:val="00D556B5"/>
    <w:rsid w:val="00D64583"/>
    <w:rsid w:val="00D64636"/>
    <w:rsid w:val="00D65A40"/>
    <w:rsid w:val="00D72A48"/>
    <w:rsid w:val="00D74A02"/>
    <w:rsid w:val="00D834F5"/>
    <w:rsid w:val="00D91053"/>
    <w:rsid w:val="00D915E8"/>
    <w:rsid w:val="00D936A8"/>
    <w:rsid w:val="00D941F4"/>
    <w:rsid w:val="00D9482B"/>
    <w:rsid w:val="00D9482E"/>
    <w:rsid w:val="00D962A7"/>
    <w:rsid w:val="00D97348"/>
    <w:rsid w:val="00D9773C"/>
    <w:rsid w:val="00DA169D"/>
    <w:rsid w:val="00DA3E74"/>
    <w:rsid w:val="00DA49E6"/>
    <w:rsid w:val="00DA6B0D"/>
    <w:rsid w:val="00DB2C1A"/>
    <w:rsid w:val="00DB3012"/>
    <w:rsid w:val="00DB3590"/>
    <w:rsid w:val="00DC1915"/>
    <w:rsid w:val="00DC3CA6"/>
    <w:rsid w:val="00DC4809"/>
    <w:rsid w:val="00DD1C4B"/>
    <w:rsid w:val="00DD4AC7"/>
    <w:rsid w:val="00DD5DE9"/>
    <w:rsid w:val="00DE01CF"/>
    <w:rsid w:val="00DE3A08"/>
    <w:rsid w:val="00DE44AB"/>
    <w:rsid w:val="00DE51F6"/>
    <w:rsid w:val="00DF107E"/>
    <w:rsid w:val="00DF4919"/>
    <w:rsid w:val="00DF5D09"/>
    <w:rsid w:val="00DF73A9"/>
    <w:rsid w:val="00E021F6"/>
    <w:rsid w:val="00E02FA2"/>
    <w:rsid w:val="00E0468C"/>
    <w:rsid w:val="00E15BA2"/>
    <w:rsid w:val="00E371B8"/>
    <w:rsid w:val="00E437DD"/>
    <w:rsid w:val="00E47209"/>
    <w:rsid w:val="00E507A2"/>
    <w:rsid w:val="00E52229"/>
    <w:rsid w:val="00E5332D"/>
    <w:rsid w:val="00E5621C"/>
    <w:rsid w:val="00E56373"/>
    <w:rsid w:val="00E625C9"/>
    <w:rsid w:val="00E62FB6"/>
    <w:rsid w:val="00E70BFF"/>
    <w:rsid w:val="00E71CEF"/>
    <w:rsid w:val="00E72317"/>
    <w:rsid w:val="00E74A1D"/>
    <w:rsid w:val="00E76365"/>
    <w:rsid w:val="00E76C60"/>
    <w:rsid w:val="00E92CE1"/>
    <w:rsid w:val="00E93CCB"/>
    <w:rsid w:val="00E93D94"/>
    <w:rsid w:val="00E95FBF"/>
    <w:rsid w:val="00EA1797"/>
    <w:rsid w:val="00EA2030"/>
    <w:rsid w:val="00EA7D13"/>
    <w:rsid w:val="00EB7AF5"/>
    <w:rsid w:val="00EB7C45"/>
    <w:rsid w:val="00EC1F1D"/>
    <w:rsid w:val="00EC642D"/>
    <w:rsid w:val="00EC6971"/>
    <w:rsid w:val="00ED28F9"/>
    <w:rsid w:val="00ED2CF5"/>
    <w:rsid w:val="00ED54C8"/>
    <w:rsid w:val="00ED58AB"/>
    <w:rsid w:val="00EE18A5"/>
    <w:rsid w:val="00EE49BD"/>
    <w:rsid w:val="00EE4AF6"/>
    <w:rsid w:val="00EE4FA3"/>
    <w:rsid w:val="00EE5136"/>
    <w:rsid w:val="00EE612E"/>
    <w:rsid w:val="00EE65AC"/>
    <w:rsid w:val="00EE67FD"/>
    <w:rsid w:val="00EF29EA"/>
    <w:rsid w:val="00EF6B07"/>
    <w:rsid w:val="00EF6F90"/>
    <w:rsid w:val="00F05EB2"/>
    <w:rsid w:val="00F07FD0"/>
    <w:rsid w:val="00F16545"/>
    <w:rsid w:val="00F21B5C"/>
    <w:rsid w:val="00F2315A"/>
    <w:rsid w:val="00F23EEC"/>
    <w:rsid w:val="00F24904"/>
    <w:rsid w:val="00F24EFE"/>
    <w:rsid w:val="00F349C4"/>
    <w:rsid w:val="00F44426"/>
    <w:rsid w:val="00F46828"/>
    <w:rsid w:val="00F5111F"/>
    <w:rsid w:val="00F53B7E"/>
    <w:rsid w:val="00F53B9C"/>
    <w:rsid w:val="00F57482"/>
    <w:rsid w:val="00F63286"/>
    <w:rsid w:val="00F648EF"/>
    <w:rsid w:val="00F70944"/>
    <w:rsid w:val="00F81A81"/>
    <w:rsid w:val="00F82383"/>
    <w:rsid w:val="00F84C4C"/>
    <w:rsid w:val="00F856A4"/>
    <w:rsid w:val="00F86928"/>
    <w:rsid w:val="00F86A5F"/>
    <w:rsid w:val="00F86E1C"/>
    <w:rsid w:val="00F870DE"/>
    <w:rsid w:val="00F87902"/>
    <w:rsid w:val="00F8795A"/>
    <w:rsid w:val="00F87AFA"/>
    <w:rsid w:val="00F90D9B"/>
    <w:rsid w:val="00F913C8"/>
    <w:rsid w:val="00FA17A9"/>
    <w:rsid w:val="00FA3CA4"/>
    <w:rsid w:val="00FA478D"/>
    <w:rsid w:val="00FB3A1C"/>
    <w:rsid w:val="00FB3AFB"/>
    <w:rsid w:val="00FC24F9"/>
    <w:rsid w:val="00FC3338"/>
    <w:rsid w:val="00FD12ED"/>
    <w:rsid w:val="00FD1DF4"/>
    <w:rsid w:val="00FD318C"/>
    <w:rsid w:val="00FE2CB3"/>
    <w:rsid w:val="00FE3C65"/>
    <w:rsid w:val="00FE3CA6"/>
    <w:rsid w:val="00FE4BE9"/>
    <w:rsid w:val="00FF0EE8"/>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AD7"/>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 w:type="character" w:styleId="FollowedHyperlink">
    <w:name w:val="FollowedHyperlink"/>
    <w:basedOn w:val="DefaultParagraphFont"/>
    <w:uiPriority w:val="99"/>
    <w:semiHidden/>
    <w:unhideWhenUsed/>
    <w:rsid w:val="008C3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47574115">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680ED11-10C9-4E62-87AB-97692773E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2011</TotalTime>
  <Pages>3</Pages>
  <Words>628</Words>
  <Characters>3140</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ophekhi</cp:lastModifiedBy>
  <cp:revision>610</cp:revision>
  <cp:lastPrinted>2015-02-22T09:52:00Z</cp:lastPrinted>
  <dcterms:created xsi:type="dcterms:W3CDTF">2016-03-06T09:09:00Z</dcterms:created>
  <dcterms:modified xsi:type="dcterms:W3CDTF">2016-05-03T08:39:00Z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