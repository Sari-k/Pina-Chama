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782" w:rsidRPr="00A0272C" w:rsidRDefault="00A0272C" w:rsidP="00A0272C">
      <w:pPr>
        <w:pStyle w:val="a5"/>
        <w:rPr>
          <w:noProof/>
          <w:sz w:val="50"/>
          <w:szCs w:val="50"/>
          <w:rtl/>
        </w:rPr>
      </w:pPr>
      <w:r w:rsidRPr="00A0272C">
        <w:rPr>
          <w:rFonts w:hint="cs"/>
          <w:noProof/>
          <w:sz w:val="50"/>
          <w:szCs w:val="50"/>
          <w:rtl/>
        </w:rPr>
        <w:t>תכנון סבב 1</w:t>
      </w:r>
      <w:r w:rsidR="003D25CB" w:rsidRPr="00A0272C">
        <w:rPr>
          <w:rFonts w:hint="cs"/>
          <w:noProof/>
          <w:sz w:val="50"/>
          <w:szCs w:val="50"/>
          <w:rtl/>
        </w:rPr>
        <w:t xml:space="preserve"> </w:t>
      </w:r>
      <w:r w:rsidR="003C1601" w:rsidRPr="00A0272C">
        <w:rPr>
          <w:rFonts w:hint="cs"/>
          <w:noProof/>
          <w:sz w:val="50"/>
          <w:szCs w:val="50"/>
          <w:rtl/>
        </w:rPr>
        <w:t>-</w:t>
      </w:r>
      <w:bookmarkStart w:id="0" w:name="_Toc275493957"/>
      <w:r w:rsidRPr="00A0272C">
        <w:rPr>
          <w:rFonts w:hint="cs"/>
          <w:noProof/>
          <w:sz w:val="50"/>
          <w:szCs w:val="50"/>
        </w:rPr>
        <w:t>M</w:t>
      </w:r>
      <w:r w:rsidRPr="00A0272C">
        <w:rPr>
          <w:noProof/>
          <w:sz w:val="50"/>
          <w:szCs w:val="50"/>
        </w:rPr>
        <w:t>inimum Viabl</w:t>
      </w:r>
      <w:bookmarkStart w:id="1" w:name="_GoBack"/>
      <w:bookmarkEnd w:id="1"/>
      <w:r w:rsidRPr="00A0272C">
        <w:rPr>
          <w:noProof/>
          <w:sz w:val="50"/>
          <w:szCs w:val="50"/>
        </w:rPr>
        <w:t>e Product</w:t>
      </w:r>
      <w:r>
        <w:rPr>
          <w:noProof/>
          <w:sz w:val="50"/>
          <w:szCs w:val="50"/>
        </w:rPr>
        <w:t xml:space="preserve"> </w:t>
      </w:r>
    </w:p>
    <w:p w:rsidR="00C75FCA" w:rsidRDefault="00EA1797" w:rsidP="000E74C7">
      <w:pPr>
        <w:spacing w:line="360" w:lineRule="auto"/>
        <w:rPr>
          <w:rtl/>
        </w:rPr>
      </w:pPr>
      <w:r>
        <w:rPr>
          <w:rFonts w:hint="cs"/>
          <w:b/>
          <w:bCs/>
          <w:u w:val="single"/>
          <w:rtl/>
        </w:rPr>
        <w:t xml:space="preserve">תאריכי </w:t>
      </w:r>
      <w:r w:rsidR="00067782" w:rsidRPr="00067782">
        <w:rPr>
          <w:rFonts w:hint="cs"/>
          <w:b/>
          <w:bCs/>
          <w:u w:val="single"/>
          <w:rtl/>
        </w:rPr>
        <w:t>סבב 1:</w:t>
      </w:r>
      <w:r w:rsidR="00067782" w:rsidRPr="00E74A1D">
        <w:rPr>
          <w:rFonts w:hint="cs"/>
          <w:b/>
          <w:bCs/>
          <w:rtl/>
        </w:rPr>
        <w:t xml:space="preserve"> </w:t>
      </w:r>
      <w:r w:rsidR="00067782">
        <w:rPr>
          <w:rFonts w:hint="cs"/>
          <w:rtl/>
        </w:rPr>
        <w:t>4/4/16-2/5/16</w:t>
      </w:r>
      <w:r w:rsidR="00E74A1D">
        <w:rPr>
          <w:rFonts w:hint="cs"/>
          <w:rtl/>
        </w:rPr>
        <w:t xml:space="preserve"> </w:t>
      </w:r>
      <w:r w:rsidR="00700EF3">
        <w:rPr>
          <w:rtl/>
        </w:rPr>
        <w:br/>
      </w:r>
      <w:r w:rsidR="00361FBB" w:rsidRPr="00361FBB">
        <w:rPr>
          <w:rFonts w:hint="cs"/>
          <w:b/>
          <w:bCs/>
          <w:sz w:val="24"/>
          <w:szCs w:val="24"/>
          <w:u w:val="single"/>
          <w:rtl/>
        </w:rPr>
        <w:t xml:space="preserve">רשימת המאפיינים לסבב הבא </w:t>
      </w:r>
      <w:r w:rsidR="00361FBB" w:rsidRPr="00361FBB">
        <w:rPr>
          <w:b/>
          <w:bCs/>
          <w:sz w:val="24"/>
          <w:szCs w:val="24"/>
          <w:u w:val="single"/>
          <w:rtl/>
        </w:rPr>
        <w:t>–</w:t>
      </w:r>
      <w:r w:rsidR="00361FBB" w:rsidRPr="00361FBB">
        <w:rPr>
          <w:rFonts w:hint="cs"/>
          <w:b/>
          <w:bCs/>
          <w:sz w:val="24"/>
          <w:szCs w:val="24"/>
          <w:u w:val="single"/>
          <w:rtl/>
        </w:rPr>
        <w:t xml:space="preserve"> סבב 1:</w:t>
      </w:r>
    </w:p>
    <w:tbl>
      <w:tblPr>
        <w:tblStyle w:val="-10"/>
        <w:bidiVisual/>
        <w:tblW w:w="7598" w:type="dxa"/>
        <w:tblLook w:val="04A0" w:firstRow="1" w:lastRow="0" w:firstColumn="1" w:lastColumn="0" w:noHBand="0" w:noVBand="1"/>
      </w:tblPr>
      <w:tblGrid>
        <w:gridCol w:w="589"/>
        <w:gridCol w:w="2614"/>
        <w:gridCol w:w="1843"/>
        <w:gridCol w:w="1330"/>
        <w:gridCol w:w="1222"/>
      </w:tblGrid>
      <w:tr w:rsidR="00ED28F9" w:rsidTr="00ED2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ED28F9" w:rsidRDefault="00ED28F9" w:rsidP="00854AAB">
            <w:pPr>
              <w:rPr>
                <w:rFonts w:ascii="Arial" w:hAnsi="Arial" w:cs="Arial"/>
                <w:color w:val="0000FF"/>
                <w:rtl/>
              </w:rPr>
            </w:pPr>
            <w:r w:rsidRPr="00D47764">
              <w:rPr>
                <w:rFonts w:hint="cs"/>
                <w:rtl/>
              </w:rPr>
              <w:t>מס'</w:t>
            </w:r>
          </w:p>
        </w:tc>
        <w:tc>
          <w:tcPr>
            <w:tcW w:w="2614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משימה</w:t>
            </w:r>
            <w:r w:rsidRPr="00D47764">
              <w:rPr>
                <w:rFonts w:hint="cs"/>
                <w:rtl/>
              </w:rPr>
              <w:t>\מאפיין</w:t>
            </w:r>
          </w:p>
        </w:tc>
        <w:tc>
          <w:tcPr>
            <w:tcW w:w="1843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תעדוף</w:t>
            </w:r>
            <w:proofErr w:type="spellEnd"/>
            <w:r>
              <w:rPr>
                <w:rFonts w:hint="cs"/>
                <w:rtl/>
              </w:rPr>
              <w:t xml:space="preserve"> פנימי</w:t>
            </w:r>
          </w:p>
        </w:tc>
        <w:tc>
          <w:tcPr>
            <w:tcW w:w="1330" w:type="dxa"/>
          </w:tcPr>
          <w:p w:rsidR="00ED28F9" w:rsidRPr="00D47764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 xml:space="preserve">הערכה </w:t>
            </w:r>
          </w:p>
        </w:tc>
        <w:tc>
          <w:tcPr>
            <w:tcW w:w="1222" w:type="dxa"/>
          </w:tcPr>
          <w:p w:rsidR="00ED28F9" w:rsidRDefault="00ED28F9" w:rsidP="00854A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רמת קושי</w:t>
            </w:r>
          </w:p>
        </w:tc>
      </w:tr>
      <w:tr w:rsidR="00ED28F9" w:rsidTr="00ED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ED28F9" w:rsidRPr="0099691B" w:rsidRDefault="00ED28F9" w:rsidP="00D542C3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1</w:t>
            </w:r>
          </w:p>
        </w:tc>
        <w:tc>
          <w:tcPr>
            <w:tcW w:w="2614" w:type="dxa"/>
          </w:tcPr>
          <w:p w:rsidR="00ED28F9" w:rsidRDefault="00ED28F9" w:rsidP="00D542C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בניית מסד נתונים</w:t>
            </w:r>
          </w:p>
        </w:tc>
        <w:tc>
          <w:tcPr>
            <w:tcW w:w="1843" w:type="dxa"/>
          </w:tcPr>
          <w:p w:rsidR="00ED28F9" w:rsidRPr="004C1DF8" w:rsidRDefault="00ED28F9" w:rsidP="00D542C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1</w:t>
            </w:r>
          </w:p>
        </w:tc>
        <w:tc>
          <w:tcPr>
            <w:tcW w:w="1330" w:type="dxa"/>
          </w:tcPr>
          <w:p w:rsidR="00ED28F9" w:rsidRPr="0038739C" w:rsidRDefault="00ED28F9" w:rsidP="00D542C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222" w:type="dxa"/>
          </w:tcPr>
          <w:p w:rsidR="00ED28F9" w:rsidRPr="00B60683" w:rsidRDefault="00ED28F9" w:rsidP="00D542C3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  <w:tr w:rsidR="00ED28F9" w:rsidTr="00ED2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ED28F9" w:rsidRPr="0099691B" w:rsidRDefault="00ED28F9" w:rsidP="001524EF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2</w:t>
            </w:r>
          </w:p>
        </w:tc>
        <w:tc>
          <w:tcPr>
            <w:tcW w:w="2614" w:type="dxa"/>
          </w:tcPr>
          <w:p w:rsidR="00ED28F9" w:rsidRPr="00191F04" w:rsidRDefault="00ED28F9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הרשמה למערכת</w:t>
            </w:r>
          </w:p>
        </w:tc>
        <w:tc>
          <w:tcPr>
            <w:tcW w:w="1843" w:type="dxa"/>
          </w:tcPr>
          <w:p w:rsidR="00ED28F9" w:rsidRPr="004C1DF8" w:rsidRDefault="00ED28F9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330" w:type="dxa"/>
          </w:tcPr>
          <w:p w:rsidR="00ED28F9" w:rsidRPr="0038739C" w:rsidRDefault="00ED28F9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5</w:t>
            </w:r>
          </w:p>
        </w:tc>
        <w:tc>
          <w:tcPr>
            <w:tcW w:w="1222" w:type="dxa"/>
          </w:tcPr>
          <w:p w:rsidR="00ED28F9" w:rsidRPr="00FA3CA4" w:rsidRDefault="00ED28F9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קשה</w:t>
            </w:r>
          </w:p>
        </w:tc>
      </w:tr>
      <w:tr w:rsidR="00ED28F9" w:rsidTr="00ED2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ED28F9" w:rsidRPr="0099691B" w:rsidRDefault="00ED28F9" w:rsidP="001524EF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3</w:t>
            </w:r>
          </w:p>
        </w:tc>
        <w:tc>
          <w:tcPr>
            <w:tcW w:w="2614" w:type="dxa"/>
          </w:tcPr>
          <w:p w:rsidR="00ED28F9" w:rsidRPr="00191F04" w:rsidRDefault="00ED28F9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התחברות למערכת</w:t>
            </w:r>
          </w:p>
        </w:tc>
        <w:tc>
          <w:tcPr>
            <w:tcW w:w="1843" w:type="dxa"/>
          </w:tcPr>
          <w:p w:rsidR="00ED28F9" w:rsidRPr="004C1DF8" w:rsidRDefault="00ED28F9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3</w:t>
            </w:r>
          </w:p>
        </w:tc>
        <w:tc>
          <w:tcPr>
            <w:tcW w:w="1330" w:type="dxa"/>
          </w:tcPr>
          <w:p w:rsidR="00ED28F9" w:rsidRPr="0038739C" w:rsidRDefault="00ED28F9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5</w:t>
            </w:r>
          </w:p>
        </w:tc>
        <w:tc>
          <w:tcPr>
            <w:tcW w:w="1222" w:type="dxa"/>
          </w:tcPr>
          <w:p w:rsidR="00ED28F9" w:rsidRPr="00676BD2" w:rsidRDefault="00ED28F9" w:rsidP="001524EF">
            <w:pPr>
              <w:pStyle w:val="a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בינוני</w:t>
            </w:r>
          </w:p>
        </w:tc>
      </w:tr>
      <w:tr w:rsidR="00ED28F9" w:rsidTr="00ED2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9" w:type="dxa"/>
          </w:tcPr>
          <w:p w:rsidR="00ED28F9" w:rsidRPr="0099691B" w:rsidRDefault="00ED28F9" w:rsidP="001524EF">
            <w:pPr>
              <w:rPr>
                <w:rFonts w:ascii="Arial" w:hAnsi="Arial" w:cs="Arial"/>
                <w:color w:val="95B3D7" w:themeColor="accent1" w:themeTint="99"/>
                <w:rtl/>
              </w:rPr>
            </w:pPr>
            <w:r w:rsidRPr="0099691B">
              <w:rPr>
                <w:rFonts w:ascii="Arial" w:hAnsi="Arial" w:cs="Arial" w:hint="cs"/>
                <w:color w:val="95B3D7" w:themeColor="accent1" w:themeTint="99"/>
                <w:rtl/>
              </w:rPr>
              <w:t>4</w:t>
            </w:r>
          </w:p>
        </w:tc>
        <w:tc>
          <w:tcPr>
            <w:tcW w:w="2614" w:type="dxa"/>
          </w:tcPr>
          <w:p w:rsidR="00ED28F9" w:rsidRPr="00191F04" w:rsidRDefault="00ED28F9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צפייה במאגר התורמים</w:t>
            </w:r>
          </w:p>
        </w:tc>
        <w:tc>
          <w:tcPr>
            <w:tcW w:w="1843" w:type="dxa"/>
          </w:tcPr>
          <w:p w:rsidR="00ED28F9" w:rsidRPr="004C1DF8" w:rsidRDefault="00ED28F9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4</w:t>
            </w:r>
          </w:p>
        </w:tc>
        <w:tc>
          <w:tcPr>
            <w:tcW w:w="1330" w:type="dxa"/>
          </w:tcPr>
          <w:p w:rsidR="00ED28F9" w:rsidRPr="0038739C" w:rsidRDefault="00ED28F9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2</w:t>
            </w:r>
          </w:p>
        </w:tc>
        <w:tc>
          <w:tcPr>
            <w:tcW w:w="1222" w:type="dxa"/>
          </w:tcPr>
          <w:p w:rsidR="00ED28F9" w:rsidRPr="00B60683" w:rsidRDefault="00ED28F9" w:rsidP="001524EF">
            <w:pPr>
              <w:pStyle w:val="a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u w:val="none"/>
                <w:rtl/>
              </w:rPr>
            </w:pPr>
            <w:r>
              <w:rPr>
                <w:rFonts w:hint="cs"/>
                <w:color w:val="auto"/>
                <w:u w:val="none"/>
                <w:rtl/>
              </w:rPr>
              <w:t>קל</w:t>
            </w:r>
          </w:p>
        </w:tc>
      </w:tr>
    </w:tbl>
    <w:p w:rsidR="000E74C7" w:rsidRDefault="000E74C7" w:rsidP="00B36D21">
      <w:pPr>
        <w:pStyle w:val="a5"/>
        <w:jc w:val="center"/>
        <w:rPr>
          <w:noProof/>
          <w:rtl/>
        </w:rPr>
      </w:pPr>
    </w:p>
    <w:p w:rsidR="00953E02" w:rsidRPr="00B36D21" w:rsidRDefault="00AD0E50" w:rsidP="00AD0E50">
      <w:pPr>
        <w:pStyle w:val="a5"/>
        <w:jc w:val="center"/>
        <w:rPr>
          <w:noProof/>
          <w:rtl/>
        </w:rPr>
      </w:pPr>
      <w:r>
        <w:rPr>
          <w:rFonts w:hint="cs"/>
          <w:noProof/>
          <w:rtl/>
        </w:rPr>
        <w:t>פירוט ה</w:t>
      </w:r>
      <w:r w:rsidR="00B36D21">
        <w:rPr>
          <w:rFonts w:hint="cs"/>
          <w:noProof/>
          <w:rtl/>
        </w:rPr>
        <w:t>משימות</w:t>
      </w:r>
      <w:r w:rsidR="00361FBB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>ל</w:t>
      </w:r>
      <w:r w:rsidR="00361FBB">
        <w:rPr>
          <w:rFonts w:hint="cs"/>
          <w:noProof/>
          <w:rtl/>
        </w:rPr>
        <w:t>סבב 1</w:t>
      </w:r>
      <w:r>
        <w:rPr>
          <w:rFonts w:hint="cs"/>
          <w:noProof/>
          <w:rtl/>
        </w:rPr>
        <w:t xml:space="preserve"> </w:t>
      </w:r>
      <w:r>
        <w:rPr>
          <w:noProof/>
          <w:rtl/>
        </w:rPr>
        <w:t>–</w:t>
      </w:r>
      <w:r>
        <w:rPr>
          <w:rFonts w:hint="cs"/>
          <w:noProof/>
          <w:rtl/>
        </w:rPr>
        <w:t xml:space="preserve"> מטרות הסבב</w:t>
      </w:r>
    </w:p>
    <w:p w:rsidR="00854AAB" w:rsidRDefault="00854AAB" w:rsidP="00854AAB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הרשמה למערכת:</w:t>
      </w:r>
    </w:p>
    <w:p w:rsidR="00854AAB" w:rsidRDefault="008E24AF" w:rsidP="00B00C75">
      <w:pPr>
        <w:pStyle w:val="ae"/>
        <w:rPr>
          <w:rtl/>
        </w:rPr>
      </w:pPr>
      <w:r>
        <w:rPr>
          <w:rFonts w:hint="cs"/>
          <w:rtl/>
        </w:rPr>
        <w:t>בדף הראשי, בעת לחיצה על "הרשמה"</w:t>
      </w:r>
      <w:r w:rsidR="001F2ECE">
        <w:rPr>
          <w:rFonts w:hint="cs"/>
          <w:rtl/>
        </w:rPr>
        <w:t xml:space="preserve">, יעבור המשתמש למסך הרשמה, בו </w:t>
      </w:r>
      <w:r w:rsidR="00B00C75">
        <w:rPr>
          <w:rFonts w:hint="cs"/>
          <w:rtl/>
        </w:rPr>
        <w:t>יופיע טופס למילוי</w:t>
      </w:r>
      <w:r w:rsidR="001F2ECE">
        <w:rPr>
          <w:rFonts w:hint="cs"/>
          <w:rtl/>
        </w:rPr>
        <w:t xml:space="preserve"> פרטים אישיים</w:t>
      </w:r>
      <w:r w:rsidR="00B00C75">
        <w:rPr>
          <w:rFonts w:hint="cs"/>
          <w:rtl/>
        </w:rPr>
        <w:t xml:space="preserve">: הכנסת </w:t>
      </w:r>
      <w:r w:rsidR="001F2ECE">
        <w:rPr>
          <w:rFonts w:hint="cs"/>
          <w:rtl/>
        </w:rPr>
        <w:t>שם משתמש, סיסמא, שם מלא, ת.ז, טלפון, מייל, כתובת,</w:t>
      </w:r>
      <w:r w:rsidR="00673B6D">
        <w:rPr>
          <w:rFonts w:hint="cs"/>
          <w:rtl/>
        </w:rPr>
        <w:t xml:space="preserve"> סוג משתמש </w:t>
      </w:r>
      <w:r w:rsidR="00673B6D">
        <w:rPr>
          <w:rtl/>
        </w:rPr>
        <w:t>–</w:t>
      </w:r>
      <w:r w:rsidR="00673B6D">
        <w:rPr>
          <w:rFonts w:hint="cs"/>
          <w:rtl/>
        </w:rPr>
        <w:t xml:space="preserve"> אחראי/מתנדב/אופה עוגות/אורח</w:t>
      </w:r>
      <w:r w:rsidR="00B00C75">
        <w:rPr>
          <w:rFonts w:hint="cs"/>
          <w:rtl/>
        </w:rPr>
        <w:t>.</w:t>
      </w:r>
      <w:r w:rsidR="00B00C75">
        <w:rPr>
          <w:rtl/>
        </w:rPr>
        <w:br/>
      </w:r>
      <w:r w:rsidR="00B00C75">
        <w:rPr>
          <w:rFonts w:hint="cs"/>
          <w:rtl/>
        </w:rPr>
        <w:t>אדם שנרשם כאחראי</w:t>
      </w:r>
      <w:r w:rsidR="001F2ECE">
        <w:rPr>
          <w:rFonts w:hint="cs"/>
          <w:rtl/>
        </w:rPr>
        <w:t xml:space="preserve"> </w:t>
      </w:r>
      <w:r w:rsidR="00B00C75">
        <w:rPr>
          <w:rFonts w:hint="cs"/>
          <w:rtl/>
        </w:rPr>
        <w:t>יצטרך להזין מפתח (מס' אימות)</w:t>
      </w:r>
      <w:r w:rsidR="000C532C">
        <w:rPr>
          <w:rFonts w:hint="cs"/>
          <w:rtl/>
        </w:rPr>
        <w:t xml:space="preserve"> שיקבע מראש ויינתן רק לאחראי הארגון</w:t>
      </w:r>
      <w:r w:rsidR="00610E8E">
        <w:rPr>
          <w:rFonts w:hint="cs"/>
          <w:rtl/>
        </w:rPr>
        <w:t xml:space="preserve"> </w:t>
      </w:r>
      <w:r w:rsidR="000C532C">
        <w:rPr>
          <w:rFonts w:hint="cs"/>
          <w:rtl/>
        </w:rPr>
        <w:t>(על מנת למנוע ה</w:t>
      </w:r>
      <w:r w:rsidR="00746DFD">
        <w:rPr>
          <w:rFonts w:hint="cs"/>
          <w:rtl/>
        </w:rPr>
        <w:t>י</w:t>
      </w:r>
      <w:r w:rsidR="000C532C">
        <w:rPr>
          <w:rFonts w:hint="cs"/>
          <w:rtl/>
        </w:rPr>
        <w:t>רשמות כאחראי לאדם שאינו אחראי)</w:t>
      </w:r>
      <w:r w:rsidR="00673B6D">
        <w:rPr>
          <w:rFonts w:hint="cs"/>
          <w:rtl/>
        </w:rPr>
        <w:t>.</w:t>
      </w:r>
      <w:r w:rsidR="001F2ECE">
        <w:rPr>
          <w:rFonts w:hint="cs"/>
          <w:rtl/>
        </w:rPr>
        <w:t xml:space="preserve"> </w:t>
      </w:r>
    </w:p>
    <w:p w:rsidR="00AA3F13" w:rsidRDefault="001F2ECE" w:rsidP="004C1EEF">
      <w:pPr>
        <w:pStyle w:val="ae"/>
        <w:rPr>
          <w:rtl/>
        </w:rPr>
      </w:pPr>
      <w:r>
        <w:rPr>
          <w:rFonts w:hint="cs"/>
          <w:rtl/>
        </w:rPr>
        <w:t xml:space="preserve">רישום משתמש חדש </w:t>
      </w:r>
      <w:r>
        <w:rPr>
          <w:rtl/>
        </w:rPr>
        <w:t>–</w:t>
      </w:r>
      <w:r w:rsidR="002D4EC0">
        <w:rPr>
          <w:rFonts w:hint="cs"/>
          <w:rtl/>
        </w:rPr>
        <w:t xml:space="preserve"> שמירת הפרטי</w:t>
      </w:r>
      <w:r>
        <w:rPr>
          <w:rFonts w:hint="cs"/>
          <w:rtl/>
        </w:rPr>
        <w:t>ם האישיים בטבלאות במסד הנתונים בשרת.</w:t>
      </w:r>
    </w:p>
    <w:p w:rsidR="00673B6D" w:rsidRPr="008E24AF" w:rsidRDefault="00673B6D" w:rsidP="001F2ECE">
      <w:pPr>
        <w:pStyle w:val="ae"/>
      </w:pPr>
    </w:p>
    <w:p w:rsidR="00854AAB" w:rsidRDefault="00854AAB" w:rsidP="00673B6D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 w:rsidRPr="00854AAB">
        <w:rPr>
          <w:rFonts w:hint="cs"/>
          <w:b/>
          <w:bCs/>
          <w:sz w:val="24"/>
          <w:szCs w:val="24"/>
          <w:u w:val="single"/>
          <w:rtl/>
        </w:rPr>
        <w:t>התחברות למערכת:</w:t>
      </w:r>
    </w:p>
    <w:p w:rsidR="00673B6D" w:rsidRDefault="00C01FA9" w:rsidP="00673B6D">
      <w:pPr>
        <w:pStyle w:val="ae"/>
        <w:numPr>
          <w:ilvl w:val="0"/>
          <w:numId w:val="37"/>
        </w:numPr>
      </w:pPr>
      <w:r>
        <w:rPr>
          <w:rFonts w:hint="cs"/>
          <w:rtl/>
        </w:rPr>
        <w:t xml:space="preserve">בעזרת </w:t>
      </w:r>
      <w:r>
        <w:rPr>
          <w:rFonts w:hint="cs"/>
        </w:rPr>
        <w:t>G</w:t>
      </w:r>
      <w:r>
        <w:t>oogle</w:t>
      </w:r>
      <w:r>
        <w:rPr>
          <w:rFonts w:hint="cs"/>
          <w:rtl/>
        </w:rPr>
        <w:t>.</w:t>
      </w:r>
    </w:p>
    <w:p w:rsidR="00854AAB" w:rsidRDefault="00673B6D" w:rsidP="00EE18A5">
      <w:pPr>
        <w:pStyle w:val="ae"/>
        <w:numPr>
          <w:ilvl w:val="0"/>
          <w:numId w:val="37"/>
        </w:numPr>
      </w:pPr>
      <w:r>
        <w:rPr>
          <w:rFonts w:hint="cs"/>
          <w:rtl/>
        </w:rPr>
        <w:t xml:space="preserve">בעזרת מבנה הנתונים בשרת </w:t>
      </w:r>
      <w:r>
        <w:rPr>
          <w:rtl/>
        </w:rPr>
        <w:t>–</w:t>
      </w:r>
      <w:r>
        <w:rPr>
          <w:rFonts w:hint="cs"/>
          <w:rtl/>
        </w:rPr>
        <w:t xml:space="preserve"> בדיקה האם שם המשתמש מתאים לסיסמא ואם כן תתבצע כניסה למערכת.</w:t>
      </w:r>
    </w:p>
    <w:p w:rsidR="00EE18A5" w:rsidRPr="00EE18A5" w:rsidRDefault="00EE18A5" w:rsidP="00EE18A5">
      <w:pPr>
        <w:pStyle w:val="ae"/>
        <w:ind w:left="1080"/>
      </w:pPr>
    </w:p>
    <w:p w:rsidR="00854AAB" w:rsidRDefault="00854AAB" w:rsidP="008E24AF">
      <w:pPr>
        <w:pStyle w:val="ae"/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צפייה במאגר התורמים:</w:t>
      </w:r>
      <w:r w:rsidR="00AA3F13">
        <w:rPr>
          <w:b/>
          <w:bCs/>
          <w:sz w:val="24"/>
          <w:szCs w:val="24"/>
          <w:u w:val="single"/>
          <w:rtl/>
        </w:rPr>
        <w:br/>
      </w:r>
      <w:r w:rsidR="00AA3F13">
        <w:rPr>
          <w:rFonts w:hint="cs"/>
          <w:sz w:val="24"/>
          <w:szCs w:val="24"/>
          <w:rtl/>
        </w:rPr>
        <w:t>אפשרות ש</w:t>
      </w:r>
      <w:r w:rsidR="005144EC">
        <w:rPr>
          <w:rFonts w:hint="cs"/>
          <w:sz w:val="24"/>
          <w:szCs w:val="24"/>
          <w:rtl/>
        </w:rPr>
        <w:t>ניתנת ל</w:t>
      </w:r>
      <w:r w:rsidR="00AA3F13">
        <w:rPr>
          <w:rFonts w:hint="cs"/>
          <w:sz w:val="24"/>
          <w:szCs w:val="24"/>
          <w:rtl/>
        </w:rPr>
        <w:t>אחראים.</w:t>
      </w:r>
      <w:r w:rsidR="008E24AF">
        <w:rPr>
          <w:b/>
          <w:bCs/>
          <w:sz w:val="24"/>
          <w:szCs w:val="24"/>
          <w:u w:val="single"/>
          <w:rtl/>
        </w:rPr>
        <w:br/>
      </w:r>
      <w:r w:rsidR="00AA3F13" w:rsidRPr="004A4592">
        <w:rPr>
          <w:rFonts w:hint="cs"/>
          <w:u w:val="single"/>
          <w:rtl/>
        </w:rPr>
        <w:t>צד שרת:</w:t>
      </w:r>
    </w:p>
    <w:p w:rsidR="00AA3F13" w:rsidRDefault="00AA3F13" w:rsidP="00AA3F13">
      <w:pPr>
        <w:pStyle w:val="ae"/>
        <w:numPr>
          <w:ilvl w:val="0"/>
          <w:numId w:val="39"/>
        </w:numPr>
      </w:pPr>
      <w:r>
        <w:rPr>
          <w:rFonts w:hint="cs"/>
          <w:rtl/>
        </w:rPr>
        <w:t xml:space="preserve">מציאה </w:t>
      </w:r>
      <w:r w:rsidR="009209BA">
        <w:rPr>
          <w:rFonts w:hint="cs"/>
          <w:rtl/>
        </w:rPr>
        <w:t xml:space="preserve">בשרת את טבלאות </w:t>
      </w:r>
      <w:r>
        <w:rPr>
          <w:rFonts w:hint="cs"/>
          <w:rtl/>
        </w:rPr>
        <w:t>התורמים</w:t>
      </w:r>
      <w:r w:rsidR="00AB122C">
        <w:rPr>
          <w:rFonts w:hint="cs"/>
          <w:rtl/>
        </w:rPr>
        <w:t xml:space="preserve"> </w:t>
      </w:r>
      <w:r w:rsidR="004A4592">
        <w:rPr>
          <w:rFonts w:hint="cs"/>
          <w:rtl/>
        </w:rPr>
        <w:t>(מתנדבים/אופי עוגות/אורחים).</w:t>
      </w:r>
    </w:p>
    <w:p w:rsidR="00AA3F13" w:rsidRDefault="00AA3F13" w:rsidP="00AA3F13">
      <w:pPr>
        <w:pStyle w:val="ae"/>
        <w:numPr>
          <w:ilvl w:val="0"/>
          <w:numId w:val="39"/>
        </w:numPr>
      </w:pPr>
      <w:r>
        <w:rPr>
          <w:rFonts w:hint="cs"/>
          <w:rtl/>
        </w:rPr>
        <w:t>העברת המידע למערכת</w:t>
      </w:r>
      <w:r w:rsidR="00327902">
        <w:rPr>
          <w:rFonts w:hint="cs"/>
          <w:rtl/>
        </w:rPr>
        <w:t>.</w:t>
      </w:r>
    </w:p>
    <w:p w:rsidR="00AA3F13" w:rsidRDefault="00AA3F13" w:rsidP="002D4EC0">
      <w:pPr>
        <w:ind w:left="720"/>
        <w:rPr>
          <w:rtl/>
        </w:rPr>
      </w:pPr>
      <w:r w:rsidRPr="004A4592">
        <w:rPr>
          <w:rFonts w:hint="cs"/>
          <w:u w:val="single"/>
          <w:rtl/>
        </w:rPr>
        <w:t>צד אפליקציית הווב:</w:t>
      </w:r>
      <w:r>
        <w:rPr>
          <w:rtl/>
        </w:rPr>
        <w:br/>
      </w:r>
      <w:r>
        <w:rPr>
          <w:rFonts w:hint="cs"/>
          <w:rtl/>
        </w:rPr>
        <w:t xml:space="preserve">1. בעת </w:t>
      </w:r>
      <w:r w:rsidR="002D4EC0">
        <w:rPr>
          <w:rFonts w:hint="cs"/>
          <w:rtl/>
        </w:rPr>
        <w:t>עמידה</w:t>
      </w:r>
      <w:r>
        <w:rPr>
          <w:rFonts w:hint="cs"/>
          <w:rtl/>
        </w:rPr>
        <w:t xml:space="preserve"> על כפתור "מאגר תורמים"</w:t>
      </w:r>
      <w:r w:rsidR="002D4EC0">
        <w:rPr>
          <w:rFonts w:hint="cs"/>
          <w:rtl/>
        </w:rPr>
        <w:t xml:space="preserve"> </w:t>
      </w:r>
      <w:r w:rsidR="0047680E">
        <w:rPr>
          <w:rFonts w:hint="cs"/>
          <w:rtl/>
        </w:rPr>
        <w:t>תיפתח רשימה ובה ניתן לבחור באיזה מאגר רוצים לצפות -</w:t>
      </w:r>
      <w:r w:rsidR="00232465">
        <w:rPr>
          <w:rFonts w:hint="cs"/>
          <w:rtl/>
        </w:rPr>
        <w:t xml:space="preserve"> בלחיצה על כל אחד מהכפתורים "מתנדבים"/"אופי עוגות"/"אורחים" תשלח לשרת בקשה להבאת רשימת התורמים המתאימה</w:t>
      </w:r>
      <w:r w:rsidR="00C6122F">
        <w:rPr>
          <w:rFonts w:hint="cs"/>
          <w:rtl/>
        </w:rPr>
        <w:t>.</w:t>
      </w:r>
      <w:r w:rsidR="00C6122F">
        <w:rPr>
          <w:rtl/>
        </w:rPr>
        <w:br/>
      </w:r>
      <w:r w:rsidR="00C6122F">
        <w:rPr>
          <w:rFonts w:hint="cs"/>
          <w:rtl/>
        </w:rPr>
        <w:t xml:space="preserve">2. הצגה </w:t>
      </w:r>
      <w:r w:rsidR="00232465">
        <w:rPr>
          <w:rFonts w:hint="cs"/>
          <w:rtl/>
        </w:rPr>
        <w:t>ויזואלית של</w:t>
      </w:r>
      <w:r w:rsidR="00C6122F">
        <w:rPr>
          <w:rFonts w:hint="cs"/>
          <w:rtl/>
        </w:rPr>
        <w:t xml:space="preserve"> רשימת ה</w:t>
      </w:r>
      <w:r w:rsidR="001722ED">
        <w:rPr>
          <w:rFonts w:hint="cs"/>
          <w:rtl/>
        </w:rPr>
        <w:t xml:space="preserve">תורמים עם </w:t>
      </w:r>
      <w:r w:rsidR="00C6122F">
        <w:rPr>
          <w:rFonts w:hint="cs"/>
          <w:rtl/>
        </w:rPr>
        <w:t>פרטיים האישיים שהתקבלו מהשרת</w:t>
      </w:r>
      <w:r w:rsidR="00232465">
        <w:rPr>
          <w:rFonts w:hint="cs"/>
          <w:rtl/>
        </w:rPr>
        <w:t xml:space="preserve"> </w:t>
      </w:r>
      <w:r w:rsidR="00232465">
        <w:rPr>
          <w:rtl/>
        </w:rPr>
        <w:t>–</w:t>
      </w:r>
      <w:r w:rsidR="00232465">
        <w:rPr>
          <w:rFonts w:hint="cs"/>
          <w:rtl/>
        </w:rPr>
        <w:t xml:space="preserve"> לפי מה שנבחר, ברירת המחדל תציג את טבלת פרטי המתנדבים, ובאמצעות הכפתורים יתאפר המעבר לטבלאות האחרות</w:t>
      </w:r>
      <w:r w:rsidR="00C6122F">
        <w:rPr>
          <w:rFonts w:hint="cs"/>
          <w:rtl/>
        </w:rPr>
        <w:t>.</w:t>
      </w:r>
    </w:p>
    <w:p w:rsidR="009B2CBC" w:rsidRDefault="009B2CBC" w:rsidP="004A4592">
      <w:pPr>
        <w:ind w:left="720"/>
        <w:rPr>
          <w:rtl/>
        </w:rPr>
      </w:pPr>
    </w:p>
    <w:p w:rsidR="0047680E" w:rsidRDefault="0047680E" w:rsidP="004A4592">
      <w:pPr>
        <w:ind w:left="720"/>
        <w:rPr>
          <w:rtl/>
        </w:rPr>
      </w:pPr>
    </w:p>
    <w:p w:rsidR="001A509C" w:rsidRPr="001A509C" w:rsidRDefault="00D941F4" w:rsidP="001A509C">
      <w:pPr>
        <w:pStyle w:val="ae"/>
        <w:numPr>
          <w:ilvl w:val="0"/>
          <w:numId w:val="3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בניית מסד נתונים:</w:t>
      </w:r>
      <w:r>
        <w:rPr>
          <w:b/>
          <w:bCs/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>הכנת טבלאות שישמשו בהמשך לשמירת הנתונים.</w:t>
      </w:r>
    </w:p>
    <w:p w:rsidR="00B04E60" w:rsidRPr="00F86A5F" w:rsidRDefault="00B04E60" w:rsidP="00BB0652">
      <w:pPr>
        <w:pStyle w:val="ae"/>
        <w:rPr>
          <w:rtl/>
        </w:rPr>
      </w:pPr>
      <w:r w:rsidRPr="00F86A5F">
        <w:rPr>
          <w:rFonts w:hint="cs"/>
          <w:rtl/>
        </w:rPr>
        <w:t xml:space="preserve">הטבלאות העיקריות שנצטרך </w:t>
      </w:r>
      <w:r w:rsidRPr="00F86A5F">
        <w:t>)</w:t>
      </w:r>
      <w:r w:rsidRPr="00F86A5F">
        <w:rPr>
          <w:rFonts w:hint="cs"/>
          <w:rtl/>
        </w:rPr>
        <w:t>יתכנו תוספות/שינויים)</w:t>
      </w:r>
      <w:r w:rsidR="00BB0652" w:rsidRPr="00F86A5F">
        <w:rPr>
          <w:rFonts w:hint="cs"/>
          <w:rtl/>
        </w:rPr>
        <w:t>:</w:t>
      </w:r>
    </w:p>
    <w:p w:rsidR="00B04E60" w:rsidRPr="00F86A5F" w:rsidRDefault="00D941F4" w:rsidP="00B04E60">
      <w:pPr>
        <w:pStyle w:val="ae"/>
        <w:numPr>
          <w:ilvl w:val="0"/>
          <w:numId w:val="43"/>
        </w:numPr>
        <w:rPr>
          <w:b/>
          <w:bCs/>
          <w:u w:val="single"/>
        </w:rPr>
      </w:pPr>
      <w:r w:rsidRPr="00F86A5F">
        <w:rPr>
          <w:rFonts w:hint="cs"/>
          <w:rtl/>
        </w:rPr>
        <w:t xml:space="preserve">טבלאות לשמירת </w:t>
      </w:r>
      <w:r w:rsidR="00B04E60" w:rsidRPr="00F86A5F">
        <w:rPr>
          <w:rFonts w:hint="cs"/>
          <w:rtl/>
        </w:rPr>
        <w:t>פרטי</w:t>
      </w:r>
      <w:r w:rsidRPr="00F86A5F">
        <w:rPr>
          <w:rFonts w:hint="cs"/>
          <w:rtl/>
        </w:rPr>
        <w:t xml:space="preserve"> הא</w:t>
      </w:r>
      <w:r w:rsidR="00B04E60" w:rsidRPr="00F86A5F">
        <w:rPr>
          <w:rFonts w:hint="cs"/>
          <w:rtl/>
        </w:rPr>
        <w:t>חראים/מתנדבים/אופי עוגות/אורחים</w:t>
      </w:r>
      <w:r w:rsidR="00F86A5F" w:rsidRPr="00F86A5F">
        <w:rPr>
          <w:rFonts w:hint="cs"/>
          <w:rtl/>
        </w:rPr>
        <w:t xml:space="preserve">. העמודות הנחוצות: שם פרטי, שם משפחה, ת.ז, טלפון, מייל, כתובת, סוג משתמש.  </w:t>
      </w:r>
    </w:p>
    <w:p w:rsidR="0084434C" w:rsidRPr="00F86A5F" w:rsidRDefault="0084434C" w:rsidP="00B04E60">
      <w:pPr>
        <w:pStyle w:val="ae"/>
        <w:numPr>
          <w:ilvl w:val="0"/>
          <w:numId w:val="43"/>
        </w:numPr>
      </w:pPr>
      <w:r w:rsidRPr="00F86A5F">
        <w:rPr>
          <w:rFonts w:hint="cs"/>
          <w:rtl/>
        </w:rPr>
        <w:t>טבלה לשמירת</w:t>
      </w:r>
      <w:r w:rsidR="001A509C">
        <w:rPr>
          <w:rFonts w:hint="cs"/>
          <w:rtl/>
        </w:rPr>
        <w:t xml:space="preserve"> ההודעות מהאחראים. העמודות הנחוצות: תוכן ההודעה, יעד ההודעה, סוג ההודעה.</w:t>
      </w:r>
    </w:p>
    <w:p w:rsidR="00B04E60" w:rsidRPr="00F86A5F" w:rsidRDefault="00B04E60" w:rsidP="00B04E60">
      <w:pPr>
        <w:pStyle w:val="ae"/>
        <w:numPr>
          <w:ilvl w:val="0"/>
          <w:numId w:val="43"/>
        </w:numPr>
        <w:rPr>
          <w:b/>
          <w:bCs/>
          <w:u w:val="single"/>
        </w:rPr>
      </w:pPr>
      <w:r w:rsidRPr="00F86A5F">
        <w:rPr>
          <w:rFonts w:hint="cs"/>
          <w:rtl/>
        </w:rPr>
        <w:t>טבלה</w:t>
      </w:r>
      <w:r w:rsidR="00D941F4" w:rsidRPr="00F86A5F">
        <w:rPr>
          <w:rFonts w:hint="cs"/>
          <w:rtl/>
        </w:rPr>
        <w:t xml:space="preserve"> לשמירת סידורי ההתנדבויות</w:t>
      </w:r>
      <w:r w:rsidRPr="00F86A5F">
        <w:rPr>
          <w:rFonts w:hint="cs"/>
          <w:rtl/>
        </w:rPr>
        <w:t>.</w:t>
      </w:r>
      <w:r w:rsidR="001A509C">
        <w:rPr>
          <w:rFonts w:hint="cs"/>
          <w:rtl/>
        </w:rPr>
        <w:t xml:space="preserve"> העמודות הנחוצות: </w:t>
      </w:r>
      <w:r w:rsidR="00B9028D">
        <w:rPr>
          <w:rFonts w:hint="cs"/>
          <w:rtl/>
        </w:rPr>
        <w:t xml:space="preserve">תאריך, שעה, שמות 2 מתנדבים. </w:t>
      </w:r>
    </w:p>
    <w:p w:rsidR="00B04E60" w:rsidRPr="00F86A5F" w:rsidRDefault="00B04E60" w:rsidP="00B04E60">
      <w:pPr>
        <w:pStyle w:val="ae"/>
        <w:numPr>
          <w:ilvl w:val="0"/>
          <w:numId w:val="43"/>
        </w:numPr>
        <w:rPr>
          <w:b/>
          <w:bCs/>
          <w:u w:val="single"/>
        </w:rPr>
      </w:pPr>
      <w:r w:rsidRPr="00F86A5F">
        <w:rPr>
          <w:rFonts w:hint="cs"/>
          <w:rtl/>
        </w:rPr>
        <w:t xml:space="preserve">טבלה </w:t>
      </w:r>
      <w:r w:rsidR="001A509C">
        <w:rPr>
          <w:rFonts w:hint="cs"/>
          <w:rtl/>
        </w:rPr>
        <w:t>לשמירת סידורי אופי העוגות. העמודות הנחוצות</w:t>
      </w:r>
      <w:r w:rsidR="00B9028D">
        <w:rPr>
          <w:rFonts w:hint="cs"/>
          <w:rtl/>
        </w:rPr>
        <w:t>: תאריך, שמות התורמים, כמות עוגות.</w:t>
      </w:r>
    </w:p>
    <w:p w:rsidR="00D941F4" w:rsidRPr="00F86A5F" w:rsidRDefault="0078657F" w:rsidP="00B04E60">
      <w:pPr>
        <w:pStyle w:val="ae"/>
        <w:numPr>
          <w:ilvl w:val="0"/>
          <w:numId w:val="43"/>
        </w:numPr>
        <w:rPr>
          <w:b/>
          <w:bCs/>
          <w:u w:val="single"/>
        </w:rPr>
      </w:pPr>
      <w:r w:rsidRPr="00F86A5F">
        <w:rPr>
          <w:rFonts w:hint="cs"/>
          <w:rtl/>
        </w:rPr>
        <w:t>טבלה לשמירת בקשות התורמים</w:t>
      </w:r>
      <w:r w:rsidR="001A509C">
        <w:rPr>
          <w:rFonts w:hint="cs"/>
          <w:rtl/>
        </w:rPr>
        <w:t>. העמודות הנחוצות:</w:t>
      </w:r>
      <w:r w:rsidR="008752B5">
        <w:rPr>
          <w:rFonts w:hint="cs"/>
          <w:rtl/>
        </w:rPr>
        <w:t xml:space="preserve"> </w:t>
      </w:r>
      <w:r w:rsidR="00B9028D">
        <w:rPr>
          <w:rFonts w:hint="cs"/>
          <w:rtl/>
        </w:rPr>
        <w:t>שם המבקש, תוכן הבקשה.</w:t>
      </w:r>
      <w:r w:rsidR="001A509C">
        <w:rPr>
          <w:rFonts w:hint="cs"/>
          <w:rtl/>
        </w:rPr>
        <w:t xml:space="preserve"> </w:t>
      </w:r>
    </w:p>
    <w:p w:rsidR="00B04E60" w:rsidRPr="00F86A5F" w:rsidRDefault="0084434C" w:rsidP="00B04E60">
      <w:pPr>
        <w:pStyle w:val="ae"/>
        <w:numPr>
          <w:ilvl w:val="0"/>
          <w:numId w:val="43"/>
        </w:numPr>
        <w:rPr>
          <w:b/>
          <w:bCs/>
          <w:u w:val="single"/>
        </w:rPr>
      </w:pPr>
      <w:r w:rsidRPr="00F86A5F">
        <w:rPr>
          <w:rFonts w:hint="cs"/>
          <w:rtl/>
        </w:rPr>
        <w:t xml:space="preserve">טבלה לשמירת המדריכים </w:t>
      </w:r>
      <w:r w:rsidR="001A509C">
        <w:rPr>
          <w:rFonts w:hint="cs"/>
          <w:rtl/>
        </w:rPr>
        <w:t>לתפעול המכשירים השונים. העמודות הנחוצות: מכשיר/הנחיה, תוכן המדריך, למי המדריך מיועד.</w:t>
      </w:r>
    </w:p>
    <w:p w:rsidR="0084434C" w:rsidRPr="00F86A5F" w:rsidRDefault="00041A98" w:rsidP="00B04E60">
      <w:pPr>
        <w:pStyle w:val="ae"/>
        <w:numPr>
          <w:ilvl w:val="0"/>
          <w:numId w:val="43"/>
        </w:numPr>
        <w:rPr>
          <w:rtl/>
        </w:rPr>
      </w:pPr>
      <w:r w:rsidRPr="00F86A5F">
        <w:rPr>
          <w:rFonts w:hint="cs"/>
          <w:rtl/>
        </w:rPr>
        <w:t xml:space="preserve">טבלה לשמירת </w:t>
      </w:r>
      <w:proofErr w:type="spellStart"/>
      <w:r w:rsidRPr="00F86A5F">
        <w:rPr>
          <w:rFonts w:hint="cs"/>
          <w:rtl/>
        </w:rPr>
        <w:t>הפוסטים</w:t>
      </w:r>
      <w:proofErr w:type="spellEnd"/>
      <w:r w:rsidRPr="00F86A5F">
        <w:rPr>
          <w:rFonts w:hint="cs"/>
          <w:rtl/>
        </w:rPr>
        <w:t xml:space="preserve"> בספר האורחים.</w:t>
      </w:r>
      <w:r w:rsidR="001A509C">
        <w:rPr>
          <w:rFonts w:hint="cs"/>
          <w:rtl/>
        </w:rPr>
        <w:t xml:space="preserve"> העמודות הנחוצות: תאריך פרסום הפוסט, תוכן הפוסט.</w:t>
      </w:r>
    </w:p>
    <w:p w:rsidR="00D941F4" w:rsidRPr="004A4592" w:rsidRDefault="00D941F4" w:rsidP="004A4592">
      <w:pPr>
        <w:ind w:left="720"/>
      </w:pPr>
    </w:p>
    <w:bookmarkEnd w:id="0"/>
    <w:p w:rsidR="00DF4919" w:rsidRPr="00090BFF" w:rsidRDefault="00DF4919" w:rsidP="00D941F4">
      <w:pPr>
        <w:pStyle w:val="ae"/>
        <w:rPr>
          <w:b/>
          <w:bCs/>
          <w:sz w:val="24"/>
          <w:szCs w:val="24"/>
          <w:u w:val="single"/>
          <w:rtl/>
        </w:rPr>
      </w:pPr>
    </w:p>
    <w:sectPr w:rsidR="00DF4919" w:rsidRPr="00090BFF" w:rsidSect="00820AC7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8D6" w:rsidRDefault="001B08D6" w:rsidP="00ED54C8">
      <w:pPr>
        <w:spacing w:after="0" w:line="240" w:lineRule="auto"/>
      </w:pPr>
      <w:r>
        <w:separator/>
      </w:r>
    </w:p>
  </w:endnote>
  <w:endnote w:type="continuationSeparator" w:id="0">
    <w:p w:rsidR="001B08D6" w:rsidRDefault="001B08D6" w:rsidP="00ED5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329701829"/>
      <w:docPartObj>
        <w:docPartGallery w:val="Page Numbers (Bottom of Page)"/>
        <w:docPartUnique/>
      </w:docPartObj>
    </w:sdtPr>
    <w:sdtEndPr/>
    <w:sdtContent>
      <w:p w:rsidR="004C1EEF" w:rsidRDefault="004C1EEF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0494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  <w:p w:rsidR="004C1EEF" w:rsidRDefault="004C1EE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8D6" w:rsidRDefault="001B08D6" w:rsidP="00ED54C8">
      <w:pPr>
        <w:spacing w:after="0" w:line="240" w:lineRule="auto"/>
      </w:pPr>
      <w:r>
        <w:separator/>
      </w:r>
    </w:p>
  </w:footnote>
  <w:footnote w:type="continuationSeparator" w:id="0">
    <w:p w:rsidR="001B08D6" w:rsidRDefault="001B08D6" w:rsidP="00ED54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EEF" w:rsidRDefault="004C1EEF" w:rsidP="008F0494">
    <w:pPr>
      <w:pStyle w:val="a9"/>
      <w:jc w:val="center"/>
    </w:pPr>
    <w:r w:rsidRPr="0040577E">
      <w:rPr>
        <w:rStyle w:val="Char"/>
        <w:color w:val="auto"/>
        <w:u w:val="none"/>
      </w:rPr>
      <w:t>Pina-Chama</w:t>
    </w:r>
    <w:r>
      <w:rPr>
        <w:rFonts w:hint="cs"/>
        <w:rtl/>
      </w:rPr>
      <w:t>\</w:t>
    </w:r>
    <w:r w:rsidR="008F0494">
      <w:t>MVP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5.8pt;height:25.8pt;visibility:visible" o:bullet="t">
        <v:imagedata r:id="rId1" o:title="todo"/>
      </v:shape>
    </w:pict>
  </w:numPicBullet>
  <w:abstractNum w:abstractNumId="0" w15:restartNumberingAfterBreak="0">
    <w:nsid w:val="000A2066"/>
    <w:multiLevelType w:val="hybridMultilevel"/>
    <w:tmpl w:val="7E2607D8"/>
    <w:lvl w:ilvl="0" w:tplc="F7644F6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502687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46316"/>
    <w:multiLevelType w:val="hybridMultilevel"/>
    <w:tmpl w:val="F9A84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72012"/>
    <w:multiLevelType w:val="hybridMultilevel"/>
    <w:tmpl w:val="0220D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246A2"/>
    <w:multiLevelType w:val="hybridMultilevel"/>
    <w:tmpl w:val="F38C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5310E"/>
    <w:multiLevelType w:val="hybridMultilevel"/>
    <w:tmpl w:val="47CA6962"/>
    <w:lvl w:ilvl="0" w:tplc="8A2881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6D1D86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C1DA3"/>
    <w:multiLevelType w:val="hybridMultilevel"/>
    <w:tmpl w:val="D7849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806B9"/>
    <w:multiLevelType w:val="hybridMultilevel"/>
    <w:tmpl w:val="1AE8B4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4A63AD"/>
    <w:multiLevelType w:val="hybridMultilevel"/>
    <w:tmpl w:val="8CB4597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FE6BEB"/>
    <w:multiLevelType w:val="hybridMultilevel"/>
    <w:tmpl w:val="D79C0C9A"/>
    <w:lvl w:ilvl="0" w:tplc="F064D6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C2C1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AACE3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3E3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2037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7E3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EEC1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72F3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CCC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F27524"/>
    <w:multiLevelType w:val="hybridMultilevel"/>
    <w:tmpl w:val="C0CC0E48"/>
    <w:lvl w:ilvl="0" w:tplc="6382D4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563DB"/>
    <w:multiLevelType w:val="hybridMultilevel"/>
    <w:tmpl w:val="C5109A04"/>
    <w:lvl w:ilvl="0" w:tplc="897498C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E4BB2"/>
    <w:multiLevelType w:val="hybridMultilevel"/>
    <w:tmpl w:val="CC7E7516"/>
    <w:lvl w:ilvl="0" w:tplc="0D3C0FBA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72191"/>
    <w:multiLevelType w:val="hybridMultilevel"/>
    <w:tmpl w:val="EEC0C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25646"/>
    <w:multiLevelType w:val="hybridMultilevel"/>
    <w:tmpl w:val="12AC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A052F"/>
    <w:multiLevelType w:val="hybridMultilevel"/>
    <w:tmpl w:val="AC945A2E"/>
    <w:lvl w:ilvl="0" w:tplc="C3D68E68">
      <w:start w:val="1"/>
      <w:numFmt w:val="decimal"/>
      <w:lvlText w:val="%1."/>
      <w:lvlJc w:val="left"/>
      <w:pPr>
        <w:ind w:left="1080" w:hanging="72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241A9"/>
    <w:multiLevelType w:val="hybridMultilevel"/>
    <w:tmpl w:val="58CE3010"/>
    <w:lvl w:ilvl="0" w:tplc="E1EA76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8F34D7"/>
    <w:multiLevelType w:val="hybridMultilevel"/>
    <w:tmpl w:val="72EC504A"/>
    <w:lvl w:ilvl="0" w:tplc="E04EC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E27DB5"/>
    <w:multiLevelType w:val="hybridMultilevel"/>
    <w:tmpl w:val="9E326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34A9E"/>
    <w:multiLevelType w:val="hybridMultilevel"/>
    <w:tmpl w:val="194C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041E20"/>
    <w:multiLevelType w:val="hybridMultilevel"/>
    <w:tmpl w:val="EB829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867DB"/>
    <w:multiLevelType w:val="hybridMultilevel"/>
    <w:tmpl w:val="3690AC04"/>
    <w:lvl w:ilvl="0" w:tplc="FEE2BB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460336"/>
    <w:multiLevelType w:val="multilevel"/>
    <w:tmpl w:val="2808481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FC16A81"/>
    <w:multiLevelType w:val="hybridMultilevel"/>
    <w:tmpl w:val="658ACF96"/>
    <w:lvl w:ilvl="0" w:tplc="551C9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450578"/>
    <w:multiLevelType w:val="hybridMultilevel"/>
    <w:tmpl w:val="FE5C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E619DE"/>
    <w:multiLevelType w:val="hybridMultilevel"/>
    <w:tmpl w:val="1038B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6E520D"/>
    <w:multiLevelType w:val="hybridMultilevel"/>
    <w:tmpl w:val="1D882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234DF6"/>
    <w:multiLevelType w:val="hybridMultilevel"/>
    <w:tmpl w:val="E5CC7198"/>
    <w:lvl w:ilvl="0" w:tplc="85489A7A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47225"/>
    <w:multiLevelType w:val="hybridMultilevel"/>
    <w:tmpl w:val="3D74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851C6E"/>
    <w:multiLevelType w:val="hybridMultilevel"/>
    <w:tmpl w:val="47284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21E75"/>
    <w:multiLevelType w:val="multilevel"/>
    <w:tmpl w:val="3E5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71408"/>
    <w:multiLevelType w:val="hybridMultilevel"/>
    <w:tmpl w:val="41D603F4"/>
    <w:lvl w:ilvl="0" w:tplc="E57C41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F00A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234F6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E870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3E47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0A5DF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5247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BD29F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6C26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42C7F05"/>
    <w:multiLevelType w:val="hybridMultilevel"/>
    <w:tmpl w:val="2D2AED2E"/>
    <w:lvl w:ilvl="0" w:tplc="33745D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4971D80"/>
    <w:multiLevelType w:val="hybridMultilevel"/>
    <w:tmpl w:val="CC660D12"/>
    <w:lvl w:ilvl="0" w:tplc="2530E45E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6913FE"/>
    <w:multiLevelType w:val="hybridMultilevel"/>
    <w:tmpl w:val="D4320A46"/>
    <w:lvl w:ilvl="0" w:tplc="BA70009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BB3CC4"/>
    <w:multiLevelType w:val="hybridMultilevel"/>
    <w:tmpl w:val="4E6E4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9E1F55"/>
    <w:multiLevelType w:val="hybridMultilevel"/>
    <w:tmpl w:val="8DB4D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590D92"/>
    <w:multiLevelType w:val="hybridMultilevel"/>
    <w:tmpl w:val="87DC9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8"/>
  </w:num>
  <w:num w:numId="3">
    <w:abstractNumId w:val="21"/>
  </w:num>
  <w:num w:numId="4">
    <w:abstractNumId w:val="36"/>
  </w:num>
  <w:num w:numId="5">
    <w:abstractNumId w:val="27"/>
  </w:num>
  <w:num w:numId="6">
    <w:abstractNumId w:val="6"/>
  </w:num>
  <w:num w:numId="7">
    <w:abstractNumId w:val="4"/>
  </w:num>
  <w:num w:numId="8">
    <w:abstractNumId w:val="9"/>
  </w:num>
  <w:num w:numId="9">
    <w:abstractNumId w:val="34"/>
  </w:num>
  <w:num w:numId="10">
    <w:abstractNumId w:val="37"/>
  </w:num>
  <w:num w:numId="11">
    <w:abstractNumId w:val="16"/>
  </w:num>
  <w:num w:numId="12">
    <w:abstractNumId w:val="32"/>
  </w:num>
  <w:num w:numId="13">
    <w:abstractNumId w:val="23"/>
  </w:num>
  <w:num w:numId="14">
    <w:abstractNumId w:val="13"/>
  </w:num>
  <w:num w:numId="15">
    <w:abstractNumId w:val="1"/>
  </w:num>
  <w:num w:numId="16">
    <w:abstractNumId w:val="26"/>
  </w:num>
  <w:num w:numId="17">
    <w:abstractNumId w:val="10"/>
  </w:num>
  <w:num w:numId="18">
    <w:abstractNumId w:val="20"/>
  </w:num>
  <w:num w:numId="19">
    <w:abstractNumId w:val="23"/>
  </w:num>
  <w:num w:numId="20">
    <w:abstractNumId w:val="23"/>
  </w:num>
  <w:num w:numId="21">
    <w:abstractNumId w:val="23"/>
  </w:num>
  <w:num w:numId="22">
    <w:abstractNumId w:val="31"/>
  </w:num>
  <w:num w:numId="23">
    <w:abstractNumId w:val="23"/>
  </w:num>
  <w:num w:numId="24">
    <w:abstractNumId w:val="35"/>
  </w:num>
  <w:num w:numId="25">
    <w:abstractNumId w:val="14"/>
  </w:num>
  <w:num w:numId="26">
    <w:abstractNumId w:val="19"/>
  </w:num>
  <w:num w:numId="27">
    <w:abstractNumId w:val="3"/>
  </w:num>
  <w:num w:numId="28">
    <w:abstractNumId w:val="29"/>
  </w:num>
  <w:num w:numId="29">
    <w:abstractNumId w:val="2"/>
  </w:num>
  <w:num w:numId="30">
    <w:abstractNumId w:val="15"/>
  </w:num>
  <w:num w:numId="31">
    <w:abstractNumId w:val="7"/>
  </w:num>
  <w:num w:numId="32">
    <w:abstractNumId w:val="28"/>
  </w:num>
  <w:num w:numId="33">
    <w:abstractNumId w:val="12"/>
  </w:num>
  <w:num w:numId="34">
    <w:abstractNumId w:val="30"/>
  </w:num>
  <w:num w:numId="35">
    <w:abstractNumId w:val="11"/>
  </w:num>
  <w:num w:numId="36">
    <w:abstractNumId w:val="5"/>
  </w:num>
  <w:num w:numId="37">
    <w:abstractNumId w:val="17"/>
  </w:num>
  <w:num w:numId="38">
    <w:abstractNumId w:val="0"/>
  </w:num>
  <w:num w:numId="39">
    <w:abstractNumId w:val="33"/>
  </w:num>
  <w:num w:numId="40">
    <w:abstractNumId w:val="22"/>
  </w:num>
  <w:num w:numId="41">
    <w:abstractNumId w:val="18"/>
  </w:num>
  <w:num w:numId="42">
    <w:abstractNumId w:val="24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823"/>
    <w:rsid w:val="00000635"/>
    <w:rsid w:val="00000D73"/>
    <w:rsid w:val="00003823"/>
    <w:rsid w:val="00006C20"/>
    <w:rsid w:val="0001691F"/>
    <w:rsid w:val="00017C1E"/>
    <w:rsid w:val="00017E0C"/>
    <w:rsid w:val="0002366D"/>
    <w:rsid w:val="00041A98"/>
    <w:rsid w:val="000422AB"/>
    <w:rsid w:val="000433BE"/>
    <w:rsid w:val="00050EEF"/>
    <w:rsid w:val="0005108E"/>
    <w:rsid w:val="00052FB6"/>
    <w:rsid w:val="00055EC8"/>
    <w:rsid w:val="00057693"/>
    <w:rsid w:val="00067782"/>
    <w:rsid w:val="00070809"/>
    <w:rsid w:val="00073019"/>
    <w:rsid w:val="00074137"/>
    <w:rsid w:val="00074382"/>
    <w:rsid w:val="00081204"/>
    <w:rsid w:val="00081EAF"/>
    <w:rsid w:val="00083414"/>
    <w:rsid w:val="00090186"/>
    <w:rsid w:val="00090BFF"/>
    <w:rsid w:val="00092DF5"/>
    <w:rsid w:val="000957B8"/>
    <w:rsid w:val="000A2664"/>
    <w:rsid w:val="000B07A9"/>
    <w:rsid w:val="000B3A18"/>
    <w:rsid w:val="000B54D2"/>
    <w:rsid w:val="000B66A5"/>
    <w:rsid w:val="000C502E"/>
    <w:rsid w:val="000C532C"/>
    <w:rsid w:val="000C7F39"/>
    <w:rsid w:val="000D26EA"/>
    <w:rsid w:val="000D51A4"/>
    <w:rsid w:val="000D6604"/>
    <w:rsid w:val="000D67AE"/>
    <w:rsid w:val="000E4A48"/>
    <w:rsid w:val="000E74C7"/>
    <w:rsid w:val="000E7C21"/>
    <w:rsid w:val="000E7FE7"/>
    <w:rsid w:val="001021CF"/>
    <w:rsid w:val="001026C3"/>
    <w:rsid w:val="001030BE"/>
    <w:rsid w:val="001113DD"/>
    <w:rsid w:val="00112DF9"/>
    <w:rsid w:val="00117FF2"/>
    <w:rsid w:val="0012383B"/>
    <w:rsid w:val="0012472E"/>
    <w:rsid w:val="00124F67"/>
    <w:rsid w:val="00130E1A"/>
    <w:rsid w:val="00133E0F"/>
    <w:rsid w:val="00134CE3"/>
    <w:rsid w:val="00137039"/>
    <w:rsid w:val="00137F4B"/>
    <w:rsid w:val="00146436"/>
    <w:rsid w:val="00150140"/>
    <w:rsid w:val="00150ECD"/>
    <w:rsid w:val="001524EF"/>
    <w:rsid w:val="0015511E"/>
    <w:rsid w:val="00156B11"/>
    <w:rsid w:val="0016001F"/>
    <w:rsid w:val="001638CD"/>
    <w:rsid w:val="0016691F"/>
    <w:rsid w:val="001722ED"/>
    <w:rsid w:val="001742FB"/>
    <w:rsid w:val="00174D85"/>
    <w:rsid w:val="00176257"/>
    <w:rsid w:val="00177409"/>
    <w:rsid w:val="00177592"/>
    <w:rsid w:val="00181DFC"/>
    <w:rsid w:val="00185CA4"/>
    <w:rsid w:val="00191F04"/>
    <w:rsid w:val="001A316A"/>
    <w:rsid w:val="001A382D"/>
    <w:rsid w:val="001A509C"/>
    <w:rsid w:val="001A67DA"/>
    <w:rsid w:val="001B08D6"/>
    <w:rsid w:val="001B25B6"/>
    <w:rsid w:val="001B3612"/>
    <w:rsid w:val="001B4986"/>
    <w:rsid w:val="001C09C5"/>
    <w:rsid w:val="001C1A5D"/>
    <w:rsid w:val="001C1BB8"/>
    <w:rsid w:val="001D279C"/>
    <w:rsid w:val="001D5D75"/>
    <w:rsid w:val="001D6A6C"/>
    <w:rsid w:val="001E046F"/>
    <w:rsid w:val="001E2E80"/>
    <w:rsid w:val="001E5D64"/>
    <w:rsid w:val="001F2ECE"/>
    <w:rsid w:val="001F3264"/>
    <w:rsid w:val="001F7210"/>
    <w:rsid w:val="001F77AC"/>
    <w:rsid w:val="001F7D92"/>
    <w:rsid w:val="00203A45"/>
    <w:rsid w:val="00205856"/>
    <w:rsid w:val="0020739E"/>
    <w:rsid w:val="00211681"/>
    <w:rsid w:val="00215005"/>
    <w:rsid w:val="00216238"/>
    <w:rsid w:val="00216374"/>
    <w:rsid w:val="0022631F"/>
    <w:rsid w:val="00226FED"/>
    <w:rsid w:val="00227C11"/>
    <w:rsid w:val="00231808"/>
    <w:rsid w:val="00232465"/>
    <w:rsid w:val="0023337D"/>
    <w:rsid w:val="00235BCB"/>
    <w:rsid w:val="00242DF2"/>
    <w:rsid w:val="00244B47"/>
    <w:rsid w:val="0024598A"/>
    <w:rsid w:val="0025349D"/>
    <w:rsid w:val="00254104"/>
    <w:rsid w:val="00262572"/>
    <w:rsid w:val="00263739"/>
    <w:rsid w:val="0026388E"/>
    <w:rsid w:val="002732BF"/>
    <w:rsid w:val="0027498C"/>
    <w:rsid w:val="002762B4"/>
    <w:rsid w:val="0027769B"/>
    <w:rsid w:val="0028027A"/>
    <w:rsid w:val="0029262C"/>
    <w:rsid w:val="00293056"/>
    <w:rsid w:val="0029322D"/>
    <w:rsid w:val="00296DAE"/>
    <w:rsid w:val="002A028E"/>
    <w:rsid w:val="002A1364"/>
    <w:rsid w:val="002A28A3"/>
    <w:rsid w:val="002A34C4"/>
    <w:rsid w:val="002B1918"/>
    <w:rsid w:val="002B388D"/>
    <w:rsid w:val="002B6440"/>
    <w:rsid w:val="002C2421"/>
    <w:rsid w:val="002C705C"/>
    <w:rsid w:val="002C72FE"/>
    <w:rsid w:val="002C7CC8"/>
    <w:rsid w:val="002D3B4A"/>
    <w:rsid w:val="002D4EC0"/>
    <w:rsid w:val="002E031D"/>
    <w:rsid w:val="002E0FAC"/>
    <w:rsid w:val="002E1549"/>
    <w:rsid w:val="002F25B7"/>
    <w:rsid w:val="002F482D"/>
    <w:rsid w:val="002F513B"/>
    <w:rsid w:val="002F5823"/>
    <w:rsid w:val="00312CA8"/>
    <w:rsid w:val="0031475C"/>
    <w:rsid w:val="00322173"/>
    <w:rsid w:val="00327902"/>
    <w:rsid w:val="00334066"/>
    <w:rsid w:val="003405D8"/>
    <w:rsid w:val="00342025"/>
    <w:rsid w:val="0034416D"/>
    <w:rsid w:val="003442E6"/>
    <w:rsid w:val="0035267F"/>
    <w:rsid w:val="00353699"/>
    <w:rsid w:val="00354267"/>
    <w:rsid w:val="00355281"/>
    <w:rsid w:val="003554C9"/>
    <w:rsid w:val="00361FBB"/>
    <w:rsid w:val="00362694"/>
    <w:rsid w:val="00363B35"/>
    <w:rsid w:val="00376ABE"/>
    <w:rsid w:val="003829DD"/>
    <w:rsid w:val="0038739C"/>
    <w:rsid w:val="00387D29"/>
    <w:rsid w:val="0039214F"/>
    <w:rsid w:val="00396F6B"/>
    <w:rsid w:val="003A1B09"/>
    <w:rsid w:val="003A4B45"/>
    <w:rsid w:val="003A5742"/>
    <w:rsid w:val="003A7254"/>
    <w:rsid w:val="003B1B66"/>
    <w:rsid w:val="003B3FD7"/>
    <w:rsid w:val="003B4CCD"/>
    <w:rsid w:val="003C1601"/>
    <w:rsid w:val="003C53EB"/>
    <w:rsid w:val="003C731B"/>
    <w:rsid w:val="003D25CB"/>
    <w:rsid w:val="003D5154"/>
    <w:rsid w:val="003E2970"/>
    <w:rsid w:val="003E4FB8"/>
    <w:rsid w:val="003F17D8"/>
    <w:rsid w:val="003F765A"/>
    <w:rsid w:val="0040032C"/>
    <w:rsid w:val="00400A6A"/>
    <w:rsid w:val="0040577E"/>
    <w:rsid w:val="00406215"/>
    <w:rsid w:val="00410EF7"/>
    <w:rsid w:val="004124A3"/>
    <w:rsid w:val="004206A8"/>
    <w:rsid w:val="0042266D"/>
    <w:rsid w:val="00432C0A"/>
    <w:rsid w:val="004335AB"/>
    <w:rsid w:val="004338A4"/>
    <w:rsid w:val="00434214"/>
    <w:rsid w:val="00441C81"/>
    <w:rsid w:val="00445ED8"/>
    <w:rsid w:val="00450C9B"/>
    <w:rsid w:val="00454B4B"/>
    <w:rsid w:val="00456D31"/>
    <w:rsid w:val="00460FC5"/>
    <w:rsid w:val="004655F0"/>
    <w:rsid w:val="0046574B"/>
    <w:rsid w:val="004727E9"/>
    <w:rsid w:val="00475AFC"/>
    <w:rsid w:val="0047680E"/>
    <w:rsid w:val="004809FF"/>
    <w:rsid w:val="00486EC0"/>
    <w:rsid w:val="0049460E"/>
    <w:rsid w:val="0049580B"/>
    <w:rsid w:val="0049742F"/>
    <w:rsid w:val="004A0CCA"/>
    <w:rsid w:val="004A39B7"/>
    <w:rsid w:val="004A4592"/>
    <w:rsid w:val="004A49D4"/>
    <w:rsid w:val="004B020B"/>
    <w:rsid w:val="004B0D4D"/>
    <w:rsid w:val="004B0EED"/>
    <w:rsid w:val="004C1DF8"/>
    <w:rsid w:val="004C1EEF"/>
    <w:rsid w:val="004C3557"/>
    <w:rsid w:val="004C5722"/>
    <w:rsid w:val="004C742F"/>
    <w:rsid w:val="004D2E27"/>
    <w:rsid w:val="004D3724"/>
    <w:rsid w:val="004D3825"/>
    <w:rsid w:val="004D3E91"/>
    <w:rsid w:val="004D4A2B"/>
    <w:rsid w:val="004D6082"/>
    <w:rsid w:val="004F1F9F"/>
    <w:rsid w:val="004F7600"/>
    <w:rsid w:val="0050113A"/>
    <w:rsid w:val="00511789"/>
    <w:rsid w:val="00513D53"/>
    <w:rsid w:val="005144EC"/>
    <w:rsid w:val="005202FE"/>
    <w:rsid w:val="005267FF"/>
    <w:rsid w:val="005277E7"/>
    <w:rsid w:val="0052787F"/>
    <w:rsid w:val="00530DF7"/>
    <w:rsid w:val="00531120"/>
    <w:rsid w:val="00532858"/>
    <w:rsid w:val="00533D80"/>
    <w:rsid w:val="00534CF1"/>
    <w:rsid w:val="005354D7"/>
    <w:rsid w:val="00541F8A"/>
    <w:rsid w:val="00544390"/>
    <w:rsid w:val="005479F3"/>
    <w:rsid w:val="00551B54"/>
    <w:rsid w:val="0056187B"/>
    <w:rsid w:val="005626BE"/>
    <w:rsid w:val="00570124"/>
    <w:rsid w:val="00577A0E"/>
    <w:rsid w:val="00577C2A"/>
    <w:rsid w:val="00580FCD"/>
    <w:rsid w:val="005811C0"/>
    <w:rsid w:val="00582244"/>
    <w:rsid w:val="00582FE2"/>
    <w:rsid w:val="0058636E"/>
    <w:rsid w:val="00590545"/>
    <w:rsid w:val="00592336"/>
    <w:rsid w:val="0059275B"/>
    <w:rsid w:val="005954D8"/>
    <w:rsid w:val="00597D9E"/>
    <w:rsid w:val="005A11CE"/>
    <w:rsid w:val="005B351D"/>
    <w:rsid w:val="005C1F46"/>
    <w:rsid w:val="005C3E5A"/>
    <w:rsid w:val="005C4C64"/>
    <w:rsid w:val="005E1A36"/>
    <w:rsid w:val="005E3D59"/>
    <w:rsid w:val="005E648B"/>
    <w:rsid w:val="005F4BB3"/>
    <w:rsid w:val="00604373"/>
    <w:rsid w:val="00606FF4"/>
    <w:rsid w:val="0060782E"/>
    <w:rsid w:val="006109D1"/>
    <w:rsid w:val="00610E8E"/>
    <w:rsid w:val="00612936"/>
    <w:rsid w:val="00612C57"/>
    <w:rsid w:val="0061332B"/>
    <w:rsid w:val="0061548C"/>
    <w:rsid w:val="00615D25"/>
    <w:rsid w:val="006163BB"/>
    <w:rsid w:val="00616F96"/>
    <w:rsid w:val="006255DB"/>
    <w:rsid w:val="00630EA2"/>
    <w:rsid w:val="00641790"/>
    <w:rsid w:val="00641DE0"/>
    <w:rsid w:val="00643562"/>
    <w:rsid w:val="006460BC"/>
    <w:rsid w:val="00662849"/>
    <w:rsid w:val="0066313C"/>
    <w:rsid w:val="00665442"/>
    <w:rsid w:val="00665D31"/>
    <w:rsid w:val="00667ADE"/>
    <w:rsid w:val="006704B9"/>
    <w:rsid w:val="00673B6D"/>
    <w:rsid w:val="00676BD2"/>
    <w:rsid w:val="00677EB3"/>
    <w:rsid w:val="0068131C"/>
    <w:rsid w:val="00683CB2"/>
    <w:rsid w:val="00693591"/>
    <w:rsid w:val="006A3192"/>
    <w:rsid w:val="006B1BE3"/>
    <w:rsid w:val="006B2BB5"/>
    <w:rsid w:val="006B4FB9"/>
    <w:rsid w:val="006B6A21"/>
    <w:rsid w:val="006B709A"/>
    <w:rsid w:val="006C2B33"/>
    <w:rsid w:val="006C33A6"/>
    <w:rsid w:val="006C7ECC"/>
    <w:rsid w:val="006D0321"/>
    <w:rsid w:val="006D119F"/>
    <w:rsid w:val="006D2897"/>
    <w:rsid w:val="006D4D81"/>
    <w:rsid w:val="006D74D9"/>
    <w:rsid w:val="006D74DF"/>
    <w:rsid w:val="006E0EEB"/>
    <w:rsid w:val="006E1949"/>
    <w:rsid w:val="006E24C7"/>
    <w:rsid w:val="006E4504"/>
    <w:rsid w:val="006F52EE"/>
    <w:rsid w:val="00700E1E"/>
    <w:rsid w:val="00700EF3"/>
    <w:rsid w:val="00702D7C"/>
    <w:rsid w:val="00706B0F"/>
    <w:rsid w:val="007105BC"/>
    <w:rsid w:val="0071206A"/>
    <w:rsid w:val="0071480A"/>
    <w:rsid w:val="00715F03"/>
    <w:rsid w:val="00723A4C"/>
    <w:rsid w:val="00724A8A"/>
    <w:rsid w:val="00731F37"/>
    <w:rsid w:val="00743C40"/>
    <w:rsid w:val="00743D05"/>
    <w:rsid w:val="00745EA9"/>
    <w:rsid w:val="00746DFD"/>
    <w:rsid w:val="00763E1A"/>
    <w:rsid w:val="00772DE1"/>
    <w:rsid w:val="00773575"/>
    <w:rsid w:val="00776FEF"/>
    <w:rsid w:val="0078053C"/>
    <w:rsid w:val="0078657F"/>
    <w:rsid w:val="00792433"/>
    <w:rsid w:val="00795D84"/>
    <w:rsid w:val="0079601E"/>
    <w:rsid w:val="007A012F"/>
    <w:rsid w:val="007A085A"/>
    <w:rsid w:val="007A16FD"/>
    <w:rsid w:val="007B1673"/>
    <w:rsid w:val="007B50AC"/>
    <w:rsid w:val="007C2E99"/>
    <w:rsid w:val="007C4DDD"/>
    <w:rsid w:val="007C63EC"/>
    <w:rsid w:val="007C6580"/>
    <w:rsid w:val="007C7B25"/>
    <w:rsid w:val="007D1294"/>
    <w:rsid w:val="007D3773"/>
    <w:rsid w:val="007D39A2"/>
    <w:rsid w:val="007D5D8D"/>
    <w:rsid w:val="007E0548"/>
    <w:rsid w:val="007E0954"/>
    <w:rsid w:val="007E0A73"/>
    <w:rsid w:val="007E1AD3"/>
    <w:rsid w:val="007E2476"/>
    <w:rsid w:val="007E6596"/>
    <w:rsid w:val="007F6926"/>
    <w:rsid w:val="007F759B"/>
    <w:rsid w:val="00810F8C"/>
    <w:rsid w:val="00815076"/>
    <w:rsid w:val="00816E61"/>
    <w:rsid w:val="00820AC7"/>
    <w:rsid w:val="00822D5E"/>
    <w:rsid w:val="00825449"/>
    <w:rsid w:val="008272F7"/>
    <w:rsid w:val="00831756"/>
    <w:rsid w:val="008321B6"/>
    <w:rsid w:val="008341C4"/>
    <w:rsid w:val="00836AE1"/>
    <w:rsid w:val="0084434C"/>
    <w:rsid w:val="00854AAB"/>
    <w:rsid w:val="00855A3D"/>
    <w:rsid w:val="00857DE6"/>
    <w:rsid w:val="00861C43"/>
    <w:rsid w:val="00865793"/>
    <w:rsid w:val="00870E15"/>
    <w:rsid w:val="00871F60"/>
    <w:rsid w:val="0087220F"/>
    <w:rsid w:val="008752B5"/>
    <w:rsid w:val="008777CC"/>
    <w:rsid w:val="008900B6"/>
    <w:rsid w:val="00890934"/>
    <w:rsid w:val="008935F6"/>
    <w:rsid w:val="008A593B"/>
    <w:rsid w:val="008B127B"/>
    <w:rsid w:val="008B24F2"/>
    <w:rsid w:val="008B5674"/>
    <w:rsid w:val="008B5C71"/>
    <w:rsid w:val="008C079F"/>
    <w:rsid w:val="008C345F"/>
    <w:rsid w:val="008D18AC"/>
    <w:rsid w:val="008D4CF8"/>
    <w:rsid w:val="008D75F9"/>
    <w:rsid w:val="008E24AF"/>
    <w:rsid w:val="008F0494"/>
    <w:rsid w:val="008F0CC1"/>
    <w:rsid w:val="008F1E98"/>
    <w:rsid w:val="00901192"/>
    <w:rsid w:val="009067FF"/>
    <w:rsid w:val="009162E7"/>
    <w:rsid w:val="00917BC2"/>
    <w:rsid w:val="00920064"/>
    <w:rsid w:val="009209BA"/>
    <w:rsid w:val="0092137C"/>
    <w:rsid w:val="00922FD8"/>
    <w:rsid w:val="00923B81"/>
    <w:rsid w:val="009245D1"/>
    <w:rsid w:val="00930471"/>
    <w:rsid w:val="00932E34"/>
    <w:rsid w:val="00936175"/>
    <w:rsid w:val="00936A05"/>
    <w:rsid w:val="00937C1F"/>
    <w:rsid w:val="00940D3C"/>
    <w:rsid w:val="009432D4"/>
    <w:rsid w:val="009436CB"/>
    <w:rsid w:val="00947D57"/>
    <w:rsid w:val="00950647"/>
    <w:rsid w:val="00951598"/>
    <w:rsid w:val="00953E02"/>
    <w:rsid w:val="00961335"/>
    <w:rsid w:val="00964529"/>
    <w:rsid w:val="00964BC0"/>
    <w:rsid w:val="0097634C"/>
    <w:rsid w:val="009770CC"/>
    <w:rsid w:val="0099691B"/>
    <w:rsid w:val="009979C0"/>
    <w:rsid w:val="009A1ADC"/>
    <w:rsid w:val="009A1EFD"/>
    <w:rsid w:val="009A30DB"/>
    <w:rsid w:val="009A40A0"/>
    <w:rsid w:val="009B106E"/>
    <w:rsid w:val="009B2CBC"/>
    <w:rsid w:val="009B403C"/>
    <w:rsid w:val="009B6F70"/>
    <w:rsid w:val="009C6190"/>
    <w:rsid w:val="009D720A"/>
    <w:rsid w:val="009E21C6"/>
    <w:rsid w:val="009E5D5D"/>
    <w:rsid w:val="009E63FF"/>
    <w:rsid w:val="009F13F4"/>
    <w:rsid w:val="009F15DD"/>
    <w:rsid w:val="00A00307"/>
    <w:rsid w:val="00A0272C"/>
    <w:rsid w:val="00A02B36"/>
    <w:rsid w:val="00A04256"/>
    <w:rsid w:val="00A05DAD"/>
    <w:rsid w:val="00A06392"/>
    <w:rsid w:val="00A06C23"/>
    <w:rsid w:val="00A10778"/>
    <w:rsid w:val="00A113E9"/>
    <w:rsid w:val="00A1582D"/>
    <w:rsid w:val="00A16865"/>
    <w:rsid w:val="00A17605"/>
    <w:rsid w:val="00A22259"/>
    <w:rsid w:val="00A36B58"/>
    <w:rsid w:val="00A41812"/>
    <w:rsid w:val="00A427E6"/>
    <w:rsid w:val="00A42C44"/>
    <w:rsid w:val="00A4355F"/>
    <w:rsid w:val="00A4705A"/>
    <w:rsid w:val="00A4762E"/>
    <w:rsid w:val="00A516AB"/>
    <w:rsid w:val="00A5297A"/>
    <w:rsid w:val="00A52E1E"/>
    <w:rsid w:val="00A57C91"/>
    <w:rsid w:val="00A614C2"/>
    <w:rsid w:val="00A6399F"/>
    <w:rsid w:val="00A6442C"/>
    <w:rsid w:val="00A65F78"/>
    <w:rsid w:val="00A74F0F"/>
    <w:rsid w:val="00A75247"/>
    <w:rsid w:val="00A7626F"/>
    <w:rsid w:val="00A802D6"/>
    <w:rsid w:val="00A81C00"/>
    <w:rsid w:val="00A82C58"/>
    <w:rsid w:val="00A83622"/>
    <w:rsid w:val="00A836A6"/>
    <w:rsid w:val="00A85081"/>
    <w:rsid w:val="00A929D4"/>
    <w:rsid w:val="00AA259A"/>
    <w:rsid w:val="00AA3F13"/>
    <w:rsid w:val="00AB0D21"/>
    <w:rsid w:val="00AB122C"/>
    <w:rsid w:val="00AB21A7"/>
    <w:rsid w:val="00AB3269"/>
    <w:rsid w:val="00AB5007"/>
    <w:rsid w:val="00AC3079"/>
    <w:rsid w:val="00AD0E50"/>
    <w:rsid w:val="00AD1809"/>
    <w:rsid w:val="00AD2173"/>
    <w:rsid w:val="00AE513B"/>
    <w:rsid w:val="00AE6149"/>
    <w:rsid w:val="00B00C75"/>
    <w:rsid w:val="00B04E60"/>
    <w:rsid w:val="00B06B44"/>
    <w:rsid w:val="00B21227"/>
    <w:rsid w:val="00B22B8B"/>
    <w:rsid w:val="00B33662"/>
    <w:rsid w:val="00B36D21"/>
    <w:rsid w:val="00B42AD7"/>
    <w:rsid w:val="00B44614"/>
    <w:rsid w:val="00B45C93"/>
    <w:rsid w:val="00B47242"/>
    <w:rsid w:val="00B51748"/>
    <w:rsid w:val="00B55B6B"/>
    <w:rsid w:val="00B60683"/>
    <w:rsid w:val="00B61E1B"/>
    <w:rsid w:val="00B63655"/>
    <w:rsid w:val="00B63D28"/>
    <w:rsid w:val="00B75C7F"/>
    <w:rsid w:val="00B8494E"/>
    <w:rsid w:val="00B9028D"/>
    <w:rsid w:val="00B919A1"/>
    <w:rsid w:val="00B938D0"/>
    <w:rsid w:val="00B962BF"/>
    <w:rsid w:val="00BA17F5"/>
    <w:rsid w:val="00BB0652"/>
    <w:rsid w:val="00BB08D2"/>
    <w:rsid w:val="00BB19C0"/>
    <w:rsid w:val="00BB1F70"/>
    <w:rsid w:val="00BB2BAE"/>
    <w:rsid w:val="00BB75D6"/>
    <w:rsid w:val="00BC358D"/>
    <w:rsid w:val="00BC3759"/>
    <w:rsid w:val="00BC4C7A"/>
    <w:rsid w:val="00BC6B0A"/>
    <w:rsid w:val="00BD01C7"/>
    <w:rsid w:val="00BD7673"/>
    <w:rsid w:val="00BD78CF"/>
    <w:rsid w:val="00BE0165"/>
    <w:rsid w:val="00BF538F"/>
    <w:rsid w:val="00C01FA9"/>
    <w:rsid w:val="00C02810"/>
    <w:rsid w:val="00C038CD"/>
    <w:rsid w:val="00C05183"/>
    <w:rsid w:val="00C05F37"/>
    <w:rsid w:val="00C060B1"/>
    <w:rsid w:val="00C109FE"/>
    <w:rsid w:val="00C14159"/>
    <w:rsid w:val="00C15B34"/>
    <w:rsid w:val="00C17060"/>
    <w:rsid w:val="00C20C1A"/>
    <w:rsid w:val="00C20ECD"/>
    <w:rsid w:val="00C2148A"/>
    <w:rsid w:val="00C2431C"/>
    <w:rsid w:val="00C30FDB"/>
    <w:rsid w:val="00C32CCC"/>
    <w:rsid w:val="00C32DD0"/>
    <w:rsid w:val="00C330CD"/>
    <w:rsid w:val="00C5346D"/>
    <w:rsid w:val="00C53E35"/>
    <w:rsid w:val="00C55E4F"/>
    <w:rsid w:val="00C6122F"/>
    <w:rsid w:val="00C6714F"/>
    <w:rsid w:val="00C720CF"/>
    <w:rsid w:val="00C74516"/>
    <w:rsid w:val="00C759B0"/>
    <w:rsid w:val="00C75F26"/>
    <w:rsid w:val="00C75FCA"/>
    <w:rsid w:val="00C760A9"/>
    <w:rsid w:val="00C81C01"/>
    <w:rsid w:val="00C829EB"/>
    <w:rsid w:val="00C83DD9"/>
    <w:rsid w:val="00C87066"/>
    <w:rsid w:val="00C912D3"/>
    <w:rsid w:val="00C91927"/>
    <w:rsid w:val="00C9662C"/>
    <w:rsid w:val="00C97917"/>
    <w:rsid w:val="00C97DB1"/>
    <w:rsid w:val="00CA1150"/>
    <w:rsid w:val="00CA60EE"/>
    <w:rsid w:val="00CB0F9B"/>
    <w:rsid w:val="00CB1630"/>
    <w:rsid w:val="00CB5180"/>
    <w:rsid w:val="00CC1227"/>
    <w:rsid w:val="00CC494F"/>
    <w:rsid w:val="00CC6639"/>
    <w:rsid w:val="00CD01C7"/>
    <w:rsid w:val="00CD0E1A"/>
    <w:rsid w:val="00CD4BFB"/>
    <w:rsid w:val="00CE1A68"/>
    <w:rsid w:val="00CE1DC9"/>
    <w:rsid w:val="00CE3A76"/>
    <w:rsid w:val="00CE754B"/>
    <w:rsid w:val="00CE7CA7"/>
    <w:rsid w:val="00CF0010"/>
    <w:rsid w:val="00CF090E"/>
    <w:rsid w:val="00D00A04"/>
    <w:rsid w:val="00D016E9"/>
    <w:rsid w:val="00D03DE2"/>
    <w:rsid w:val="00D10049"/>
    <w:rsid w:val="00D10ABB"/>
    <w:rsid w:val="00D151B6"/>
    <w:rsid w:val="00D219DA"/>
    <w:rsid w:val="00D23534"/>
    <w:rsid w:val="00D304A5"/>
    <w:rsid w:val="00D31FCA"/>
    <w:rsid w:val="00D4019A"/>
    <w:rsid w:val="00D41639"/>
    <w:rsid w:val="00D47764"/>
    <w:rsid w:val="00D518E1"/>
    <w:rsid w:val="00D53024"/>
    <w:rsid w:val="00D542C3"/>
    <w:rsid w:val="00D556B5"/>
    <w:rsid w:val="00D64583"/>
    <w:rsid w:val="00D64636"/>
    <w:rsid w:val="00D65A40"/>
    <w:rsid w:val="00D72A48"/>
    <w:rsid w:val="00D74A02"/>
    <w:rsid w:val="00D834F5"/>
    <w:rsid w:val="00D941F4"/>
    <w:rsid w:val="00D9482B"/>
    <w:rsid w:val="00D962A7"/>
    <w:rsid w:val="00D97348"/>
    <w:rsid w:val="00D9773C"/>
    <w:rsid w:val="00DA169D"/>
    <w:rsid w:val="00DA3E74"/>
    <w:rsid w:val="00DA49E6"/>
    <w:rsid w:val="00DA6B0D"/>
    <w:rsid w:val="00DB2C1A"/>
    <w:rsid w:val="00DB3012"/>
    <w:rsid w:val="00DB3590"/>
    <w:rsid w:val="00DC4809"/>
    <w:rsid w:val="00DD1C4B"/>
    <w:rsid w:val="00DD4AC7"/>
    <w:rsid w:val="00DD5DE9"/>
    <w:rsid w:val="00DE01CF"/>
    <w:rsid w:val="00DE3A08"/>
    <w:rsid w:val="00DE51F6"/>
    <w:rsid w:val="00DF4919"/>
    <w:rsid w:val="00DF5D09"/>
    <w:rsid w:val="00DF73A9"/>
    <w:rsid w:val="00E021F6"/>
    <w:rsid w:val="00E02FA2"/>
    <w:rsid w:val="00E0468C"/>
    <w:rsid w:val="00E371B8"/>
    <w:rsid w:val="00E437DD"/>
    <w:rsid w:val="00E47209"/>
    <w:rsid w:val="00E507A2"/>
    <w:rsid w:val="00E52229"/>
    <w:rsid w:val="00E5332D"/>
    <w:rsid w:val="00E5621C"/>
    <w:rsid w:val="00E56373"/>
    <w:rsid w:val="00E625C9"/>
    <w:rsid w:val="00E62FB6"/>
    <w:rsid w:val="00E70BFF"/>
    <w:rsid w:val="00E71CEF"/>
    <w:rsid w:val="00E72317"/>
    <w:rsid w:val="00E74A1D"/>
    <w:rsid w:val="00E76C60"/>
    <w:rsid w:val="00E93D94"/>
    <w:rsid w:val="00E95FBF"/>
    <w:rsid w:val="00EA1797"/>
    <w:rsid w:val="00EA2030"/>
    <w:rsid w:val="00EA7D13"/>
    <w:rsid w:val="00EB7AF5"/>
    <w:rsid w:val="00EB7C45"/>
    <w:rsid w:val="00EC1F1D"/>
    <w:rsid w:val="00EC642D"/>
    <w:rsid w:val="00EC6971"/>
    <w:rsid w:val="00ED28F9"/>
    <w:rsid w:val="00ED2CF5"/>
    <w:rsid w:val="00ED54C8"/>
    <w:rsid w:val="00ED58AB"/>
    <w:rsid w:val="00EE18A5"/>
    <w:rsid w:val="00EE4AF6"/>
    <w:rsid w:val="00EE4FA3"/>
    <w:rsid w:val="00EE5136"/>
    <w:rsid w:val="00EE612E"/>
    <w:rsid w:val="00EE65AC"/>
    <w:rsid w:val="00EE67FD"/>
    <w:rsid w:val="00EF29EA"/>
    <w:rsid w:val="00EF6F90"/>
    <w:rsid w:val="00F07FD0"/>
    <w:rsid w:val="00F16545"/>
    <w:rsid w:val="00F24904"/>
    <w:rsid w:val="00F24EFE"/>
    <w:rsid w:val="00F349C4"/>
    <w:rsid w:val="00F46828"/>
    <w:rsid w:val="00F53B9C"/>
    <w:rsid w:val="00F57482"/>
    <w:rsid w:val="00F63286"/>
    <w:rsid w:val="00F648EF"/>
    <w:rsid w:val="00F70944"/>
    <w:rsid w:val="00F82383"/>
    <w:rsid w:val="00F84C4C"/>
    <w:rsid w:val="00F856A4"/>
    <w:rsid w:val="00F86A5F"/>
    <w:rsid w:val="00F86E1C"/>
    <w:rsid w:val="00F870DE"/>
    <w:rsid w:val="00F87902"/>
    <w:rsid w:val="00F87AFA"/>
    <w:rsid w:val="00FA17A9"/>
    <w:rsid w:val="00FA3CA4"/>
    <w:rsid w:val="00FA478D"/>
    <w:rsid w:val="00FB3A1C"/>
    <w:rsid w:val="00FB3AFB"/>
    <w:rsid w:val="00FC24F9"/>
    <w:rsid w:val="00FC3338"/>
    <w:rsid w:val="00FD12ED"/>
    <w:rsid w:val="00FD1DF4"/>
    <w:rsid w:val="00FD318C"/>
    <w:rsid w:val="00FD7322"/>
    <w:rsid w:val="00FE2CB3"/>
    <w:rsid w:val="00FE3CA6"/>
    <w:rsid w:val="00FE4BE9"/>
    <w:rsid w:val="00FF5036"/>
    <w:rsid w:val="00FF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FB5CB6-118B-4FBC-B66A-D35C3ADB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2AD7"/>
    <w:pPr>
      <w:bidi/>
    </w:pPr>
  </w:style>
  <w:style w:type="paragraph" w:styleId="1">
    <w:name w:val="heading 1"/>
    <w:basedOn w:val="a"/>
    <w:next w:val="a"/>
    <w:link w:val="10"/>
    <w:uiPriority w:val="9"/>
    <w:qFormat/>
    <w:rsid w:val="00EA7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41790"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3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03823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EA7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EA7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כותרת טקסט תו"/>
    <w:basedOn w:val="a0"/>
    <w:link w:val="a5"/>
    <w:uiPriority w:val="10"/>
    <w:rsid w:val="00EA7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0"/>
    <w:uiPriority w:val="99"/>
    <w:unhideWhenUsed/>
    <w:rsid w:val="00EA7D13"/>
    <w:rPr>
      <w:color w:val="0000FF" w:themeColor="hyperlink"/>
      <w:u w:val="single"/>
    </w:rPr>
  </w:style>
  <w:style w:type="table" w:styleId="a7">
    <w:name w:val="Table Grid"/>
    <w:basedOn w:val="a1"/>
    <w:rsid w:val="00577A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8">
    <w:name w:val="למילוי"/>
    <w:basedOn w:val="a"/>
    <w:link w:val="Char"/>
    <w:qFormat/>
    <w:rsid w:val="00ED54C8"/>
    <w:pPr>
      <w:spacing w:after="0" w:line="240" w:lineRule="auto"/>
    </w:pPr>
    <w:rPr>
      <w:iCs/>
      <w:noProof/>
      <w:color w:val="FF0000"/>
      <w:u w:val="single"/>
    </w:rPr>
  </w:style>
  <w:style w:type="paragraph" w:styleId="a9">
    <w:name w:val="header"/>
    <w:basedOn w:val="a"/>
    <w:link w:val="aa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למילוי Char"/>
    <w:basedOn w:val="a0"/>
    <w:link w:val="a8"/>
    <w:rsid w:val="00ED54C8"/>
    <w:rPr>
      <w:iCs/>
      <w:noProof/>
      <w:color w:val="FF0000"/>
      <w:u w:val="single"/>
    </w:rPr>
  </w:style>
  <w:style w:type="character" w:customStyle="1" w:styleId="aa">
    <w:name w:val="כותרת עליונה תו"/>
    <w:basedOn w:val="a0"/>
    <w:link w:val="a9"/>
    <w:uiPriority w:val="99"/>
    <w:rsid w:val="00ED54C8"/>
  </w:style>
  <w:style w:type="paragraph" w:styleId="ab">
    <w:name w:val="footer"/>
    <w:basedOn w:val="a"/>
    <w:link w:val="ac"/>
    <w:uiPriority w:val="99"/>
    <w:unhideWhenUsed/>
    <w:rsid w:val="00ED54C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c">
    <w:name w:val="כותרת תחתונה תו"/>
    <w:basedOn w:val="a0"/>
    <w:link w:val="ab"/>
    <w:uiPriority w:val="99"/>
    <w:rsid w:val="00ED54C8"/>
  </w:style>
  <w:style w:type="paragraph" w:customStyle="1" w:styleId="ad">
    <w:name w:val="הסברים"/>
    <w:basedOn w:val="a"/>
    <w:link w:val="Char0"/>
    <w:qFormat/>
    <w:rsid w:val="00ED54C8"/>
    <w:rPr>
      <w:i/>
      <w:iCs/>
      <w:color w:val="C00000"/>
    </w:rPr>
  </w:style>
  <w:style w:type="character" w:customStyle="1" w:styleId="20">
    <w:name w:val="כותרת 2 תו"/>
    <w:basedOn w:val="a0"/>
    <w:link w:val="2"/>
    <w:uiPriority w:val="9"/>
    <w:rsid w:val="006417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har0">
    <w:name w:val="הסברים Char"/>
    <w:basedOn w:val="a0"/>
    <w:link w:val="ad"/>
    <w:rsid w:val="00ED54C8"/>
    <w:rPr>
      <w:i/>
      <w:iCs/>
      <w:color w:val="C00000"/>
    </w:rPr>
  </w:style>
  <w:style w:type="paragraph" w:styleId="ae">
    <w:name w:val="List Paragraph"/>
    <w:basedOn w:val="a"/>
    <w:uiPriority w:val="34"/>
    <w:qFormat/>
    <w:rsid w:val="00544390"/>
    <w:pPr>
      <w:ind w:left="720"/>
      <w:contextualSpacing/>
    </w:pPr>
  </w:style>
  <w:style w:type="paragraph" w:styleId="af">
    <w:name w:val="TOC Heading"/>
    <w:basedOn w:val="1"/>
    <w:next w:val="a"/>
    <w:uiPriority w:val="39"/>
    <w:unhideWhenUsed/>
    <w:qFormat/>
    <w:rsid w:val="00ED58AB"/>
    <w:pPr>
      <w:bidi w:val="0"/>
      <w:outlineLvl w:val="9"/>
    </w:pPr>
    <w:rPr>
      <w:lang w:bidi="ar-SA"/>
    </w:rPr>
  </w:style>
  <w:style w:type="paragraph" w:styleId="TOC1">
    <w:name w:val="toc 1"/>
    <w:basedOn w:val="a"/>
    <w:next w:val="a"/>
    <w:autoRedefine/>
    <w:uiPriority w:val="39"/>
    <w:unhideWhenUsed/>
    <w:rsid w:val="00ED58AB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ED58AB"/>
    <w:pPr>
      <w:spacing w:after="100"/>
      <w:ind w:left="220"/>
    </w:pPr>
  </w:style>
  <w:style w:type="character" w:customStyle="1" w:styleId="30">
    <w:name w:val="כותרת 3 תו"/>
    <w:basedOn w:val="a0"/>
    <w:link w:val="3"/>
    <w:uiPriority w:val="9"/>
    <w:rsid w:val="006109D1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MediumShading2-Accent11">
    <w:name w:val="Medium Shading 2 - Accent 1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a1"/>
    <w:uiPriority w:val="66"/>
    <w:rsid w:val="003420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21">
    <w:name w:val="Medium Shading 21"/>
    <w:basedOn w:val="a1"/>
    <w:uiPriority w:val="64"/>
    <w:rsid w:val="0034202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ColorfulShading1">
    <w:name w:val="Colorful Shading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">
    <w:name w:val="Colorful Shading Accent 1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">
    <w:name w:val="Colorful Shading Accent 2"/>
    <w:basedOn w:val="a1"/>
    <w:uiPriority w:val="71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0">
    <w:name w:val="Colorful Grid Accent 1"/>
    <w:basedOn w:val="a1"/>
    <w:uiPriority w:val="73"/>
    <w:rsid w:val="0034202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OC3">
    <w:name w:val="toc 3"/>
    <w:basedOn w:val="a"/>
    <w:next w:val="a"/>
    <w:autoRedefine/>
    <w:uiPriority w:val="39"/>
    <w:unhideWhenUsed/>
    <w:rsid w:val="004D3E91"/>
    <w:pPr>
      <w:spacing w:after="100"/>
      <w:ind w:left="440"/>
    </w:pPr>
  </w:style>
  <w:style w:type="table" w:customStyle="1" w:styleId="MediumShading1-Accent11">
    <w:name w:val="Medium Shading 1 - Accent 11"/>
    <w:basedOn w:val="a1"/>
    <w:uiPriority w:val="63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1">
    <w:name w:val="Medium Grid 3 Accent 1"/>
    <w:basedOn w:val="a1"/>
    <w:uiPriority w:val="69"/>
    <w:rsid w:val="00D9773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11">
    <w:name w:val="Dark List Accent 1"/>
    <w:basedOn w:val="a1"/>
    <w:uiPriority w:val="70"/>
    <w:rsid w:val="00D9773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styleId="af0">
    <w:name w:val="annotation reference"/>
    <w:basedOn w:val="a0"/>
    <w:uiPriority w:val="99"/>
    <w:semiHidden/>
    <w:unhideWhenUsed/>
    <w:rsid w:val="001F3264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F3264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0"/>
    <w:link w:val="af1"/>
    <w:uiPriority w:val="99"/>
    <w:semiHidden/>
    <w:rsid w:val="001F3264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F3264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1F3264"/>
    <w:rPr>
      <w:b/>
      <w:bCs/>
      <w:sz w:val="20"/>
      <w:szCs w:val="20"/>
    </w:rPr>
  </w:style>
  <w:style w:type="table" w:customStyle="1" w:styleId="MediumShading1-Accent12">
    <w:name w:val="Medium Shading 1 - Accent 12"/>
    <w:basedOn w:val="a1"/>
    <w:uiPriority w:val="63"/>
    <w:rsid w:val="0020739E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a0"/>
    <w:rsid w:val="009E63FF"/>
  </w:style>
  <w:style w:type="paragraph" w:styleId="af5">
    <w:name w:val="footnote text"/>
    <w:basedOn w:val="a"/>
    <w:link w:val="af6"/>
    <w:uiPriority w:val="99"/>
    <w:semiHidden/>
    <w:unhideWhenUsed/>
    <w:rsid w:val="00D72A48"/>
    <w:pPr>
      <w:spacing w:after="0" w:line="240" w:lineRule="auto"/>
    </w:pPr>
    <w:rPr>
      <w:sz w:val="20"/>
      <w:szCs w:val="20"/>
    </w:rPr>
  </w:style>
  <w:style w:type="character" w:customStyle="1" w:styleId="af6">
    <w:name w:val="טקסט הערת שוליים תו"/>
    <w:basedOn w:val="a0"/>
    <w:link w:val="af5"/>
    <w:uiPriority w:val="99"/>
    <w:semiHidden/>
    <w:rsid w:val="00D72A48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D72A48"/>
    <w:rPr>
      <w:vertAlign w:val="superscript"/>
    </w:rPr>
  </w:style>
  <w:style w:type="character" w:styleId="FollowedHyperlink">
    <w:name w:val="FollowedHyperlink"/>
    <w:basedOn w:val="a0"/>
    <w:uiPriority w:val="99"/>
    <w:semiHidden/>
    <w:unhideWhenUsed/>
    <w:rsid w:val="008C34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777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382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6307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3080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894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64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926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yagel\Application%20Data\Microsoft\Templates\HNormal.dot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0A6C7B4-BBE1-4579-9FC0-C28DEE0E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HNormal.dotm</Template>
  <TotalTime>24</TotalTime>
  <Pages>2</Pages>
  <Words>342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yagel</dc:creator>
  <cp:lastModifiedBy>ToM</cp:lastModifiedBy>
  <cp:revision>4</cp:revision>
  <cp:lastPrinted>2015-02-22T09:52:00Z</cp:lastPrinted>
  <dcterms:created xsi:type="dcterms:W3CDTF">2016-04-03T16:32:00Z</dcterms:created>
  <dcterms:modified xsi:type="dcterms:W3CDTF">2016-04-03T17:26:00Z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1sTL69FFbLRKBufAnLwrvI-nOHIsD1EHGKrrVePWbT1M</vt:lpwstr>
  </property>
  <property fmtid="{D5CDD505-2E9C-101B-9397-08002B2CF9AE}" pid="4" name="Google.Documents.RevisionId">
    <vt:lpwstr>09408643927810829167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