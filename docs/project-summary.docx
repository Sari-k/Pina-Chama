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4C7" w:rsidRDefault="00755EE7" w:rsidP="00AA639E">
      <w:pPr>
        <w:pStyle w:val="a5"/>
        <w:jc w:val="center"/>
        <w:rPr>
          <w:noProof/>
          <w:sz w:val="48"/>
          <w:szCs w:val="48"/>
          <w:rtl/>
        </w:rPr>
      </w:pPr>
      <w:bookmarkStart w:id="0" w:name="_Toc275493957"/>
      <w:r>
        <w:rPr>
          <w:rFonts w:hint="cs"/>
          <w:noProof/>
          <w:sz w:val="48"/>
          <w:szCs w:val="48"/>
          <w:rtl/>
        </w:rPr>
        <w:t>סיכום הפרויקט</w:t>
      </w:r>
    </w:p>
    <w:p w:rsidR="004227A9" w:rsidRPr="00770BA4" w:rsidRDefault="004227A9" w:rsidP="007C260C">
      <w:pPr>
        <w:spacing w:line="360" w:lineRule="auto"/>
        <w:rPr>
          <w:noProof/>
          <w:sz w:val="24"/>
          <w:szCs w:val="24"/>
          <w:rtl/>
        </w:rPr>
      </w:pPr>
      <w:r w:rsidRPr="00770BA4">
        <w:rPr>
          <w:rFonts w:hint="cs"/>
          <w:sz w:val="24"/>
          <w:szCs w:val="24"/>
          <w:rtl/>
        </w:rPr>
        <w:t xml:space="preserve">במסמך זה נסכם את </w:t>
      </w:r>
      <w:r w:rsidR="007C260C" w:rsidRPr="00770BA4">
        <w:rPr>
          <w:rFonts w:hint="cs"/>
          <w:sz w:val="24"/>
          <w:szCs w:val="24"/>
          <w:rtl/>
        </w:rPr>
        <w:t xml:space="preserve">הפרויקט כולו </w:t>
      </w:r>
      <w:r w:rsidR="007C260C" w:rsidRPr="00770BA4">
        <w:rPr>
          <w:sz w:val="24"/>
          <w:szCs w:val="24"/>
          <w:rtl/>
        </w:rPr>
        <w:t>–</w:t>
      </w:r>
      <w:r w:rsidR="007C260C" w:rsidRPr="00770BA4">
        <w:rPr>
          <w:rFonts w:hint="cs"/>
          <w:sz w:val="24"/>
          <w:szCs w:val="24"/>
          <w:rtl/>
        </w:rPr>
        <w:t xml:space="preserve"> נדון על רוח/ערכי הצוות </w:t>
      </w:r>
      <w:r w:rsidR="007C260C" w:rsidRPr="00770BA4">
        <w:rPr>
          <w:sz w:val="24"/>
          <w:szCs w:val="24"/>
          <w:rtl/>
        </w:rPr>
        <w:t>–</w:t>
      </w:r>
      <w:r w:rsidR="007C260C" w:rsidRPr="00770BA4">
        <w:rPr>
          <w:rFonts w:hint="cs"/>
          <w:sz w:val="24"/>
          <w:szCs w:val="24"/>
          <w:rtl/>
        </w:rPr>
        <w:t xml:space="preserve"> נעריך את המידה בה הצוות עבד לפי רשימת "רוח הצוות" שפורסמה באתר בתחילת הקורס, נדון על תהליך הפיתוח </w:t>
      </w:r>
      <w:r w:rsidR="007C260C" w:rsidRPr="00770BA4">
        <w:rPr>
          <w:sz w:val="24"/>
          <w:szCs w:val="24"/>
          <w:rtl/>
        </w:rPr>
        <w:t>–</w:t>
      </w:r>
      <w:r w:rsidR="007C260C" w:rsidRPr="00770BA4">
        <w:rPr>
          <w:rFonts w:hint="cs"/>
          <w:sz w:val="24"/>
          <w:szCs w:val="24"/>
          <w:rtl/>
        </w:rPr>
        <w:t xml:space="preserve"> האם אורך הסבבים התאים</w:t>
      </w:r>
      <w:r w:rsidR="007C260C" w:rsidRPr="00770BA4">
        <w:rPr>
          <w:rFonts w:asciiTheme="minorBidi" w:hAnsiTheme="minorBidi"/>
          <w:sz w:val="24"/>
          <w:szCs w:val="24"/>
          <w:rtl/>
        </w:rPr>
        <w:t>?</w:t>
      </w:r>
      <w:r w:rsidR="00582C57" w:rsidRPr="00770BA4">
        <w:rPr>
          <w:rFonts w:asciiTheme="minorBidi" w:hAnsiTheme="minorBidi"/>
          <w:sz w:val="24"/>
          <w:szCs w:val="24"/>
          <w:rtl/>
        </w:rPr>
        <w:t xml:space="preserve"> </w:t>
      </w:r>
      <w:r w:rsidR="00582C57" w:rsidRPr="00770BA4">
        <w:rPr>
          <w:rFonts w:asciiTheme="minorBidi" w:hAnsiTheme="minorBidi"/>
          <w:sz w:val="24"/>
          <w:szCs w:val="24"/>
          <w:shd w:val="clear" w:color="auto" w:fill="FFFFFF"/>
          <w:rtl/>
        </w:rPr>
        <w:t>האם הניקוד ומדידת הקצב עזרו</w:t>
      </w:r>
      <w:r w:rsidR="007C260C" w:rsidRPr="00770BA4">
        <w:rPr>
          <w:rFonts w:hint="cs"/>
          <w:sz w:val="24"/>
          <w:szCs w:val="24"/>
          <w:rtl/>
        </w:rPr>
        <w:t xml:space="preserve"> וכו'. נדון </w:t>
      </w:r>
      <w:r w:rsidR="008B0911" w:rsidRPr="00770BA4">
        <w:rPr>
          <w:rFonts w:hint="cs"/>
          <w:sz w:val="24"/>
          <w:szCs w:val="24"/>
          <w:rtl/>
        </w:rPr>
        <w:t>בקשיים ובהתמודדות איתם. נסכם ונחזור בקצרה על הלקחים שעליהם פירטנו ביתר הרחבה בסיכום הסבב האחרון.</w:t>
      </w:r>
    </w:p>
    <w:p w:rsidR="00953E02" w:rsidRPr="00B36D21" w:rsidRDefault="00712BA0" w:rsidP="00D915E8">
      <w:pPr>
        <w:pStyle w:val="a5"/>
        <w:jc w:val="center"/>
        <w:rPr>
          <w:noProof/>
          <w:rtl/>
        </w:rPr>
      </w:pPr>
      <w:r>
        <w:rPr>
          <w:rFonts w:hint="cs"/>
          <w:noProof/>
          <w:rtl/>
        </w:rPr>
        <w:t>רוח/ערכי הצוות</w:t>
      </w:r>
    </w:p>
    <w:p w:rsidR="008E70FF" w:rsidRPr="00A717E6" w:rsidRDefault="00DA192D" w:rsidP="00770BA4">
      <w:pPr>
        <w:rPr>
          <w:rFonts w:asciiTheme="minorBidi" w:hAnsiTheme="minorBidi" w:cs="Arial" w:hint="cs"/>
          <w:sz w:val="24"/>
          <w:szCs w:val="24"/>
          <w:shd w:val="clear" w:color="auto" w:fill="FFFFFF"/>
          <w:rtl/>
        </w:rPr>
      </w:pPr>
      <w:r>
        <w:rPr>
          <w:rFonts w:asciiTheme="minorBidi" w:hAnsiTheme="minorBidi" w:hint="cs"/>
          <w:sz w:val="24"/>
          <w:szCs w:val="24"/>
          <w:shd w:val="clear" w:color="auto" w:fill="FFFFFF"/>
          <w:rtl/>
        </w:rPr>
        <w:t xml:space="preserve">לאורך כל הפרויקט עבודת הצוות שלנו הייתה טובה. </w:t>
      </w:r>
      <w:r w:rsidR="00F33F89">
        <w:rPr>
          <w:rFonts w:asciiTheme="minorBidi" w:hAnsiTheme="minorBidi" w:cs="Arial" w:hint="cs"/>
          <w:sz w:val="24"/>
          <w:szCs w:val="24"/>
          <w:shd w:val="clear" w:color="auto" w:fill="FFFFFF"/>
          <w:rtl/>
        </w:rPr>
        <w:t xml:space="preserve">התקשורת ושיתוף הפעולה של כל חברי הצוות היו </w:t>
      </w:r>
      <w:r w:rsidR="00770BA4">
        <w:rPr>
          <w:rFonts w:asciiTheme="minorBidi" w:hAnsiTheme="minorBidi" w:cs="Arial" w:hint="cs"/>
          <w:sz w:val="24"/>
          <w:szCs w:val="24"/>
          <w:shd w:val="clear" w:color="auto" w:fill="FFFFFF"/>
          <w:rtl/>
        </w:rPr>
        <w:t>טובים מאוד</w:t>
      </w:r>
      <w:r w:rsidR="00F33F89">
        <w:rPr>
          <w:rFonts w:asciiTheme="minorBidi" w:hAnsiTheme="minorBidi" w:cs="Arial" w:hint="cs"/>
          <w:sz w:val="24"/>
          <w:szCs w:val="24"/>
          <w:shd w:val="clear" w:color="auto" w:fill="FFFFFF"/>
          <w:rtl/>
        </w:rPr>
        <w:t xml:space="preserve">, </w:t>
      </w:r>
      <w:r w:rsidRPr="00DA192D">
        <w:rPr>
          <w:rFonts w:asciiTheme="minorBidi" w:hAnsiTheme="minorBidi" w:cs="Arial" w:hint="cs"/>
          <w:sz w:val="24"/>
          <w:szCs w:val="24"/>
          <w:shd w:val="clear" w:color="auto" w:fill="FFFFFF"/>
          <w:rtl/>
        </w:rPr>
        <w:t>התקיים</w:t>
      </w:r>
      <w:r w:rsidRPr="00DA192D">
        <w:rPr>
          <w:rFonts w:asciiTheme="minorBidi" w:hAnsiTheme="minorBidi" w:cs="Arial"/>
          <w:sz w:val="24"/>
          <w:szCs w:val="24"/>
          <w:shd w:val="clear" w:color="auto" w:fill="FFFFFF"/>
          <w:rtl/>
        </w:rPr>
        <w:t xml:space="preserve"> </w:t>
      </w:r>
      <w:r w:rsidRPr="00DA192D">
        <w:rPr>
          <w:rFonts w:asciiTheme="minorBidi" w:hAnsiTheme="minorBidi" w:cs="Arial" w:hint="cs"/>
          <w:sz w:val="24"/>
          <w:szCs w:val="24"/>
          <w:shd w:val="clear" w:color="auto" w:fill="FFFFFF"/>
          <w:rtl/>
        </w:rPr>
        <w:t>תהליך</w:t>
      </w:r>
      <w:r w:rsidRPr="00DA192D">
        <w:rPr>
          <w:rFonts w:asciiTheme="minorBidi" w:hAnsiTheme="minorBidi" w:cs="Arial"/>
          <w:sz w:val="24"/>
          <w:szCs w:val="24"/>
          <w:shd w:val="clear" w:color="auto" w:fill="FFFFFF"/>
          <w:rtl/>
        </w:rPr>
        <w:t xml:space="preserve"> </w:t>
      </w:r>
      <w:r w:rsidRPr="00DA192D">
        <w:rPr>
          <w:rFonts w:asciiTheme="minorBidi" w:hAnsiTheme="minorBidi" w:cs="Arial" w:hint="cs"/>
          <w:sz w:val="24"/>
          <w:szCs w:val="24"/>
          <w:shd w:val="clear" w:color="auto" w:fill="FFFFFF"/>
          <w:rtl/>
        </w:rPr>
        <w:t>של</w:t>
      </w:r>
      <w:r w:rsidRPr="00DA192D">
        <w:rPr>
          <w:rFonts w:asciiTheme="minorBidi" w:hAnsiTheme="minorBidi" w:cs="Arial"/>
          <w:sz w:val="24"/>
          <w:szCs w:val="24"/>
          <w:shd w:val="clear" w:color="auto" w:fill="FFFFFF"/>
          <w:rtl/>
        </w:rPr>
        <w:t xml:space="preserve"> </w:t>
      </w:r>
      <w:r w:rsidRPr="00DA192D">
        <w:rPr>
          <w:rFonts w:asciiTheme="minorBidi" w:hAnsiTheme="minorBidi" w:cs="Arial" w:hint="cs"/>
          <w:sz w:val="24"/>
          <w:szCs w:val="24"/>
          <w:shd w:val="clear" w:color="auto" w:fill="FFFFFF"/>
          <w:rtl/>
        </w:rPr>
        <w:t>עזרה</w:t>
      </w:r>
      <w:r w:rsidRPr="00DA192D">
        <w:rPr>
          <w:rFonts w:asciiTheme="minorBidi" w:hAnsiTheme="minorBidi" w:cs="Arial"/>
          <w:sz w:val="24"/>
          <w:szCs w:val="24"/>
          <w:shd w:val="clear" w:color="auto" w:fill="FFFFFF"/>
          <w:rtl/>
        </w:rPr>
        <w:t xml:space="preserve"> </w:t>
      </w:r>
      <w:r w:rsidRPr="00DA192D">
        <w:rPr>
          <w:rFonts w:asciiTheme="minorBidi" w:hAnsiTheme="minorBidi" w:cs="Arial" w:hint="cs"/>
          <w:sz w:val="24"/>
          <w:szCs w:val="24"/>
          <w:shd w:val="clear" w:color="auto" w:fill="FFFFFF"/>
          <w:rtl/>
        </w:rPr>
        <w:t>הדדית</w:t>
      </w:r>
      <w:r w:rsidRPr="00DA192D">
        <w:rPr>
          <w:rFonts w:asciiTheme="minorBidi" w:hAnsiTheme="minorBidi" w:cs="Arial"/>
          <w:sz w:val="24"/>
          <w:szCs w:val="24"/>
          <w:shd w:val="clear" w:color="auto" w:fill="FFFFFF"/>
          <w:rtl/>
        </w:rPr>
        <w:t xml:space="preserve"> </w:t>
      </w:r>
      <w:r>
        <w:rPr>
          <w:rFonts w:asciiTheme="minorBidi" w:hAnsiTheme="minorBidi" w:cs="Arial" w:hint="cs"/>
          <w:sz w:val="24"/>
          <w:szCs w:val="24"/>
          <w:shd w:val="clear" w:color="auto" w:fill="FFFFFF"/>
          <w:rtl/>
        </w:rPr>
        <w:t>בין</w:t>
      </w:r>
      <w:r w:rsidRPr="00DA192D">
        <w:rPr>
          <w:rFonts w:asciiTheme="minorBidi" w:hAnsiTheme="minorBidi" w:cs="Arial"/>
          <w:sz w:val="24"/>
          <w:szCs w:val="24"/>
          <w:shd w:val="clear" w:color="auto" w:fill="FFFFFF"/>
          <w:rtl/>
        </w:rPr>
        <w:t xml:space="preserve"> </w:t>
      </w:r>
      <w:r w:rsidRPr="00DA192D">
        <w:rPr>
          <w:rFonts w:asciiTheme="minorBidi" w:hAnsiTheme="minorBidi" w:cs="Arial" w:hint="cs"/>
          <w:sz w:val="24"/>
          <w:szCs w:val="24"/>
          <w:shd w:val="clear" w:color="auto" w:fill="FFFFFF"/>
          <w:rtl/>
        </w:rPr>
        <w:t>חברי</w:t>
      </w:r>
      <w:r w:rsidRPr="00DA192D">
        <w:rPr>
          <w:rFonts w:asciiTheme="minorBidi" w:hAnsiTheme="minorBidi" w:cs="Arial"/>
          <w:sz w:val="24"/>
          <w:szCs w:val="24"/>
          <w:shd w:val="clear" w:color="auto" w:fill="FFFFFF"/>
          <w:rtl/>
        </w:rPr>
        <w:t xml:space="preserve"> </w:t>
      </w:r>
      <w:r w:rsidRPr="00DA192D">
        <w:rPr>
          <w:rFonts w:asciiTheme="minorBidi" w:hAnsiTheme="minorBidi" w:cs="Arial" w:hint="cs"/>
          <w:sz w:val="24"/>
          <w:szCs w:val="24"/>
          <w:shd w:val="clear" w:color="auto" w:fill="FFFFFF"/>
          <w:rtl/>
        </w:rPr>
        <w:t>הצוות</w:t>
      </w:r>
      <w:r w:rsidR="00174F33">
        <w:rPr>
          <w:rFonts w:asciiTheme="minorBidi" w:hAnsiTheme="minorBidi" w:cs="Arial" w:hint="cs"/>
          <w:sz w:val="24"/>
          <w:szCs w:val="24"/>
          <w:shd w:val="clear" w:color="auto" w:fill="FFFFFF"/>
          <w:rtl/>
        </w:rPr>
        <w:t>, ואף תמיכה ועידוד בזמני משבר קלים</w:t>
      </w:r>
      <w:r>
        <w:rPr>
          <w:rFonts w:asciiTheme="minorBidi" w:hAnsiTheme="minorBidi" w:cs="Arial" w:hint="cs"/>
          <w:sz w:val="24"/>
          <w:szCs w:val="24"/>
          <w:shd w:val="clear" w:color="auto" w:fill="FFFFFF"/>
          <w:rtl/>
        </w:rPr>
        <w:t>.</w:t>
      </w:r>
      <w:r>
        <w:rPr>
          <w:rFonts w:asciiTheme="minorBidi" w:hAnsiTheme="minorBidi" w:cs="Arial"/>
          <w:sz w:val="24"/>
          <w:szCs w:val="24"/>
          <w:shd w:val="clear" w:color="auto" w:fill="FFFFFF"/>
          <w:rtl/>
        </w:rPr>
        <w:br/>
      </w:r>
      <w:r w:rsidR="00FC3BE3">
        <w:rPr>
          <w:rFonts w:asciiTheme="minorBidi" w:hAnsiTheme="minorBidi" w:cs="Arial" w:hint="cs"/>
          <w:sz w:val="24"/>
          <w:szCs w:val="24"/>
          <w:shd w:val="clear" w:color="auto" w:fill="FFFFFF"/>
          <w:rtl/>
        </w:rPr>
        <w:t>הערכים הע</w:t>
      </w:r>
      <w:r w:rsidR="00754A99">
        <w:rPr>
          <w:rFonts w:asciiTheme="minorBidi" w:hAnsiTheme="minorBidi" w:cs="Arial" w:hint="cs"/>
          <w:sz w:val="24"/>
          <w:szCs w:val="24"/>
          <w:shd w:val="clear" w:color="auto" w:fill="FFFFFF"/>
          <w:rtl/>
        </w:rPr>
        <w:t>יקריים ש</w:t>
      </w:r>
      <w:r w:rsidR="00CE29B9">
        <w:rPr>
          <w:rFonts w:asciiTheme="minorBidi" w:hAnsiTheme="minorBidi" w:cs="Arial" w:hint="cs"/>
          <w:sz w:val="24"/>
          <w:szCs w:val="24"/>
          <w:shd w:val="clear" w:color="auto" w:fill="FFFFFF"/>
          <w:rtl/>
        </w:rPr>
        <w:t>בהם עמדנו</w:t>
      </w:r>
      <w:r w:rsidR="00754A99">
        <w:rPr>
          <w:rFonts w:asciiTheme="minorBidi" w:hAnsiTheme="minorBidi" w:cs="Arial" w:hint="cs"/>
          <w:sz w:val="24"/>
          <w:szCs w:val="24"/>
          <w:shd w:val="clear" w:color="auto" w:fill="FFFFFF"/>
          <w:rtl/>
        </w:rPr>
        <w:t xml:space="preserve"> ולפיהם עבדנו</w:t>
      </w:r>
      <w:r w:rsidR="00A717E6">
        <w:rPr>
          <w:rFonts w:asciiTheme="minorBidi" w:hAnsiTheme="minorBidi" w:cs="Arial" w:hint="cs"/>
          <w:sz w:val="24"/>
          <w:szCs w:val="24"/>
          <w:shd w:val="clear" w:color="auto" w:fill="FFFFFF"/>
          <w:rtl/>
        </w:rPr>
        <w:t>:</w:t>
      </w:r>
      <w:r w:rsidR="00FC3BE3">
        <w:rPr>
          <w:rFonts w:asciiTheme="minorBidi" w:hAnsiTheme="minorBidi" w:cs="Arial" w:hint="cs"/>
          <w:sz w:val="24"/>
          <w:szCs w:val="24"/>
          <w:shd w:val="clear" w:color="auto" w:fill="FFFFFF"/>
          <w:rtl/>
        </w:rPr>
        <w:t xml:space="preserve"> </w:t>
      </w:r>
      <w:r w:rsidR="00A717E6">
        <w:rPr>
          <w:rFonts w:asciiTheme="minorBidi" w:hAnsiTheme="minorBidi" w:cs="Arial"/>
          <w:sz w:val="24"/>
          <w:szCs w:val="24"/>
          <w:shd w:val="clear" w:color="auto" w:fill="FFFFFF"/>
          <w:rtl/>
        </w:rPr>
        <w:br/>
      </w:r>
      <w:r w:rsidR="00FC3BE3" w:rsidRPr="000F42B1">
        <w:rPr>
          <w:rFonts w:asciiTheme="minorBidi" w:hAnsiTheme="minorBidi" w:cs="Arial"/>
          <w:sz w:val="24"/>
          <w:szCs w:val="24"/>
          <w:u w:val="single"/>
          <w:shd w:val="clear" w:color="auto" w:fill="FFFFFF"/>
        </w:rPr>
        <w:t>tr</w:t>
      </w:r>
      <w:r w:rsidR="00560E54" w:rsidRPr="000F42B1">
        <w:rPr>
          <w:rFonts w:asciiTheme="minorBidi" w:hAnsiTheme="minorBidi" w:cs="Arial"/>
          <w:sz w:val="24"/>
          <w:szCs w:val="24"/>
          <w:u w:val="single"/>
          <w:shd w:val="clear" w:color="auto" w:fill="FFFFFF"/>
        </w:rPr>
        <w:t>ust</w:t>
      </w:r>
      <w:r w:rsidR="00560E54">
        <w:rPr>
          <w:rFonts w:asciiTheme="minorBidi" w:hAnsiTheme="minorBidi" w:cs="Arial" w:hint="cs"/>
          <w:sz w:val="24"/>
          <w:szCs w:val="24"/>
          <w:shd w:val="clear" w:color="auto" w:fill="FFFFFF"/>
          <w:rtl/>
        </w:rPr>
        <w:t xml:space="preserve"> </w:t>
      </w:r>
      <w:r w:rsidR="00FC3BE3">
        <w:rPr>
          <w:rFonts w:asciiTheme="minorBidi" w:hAnsiTheme="minorBidi" w:cs="Arial"/>
          <w:sz w:val="24"/>
          <w:szCs w:val="24"/>
          <w:shd w:val="clear" w:color="auto" w:fill="FFFFFF"/>
          <w:rtl/>
        </w:rPr>
        <w:t>–</w:t>
      </w:r>
      <w:r w:rsidR="00FC3BE3">
        <w:rPr>
          <w:rFonts w:asciiTheme="minorBidi" w:hAnsiTheme="minorBidi" w:cs="Arial" w:hint="cs"/>
          <w:sz w:val="24"/>
          <w:szCs w:val="24"/>
          <w:shd w:val="clear" w:color="auto" w:fill="FFFFFF"/>
          <w:rtl/>
        </w:rPr>
        <w:t xml:space="preserve"> סמכנו אחד על השני, ידענו שיש מי שנמצא שם בשביל לסייע לנו בכל מכשול ובכל בעיה, לא חששנו לפ</w:t>
      </w:r>
      <w:r w:rsidR="00CE29B9">
        <w:rPr>
          <w:rFonts w:asciiTheme="minorBidi" w:hAnsiTheme="minorBidi" w:cs="Arial" w:hint="cs"/>
          <w:sz w:val="24"/>
          <w:szCs w:val="24"/>
          <w:shd w:val="clear" w:color="auto" w:fill="FFFFFF"/>
          <w:rtl/>
        </w:rPr>
        <w:t>נות לחברי הצוות האחרים לסיוע ב</w:t>
      </w:r>
      <w:r w:rsidR="00FC3BE3">
        <w:rPr>
          <w:rFonts w:asciiTheme="minorBidi" w:hAnsiTheme="minorBidi" w:cs="Arial" w:hint="cs"/>
          <w:sz w:val="24"/>
          <w:szCs w:val="24"/>
          <w:shd w:val="clear" w:color="auto" w:fill="FFFFFF"/>
          <w:rtl/>
        </w:rPr>
        <w:t>כל בעיה שנתקלנו בה במה</w:t>
      </w:r>
      <w:r w:rsidR="000456DE">
        <w:rPr>
          <w:rFonts w:asciiTheme="minorBidi" w:hAnsiTheme="minorBidi" w:cs="Arial" w:hint="cs"/>
          <w:sz w:val="24"/>
          <w:szCs w:val="24"/>
          <w:shd w:val="clear" w:color="auto" w:fill="FFFFFF"/>
          <w:rtl/>
        </w:rPr>
        <w:t>לך העבודה על המשימה שהוקצתה ל</w:t>
      </w:r>
      <w:r w:rsidR="0068629D">
        <w:rPr>
          <w:rFonts w:asciiTheme="minorBidi" w:hAnsiTheme="minorBidi" w:cs="Arial" w:hint="cs"/>
          <w:sz w:val="24"/>
          <w:szCs w:val="24"/>
          <w:shd w:val="clear" w:color="auto" w:fill="FFFFFF"/>
          <w:rtl/>
        </w:rPr>
        <w:t>כל אחד מ</w:t>
      </w:r>
      <w:bookmarkEnd w:id="0"/>
      <w:r w:rsidR="0068629D">
        <w:rPr>
          <w:rFonts w:asciiTheme="minorBidi" w:hAnsiTheme="minorBidi" w:cs="Arial" w:hint="cs"/>
          <w:sz w:val="24"/>
          <w:szCs w:val="24"/>
          <w:shd w:val="clear" w:color="auto" w:fill="FFFFFF"/>
          <w:rtl/>
        </w:rPr>
        <w:t>אתנו.</w:t>
      </w:r>
      <w:r w:rsidR="0068629D">
        <w:rPr>
          <w:rFonts w:asciiTheme="minorBidi" w:hAnsiTheme="minorBidi" w:cs="Arial"/>
          <w:sz w:val="24"/>
          <w:szCs w:val="24"/>
          <w:shd w:val="clear" w:color="auto" w:fill="FFFFFF"/>
          <w:rtl/>
        </w:rPr>
        <w:br/>
      </w:r>
      <w:r w:rsidR="0068629D" w:rsidRPr="000F42B1">
        <w:rPr>
          <w:rFonts w:asciiTheme="minorBidi" w:hAnsiTheme="minorBidi"/>
          <w:sz w:val="24"/>
          <w:szCs w:val="24"/>
          <w:u w:val="single"/>
          <w:shd w:val="clear" w:color="auto" w:fill="FFFFFF"/>
        </w:rPr>
        <w:t>Dependability</w:t>
      </w:r>
      <w:r w:rsidR="0068629D">
        <w:rPr>
          <w:rFonts w:asciiTheme="minorBidi" w:hAnsiTheme="minorBidi" w:cs="Arial" w:hint="cs"/>
          <w:sz w:val="24"/>
          <w:szCs w:val="24"/>
          <w:shd w:val="clear" w:color="auto" w:fill="FFFFFF"/>
          <w:rtl/>
        </w:rPr>
        <w:t xml:space="preserve"> </w:t>
      </w:r>
      <w:r w:rsidR="0068629D">
        <w:rPr>
          <w:rFonts w:asciiTheme="minorBidi" w:hAnsiTheme="minorBidi" w:cs="Arial"/>
          <w:sz w:val="24"/>
          <w:szCs w:val="24"/>
          <w:shd w:val="clear" w:color="auto" w:fill="FFFFFF"/>
          <w:rtl/>
        </w:rPr>
        <w:t>–</w:t>
      </w:r>
      <w:r w:rsidR="0068629D">
        <w:rPr>
          <w:rFonts w:asciiTheme="minorBidi" w:hAnsiTheme="minorBidi" w:cs="Arial" w:hint="cs"/>
          <w:sz w:val="24"/>
          <w:szCs w:val="24"/>
          <w:shd w:val="clear" w:color="auto" w:fill="FFFFFF"/>
          <w:rtl/>
        </w:rPr>
        <w:t xml:space="preserve"> סמכנו על חברי הצוות האחרים שיבצ</w:t>
      </w:r>
      <w:r w:rsidR="00F96626">
        <w:rPr>
          <w:rFonts w:asciiTheme="minorBidi" w:hAnsiTheme="minorBidi" w:cs="Arial" w:hint="cs"/>
          <w:sz w:val="24"/>
          <w:szCs w:val="24"/>
          <w:shd w:val="clear" w:color="auto" w:fill="FFFFFF"/>
          <w:rtl/>
        </w:rPr>
        <w:t>עו את המשימות באופן הטוב ביותר ו</w:t>
      </w:r>
      <w:r w:rsidR="003B129C">
        <w:rPr>
          <w:rFonts w:asciiTheme="minorBidi" w:hAnsiTheme="minorBidi" w:cs="Arial" w:hint="cs"/>
          <w:sz w:val="24"/>
          <w:szCs w:val="24"/>
          <w:shd w:val="clear" w:color="auto" w:fill="FFFFFF"/>
          <w:rtl/>
        </w:rPr>
        <w:t>באיכות ה</w:t>
      </w:r>
      <w:r w:rsidR="0068629D">
        <w:rPr>
          <w:rFonts w:asciiTheme="minorBidi" w:hAnsiTheme="minorBidi" w:cs="Arial" w:hint="cs"/>
          <w:sz w:val="24"/>
          <w:szCs w:val="24"/>
          <w:shd w:val="clear" w:color="auto" w:fill="FFFFFF"/>
          <w:rtl/>
        </w:rPr>
        <w:t>טובה ביותר.</w:t>
      </w:r>
      <w:r w:rsidR="008D1169">
        <w:rPr>
          <w:rFonts w:asciiTheme="minorBidi" w:hAnsiTheme="minorBidi" w:cs="Arial" w:hint="cs"/>
          <w:sz w:val="24"/>
          <w:szCs w:val="24"/>
          <w:shd w:val="clear" w:color="auto" w:fill="FFFFFF"/>
          <w:rtl/>
        </w:rPr>
        <w:t xml:space="preserve"> סמכנו אחד על השני שנספק מוצר איכותי ושכולם יעמדו בזמנים. </w:t>
      </w:r>
      <w:r w:rsidR="00A717E6">
        <w:rPr>
          <w:rFonts w:asciiTheme="minorBidi" w:hAnsiTheme="minorBidi"/>
          <w:sz w:val="24"/>
          <w:szCs w:val="24"/>
          <w:shd w:val="clear" w:color="auto" w:fill="FFFFFF"/>
          <w:rtl/>
        </w:rPr>
        <w:br/>
      </w:r>
      <w:r w:rsidR="00A717E6" w:rsidRPr="000F42B1">
        <w:rPr>
          <w:rFonts w:asciiTheme="minorBidi" w:hAnsiTheme="minorBidi"/>
          <w:sz w:val="24"/>
          <w:szCs w:val="24"/>
          <w:u w:val="single"/>
          <w:shd w:val="clear" w:color="auto" w:fill="FFFFFF"/>
        </w:rPr>
        <w:t>Equality</w:t>
      </w:r>
      <w:r w:rsidR="00A717E6">
        <w:rPr>
          <w:rFonts w:asciiTheme="minorBidi" w:hAnsiTheme="minorBidi" w:hint="cs"/>
          <w:sz w:val="24"/>
          <w:szCs w:val="24"/>
          <w:shd w:val="clear" w:color="auto" w:fill="FFFFFF"/>
          <w:rtl/>
        </w:rPr>
        <w:t xml:space="preserve"> </w:t>
      </w:r>
      <w:r w:rsidR="00F33F89">
        <w:rPr>
          <w:rFonts w:asciiTheme="minorBidi" w:hAnsiTheme="minorBidi"/>
          <w:sz w:val="24"/>
          <w:szCs w:val="24"/>
          <w:shd w:val="clear" w:color="auto" w:fill="FFFFFF"/>
          <w:rtl/>
        </w:rPr>
        <w:t>–</w:t>
      </w:r>
      <w:r w:rsidR="00A717E6">
        <w:rPr>
          <w:rFonts w:asciiTheme="minorBidi" w:hAnsiTheme="minorBidi" w:hint="cs"/>
          <w:sz w:val="24"/>
          <w:szCs w:val="24"/>
          <w:shd w:val="clear" w:color="auto" w:fill="FFFFFF"/>
          <w:rtl/>
        </w:rPr>
        <w:t xml:space="preserve"> </w:t>
      </w:r>
      <w:r w:rsidR="00F33F89">
        <w:rPr>
          <w:rFonts w:asciiTheme="minorBidi" w:hAnsiTheme="minorBidi" w:cs="Arial" w:hint="cs"/>
          <w:sz w:val="24"/>
          <w:szCs w:val="24"/>
          <w:shd w:val="clear" w:color="auto" w:fill="FFFFFF"/>
          <w:rtl/>
        </w:rPr>
        <w:t xml:space="preserve">חילקנו </w:t>
      </w:r>
      <w:r w:rsidR="00DC1FF2">
        <w:rPr>
          <w:rFonts w:asciiTheme="minorBidi" w:hAnsiTheme="minorBidi" w:cs="Arial" w:hint="cs"/>
          <w:sz w:val="24"/>
          <w:szCs w:val="24"/>
          <w:shd w:val="clear" w:color="auto" w:fill="FFFFFF"/>
          <w:rtl/>
        </w:rPr>
        <w:t>את הע</w:t>
      </w:r>
      <w:r w:rsidR="00F33F89">
        <w:rPr>
          <w:rFonts w:asciiTheme="minorBidi" w:hAnsiTheme="minorBidi" w:cs="Arial" w:hint="cs"/>
          <w:sz w:val="24"/>
          <w:szCs w:val="24"/>
          <w:shd w:val="clear" w:color="auto" w:fill="FFFFFF"/>
          <w:rtl/>
        </w:rPr>
        <w:t>ב</w:t>
      </w:r>
      <w:r w:rsidR="00DC1FF2">
        <w:rPr>
          <w:rFonts w:asciiTheme="minorBidi" w:hAnsiTheme="minorBidi" w:cs="Arial" w:hint="cs"/>
          <w:sz w:val="24"/>
          <w:szCs w:val="24"/>
          <w:shd w:val="clear" w:color="auto" w:fill="FFFFFF"/>
          <w:rtl/>
        </w:rPr>
        <w:t>ו</w:t>
      </w:r>
      <w:r w:rsidR="00F33F89">
        <w:rPr>
          <w:rFonts w:asciiTheme="minorBidi" w:hAnsiTheme="minorBidi" w:cs="Arial" w:hint="cs"/>
          <w:sz w:val="24"/>
          <w:szCs w:val="24"/>
          <w:shd w:val="clear" w:color="auto" w:fill="FFFFFF"/>
          <w:rtl/>
        </w:rPr>
        <w:t>דה לאורך כל הפרויקט באופן שווה בין חברי הצוות, דאגנו שיהיה שיווין בביצוע המשימות השונות.</w:t>
      </w:r>
      <w:r w:rsidR="00F33F89">
        <w:rPr>
          <w:rFonts w:asciiTheme="minorBidi" w:hAnsiTheme="minorBidi" w:cs="Arial"/>
          <w:sz w:val="24"/>
          <w:szCs w:val="24"/>
          <w:shd w:val="clear" w:color="auto" w:fill="FFFFFF"/>
          <w:rtl/>
        </w:rPr>
        <w:br/>
      </w:r>
      <w:r w:rsidR="00F33F89">
        <w:rPr>
          <w:rFonts w:asciiTheme="minorBidi" w:hAnsiTheme="minorBidi" w:cs="Arial" w:hint="cs"/>
          <w:sz w:val="24"/>
          <w:szCs w:val="24"/>
          <w:shd w:val="clear" w:color="auto" w:fill="FFFFFF"/>
          <w:rtl/>
        </w:rPr>
        <w:t xml:space="preserve">כמו כן, </w:t>
      </w:r>
      <w:r w:rsidR="008D1169">
        <w:rPr>
          <w:rFonts w:asciiTheme="minorBidi" w:hAnsiTheme="minorBidi" w:cs="Arial" w:hint="cs"/>
          <w:sz w:val="24"/>
          <w:szCs w:val="24"/>
          <w:shd w:val="clear" w:color="auto" w:fill="FFFFFF"/>
          <w:rtl/>
        </w:rPr>
        <w:t>דאגנו לבצע פגישות לאורך הפרויקט של כל חבר</w:t>
      </w:r>
      <w:bookmarkStart w:id="1" w:name="_GoBack"/>
      <w:bookmarkEnd w:id="1"/>
      <w:r w:rsidR="008D1169">
        <w:rPr>
          <w:rFonts w:asciiTheme="minorBidi" w:hAnsiTheme="minorBidi" w:cs="Arial" w:hint="cs"/>
          <w:sz w:val="24"/>
          <w:szCs w:val="24"/>
          <w:shd w:val="clear" w:color="auto" w:fill="FFFFFF"/>
          <w:rtl/>
        </w:rPr>
        <w:t xml:space="preserve">י הצוות </w:t>
      </w:r>
      <w:r w:rsidR="008D1169">
        <w:rPr>
          <w:rFonts w:asciiTheme="minorBidi" w:hAnsiTheme="minorBidi" w:cs="Arial"/>
          <w:sz w:val="24"/>
          <w:szCs w:val="24"/>
          <w:shd w:val="clear" w:color="auto" w:fill="FFFFFF"/>
          <w:rtl/>
        </w:rPr>
        <w:t>–</w:t>
      </w:r>
      <w:r w:rsidR="008D1169">
        <w:rPr>
          <w:rFonts w:asciiTheme="minorBidi" w:hAnsiTheme="minorBidi" w:cs="Arial" w:hint="cs"/>
          <w:sz w:val="24"/>
          <w:szCs w:val="24"/>
          <w:shd w:val="clear" w:color="auto" w:fill="FFFFFF"/>
          <w:rtl/>
        </w:rPr>
        <w:t xml:space="preserve"> בכל תחילת סבב ובסופו, והגענו לכל ההחלטות העיקריות והמשמעותיות יחדיו.</w:t>
      </w:r>
      <w:r w:rsidR="006F2F54">
        <w:rPr>
          <w:rFonts w:asciiTheme="minorBidi" w:hAnsiTheme="minorBidi" w:cs="Arial" w:hint="cs"/>
          <w:sz w:val="24"/>
          <w:szCs w:val="24"/>
          <w:shd w:val="clear" w:color="auto" w:fill="FFFFFF"/>
          <w:rtl/>
        </w:rPr>
        <w:t xml:space="preserve"> דאגנו לעבוד כקבוצה דמוקרטית וביצענו יחדיו את כל הדיונים המשמעותיים.</w:t>
      </w:r>
      <w:r w:rsidR="008D1169">
        <w:rPr>
          <w:rFonts w:asciiTheme="minorBidi" w:hAnsiTheme="minorBidi" w:cs="Arial" w:hint="cs"/>
          <w:sz w:val="24"/>
          <w:szCs w:val="24"/>
          <w:shd w:val="clear" w:color="auto" w:fill="FFFFFF"/>
          <w:rtl/>
        </w:rPr>
        <w:t xml:space="preserve"> </w:t>
      </w:r>
    </w:p>
    <w:p w:rsidR="005349E1" w:rsidRPr="006303C2" w:rsidRDefault="005349E1" w:rsidP="00D941F4">
      <w:pPr>
        <w:rPr>
          <w:b/>
          <w:bCs/>
          <w:sz w:val="24"/>
          <w:szCs w:val="24"/>
          <w:u w:val="single"/>
          <w:rtl/>
        </w:rPr>
      </w:pPr>
    </w:p>
    <w:p w:rsidR="001B69C1" w:rsidRDefault="007C260C" w:rsidP="001B69C1">
      <w:pPr>
        <w:pStyle w:val="a5"/>
        <w:jc w:val="center"/>
        <w:rPr>
          <w:noProof/>
          <w:rtl/>
        </w:rPr>
      </w:pPr>
      <w:r>
        <w:rPr>
          <w:rFonts w:hint="cs"/>
          <w:noProof/>
          <w:rtl/>
        </w:rPr>
        <w:t>תהליך פיתוח</w:t>
      </w:r>
    </w:p>
    <w:p w:rsidR="00181173" w:rsidRPr="00181173" w:rsidRDefault="002013B2" w:rsidP="000040C8">
      <w:pPr>
        <w:rPr>
          <w:sz w:val="24"/>
          <w:szCs w:val="24"/>
          <w:rtl/>
        </w:rPr>
      </w:pPr>
      <w:r>
        <w:rPr>
          <w:rFonts w:hint="cs"/>
          <w:sz w:val="24"/>
          <w:szCs w:val="24"/>
          <w:rtl/>
        </w:rPr>
        <w:t xml:space="preserve">החלוקה של הסבבים הייתה סה"כ מאוד טובה ונכונה, עם זאת בסבב הראשון לקחנו על עצמנו מס' רב של משימות ועקב הסיבה שלא ביצענו לסבב תכנון מעמיק ומפורט </w:t>
      </w:r>
      <w:r w:rsidR="001628DC">
        <w:rPr>
          <w:rFonts w:hint="cs"/>
          <w:sz w:val="24"/>
          <w:szCs w:val="24"/>
          <w:rtl/>
        </w:rPr>
        <w:t xml:space="preserve">ולא השארנו חלון זמן לבדיקות </w:t>
      </w:r>
      <w:r>
        <w:rPr>
          <w:rFonts w:hint="cs"/>
          <w:sz w:val="24"/>
          <w:szCs w:val="24"/>
          <w:rtl/>
        </w:rPr>
        <w:t>התעכבנו ולא נשאר לנו זמן לביצוע בדיקות</w:t>
      </w:r>
      <w:r w:rsidR="00A2610F">
        <w:rPr>
          <w:rFonts w:hint="cs"/>
          <w:sz w:val="24"/>
          <w:szCs w:val="24"/>
          <w:rtl/>
        </w:rPr>
        <w:t xml:space="preserve"> ותיקונים לכן גררנו אתנו מס' באגים לסבב השני</w:t>
      </w:r>
      <w:r w:rsidR="001628DC">
        <w:rPr>
          <w:rFonts w:hint="cs"/>
          <w:sz w:val="24"/>
          <w:szCs w:val="24"/>
          <w:rtl/>
        </w:rPr>
        <w:t>.</w:t>
      </w:r>
      <w:r w:rsidR="001628DC">
        <w:rPr>
          <w:sz w:val="24"/>
          <w:szCs w:val="24"/>
          <w:rtl/>
        </w:rPr>
        <w:br/>
      </w:r>
      <w:r>
        <w:rPr>
          <w:rFonts w:hint="cs"/>
          <w:sz w:val="24"/>
          <w:szCs w:val="24"/>
          <w:rtl/>
        </w:rPr>
        <w:t xml:space="preserve">בשאר הסבבים כבר למדנו את הלקח </w:t>
      </w:r>
      <w:r>
        <w:rPr>
          <w:sz w:val="24"/>
          <w:szCs w:val="24"/>
          <w:rtl/>
        </w:rPr>
        <w:t>–</w:t>
      </w:r>
      <w:r>
        <w:rPr>
          <w:rFonts w:hint="cs"/>
          <w:sz w:val="24"/>
          <w:szCs w:val="24"/>
          <w:rtl/>
        </w:rPr>
        <w:t xml:space="preserve"> ביצענו תכנון מעמיק ומפורט, השארנו חלון זמן לביצוע תיקונים, אמנם בסבב 3 נתק</w:t>
      </w:r>
      <w:r w:rsidR="00A2610F">
        <w:rPr>
          <w:rFonts w:hint="cs"/>
          <w:sz w:val="24"/>
          <w:szCs w:val="24"/>
          <w:rtl/>
        </w:rPr>
        <w:t>ל</w:t>
      </w:r>
      <w:r>
        <w:rPr>
          <w:rFonts w:hint="cs"/>
          <w:sz w:val="24"/>
          <w:szCs w:val="24"/>
          <w:rtl/>
        </w:rPr>
        <w:t>נו ב</w:t>
      </w:r>
      <w:r w:rsidR="00A2610F">
        <w:rPr>
          <w:rFonts w:hint="cs"/>
          <w:sz w:val="24"/>
          <w:szCs w:val="24"/>
          <w:rtl/>
        </w:rPr>
        <w:t>שינויים</w:t>
      </w:r>
      <w:r w:rsidR="00E311E6">
        <w:rPr>
          <w:rFonts w:hint="cs"/>
          <w:sz w:val="24"/>
          <w:szCs w:val="24"/>
          <w:rtl/>
        </w:rPr>
        <w:t xml:space="preserve"> חדשים</w:t>
      </w:r>
      <w:r w:rsidR="00A2610F">
        <w:rPr>
          <w:rFonts w:hint="cs"/>
          <w:sz w:val="24"/>
          <w:szCs w:val="24"/>
          <w:rtl/>
        </w:rPr>
        <w:t xml:space="preserve"> שביקשה הלקוחה</w:t>
      </w:r>
      <w:r w:rsidR="000040C8">
        <w:rPr>
          <w:rFonts w:hint="cs"/>
          <w:sz w:val="24"/>
          <w:szCs w:val="24"/>
          <w:rtl/>
        </w:rPr>
        <w:t>,</w:t>
      </w:r>
      <w:r>
        <w:rPr>
          <w:rFonts w:hint="cs"/>
          <w:sz w:val="24"/>
          <w:szCs w:val="24"/>
          <w:rtl/>
        </w:rPr>
        <w:t xml:space="preserve"> דבר</w:t>
      </w:r>
      <w:r w:rsidR="00A2610F">
        <w:rPr>
          <w:rFonts w:hint="cs"/>
          <w:sz w:val="24"/>
          <w:szCs w:val="24"/>
          <w:rtl/>
        </w:rPr>
        <w:t xml:space="preserve"> אשר </w:t>
      </w:r>
      <w:r>
        <w:rPr>
          <w:rFonts w:hint="cs"/>
          <w:sz w:val="24"/>
          <w:szCs w:val="24"/>
          <w:rtl/>
        </w:rPr>
        <w:t>לא לקחנו בחשבון ולכן נשארה לנו משימה לא גמורה</w:t>
      </w:r>
      <w:r w:rsidR="00A2610F">
        <w:rPr>
          <w:rFonts w:hint="cs"/>
          <w:sz w:val="24"/>
          <w:szCs w:val="24"/>
          <w:rtl/>
        </w:rPr>
        <w:t>,</w:t>
      </w:r>
      <w:r>
        <w:rPr>
          <w:rFonts w:hint="cs"/>
          <w:sz w:val="24"/>
          <w:szCs w:val="24"/>
          <w:rtl/>
        </w:rPr>
        <w:t xml:space="preserve"> אך השתלטנו על המצב בסבב האחרון.</w:t>
      </w:r>
      <w:r>
        <w:rPr>
          <w:sz w:val="24"/>
          <w:szCs w:val="24"/>
          <w:rtl/>
        </w:rPr>
        <w:br/>
      </w:r>
      <w:r>
        <w:rPr>
          <w:rFonts w:hint="cs"/>
          <w:sz w:val="24"/>
          <w:szCs w:val="24"/>
          <w:rtl/>
        </w:rPr>
        <w:t>בנוסף חילקנו את הסבבים באופן כזה שנסיים שבוע לפני והשארנו לנו שבוע שלם לביצו</w:t>
      </w:r>
      <w:r w:rsidR="0009771B">
        <w:rPr>
          <w:rFonts w:hint="cs"/>
          <w:sz w:val="24"/>
          <w:szCs w:val="24"/>
          <w:rtl/>
        </w:rPr>
        <w:t>ע בדיקות, סגיר</w:t>
      </w:r>
      <w:r>
        <w:rPr>
          <w:rFonts w:hint="cs"/>
          <w:sz w:val="24"/>
          <w:szCs w:val="24"/>
          <w:rtl/>
        </w:rPr>
        <w:t>ת פינות וביצוע שדרוגים קלים במידת הצורך.</w:t>
      </w:r>
      <w:r w:rsidR="001628DC">
        <w:rPr>
          <w:sz w:val="24"/>
          <w:szCs w:val="24"/>
          <w:rtl/>
        </w:rPr>
        <w:br/>
      </w:r>
      <w:r w:rsidR="001628DC">
        <w:rPr>
          <w:rFonts w:hint="cs"/>
          <w:sz w:val="24"/>
          <w:szCs w:val="24"/>
          <w:rtl/>
        </w:rPr>
        <w:t>הדירוג שנתנו למשימות (קל/בינוני/קשה) מאוד סיי</w:t>
      </w:r>
      <w:r w:rsidR="00E311E6">
        <w:rPr>
          <w:rFonts w:hint="cs"/>
          <w:sz w:val="24"/>
          <w:szCs w:val="24"/>
          <w:rtl/>
        </w:rPr>
        <w:t>ע</w:t>
      </w:r>
      <w:r w:rsidR="001628DC">
        <w:rPr>
          <w:rFonts w:hint="cs"/>
          <w:sz w:val="24"/>
          <w:szCs w:val="24"/>
          <w:rtl/>
        </w:rPr>
        <w:t xml:space="preserve"> לנו בחלוקה של המשימות לחברי הצוות </w:t>
      </w:r>
      <w:r w:rsidR="001628DC">
        <w:rPr>
          <w:sz w:val="24"/>
          <w:szCs w:val="24"/>
          <w:rtl/>
        </w:rPr>
        <w:t>–</w:t>
      </w:r>
      <w:r w:rsidR="001628DC">
        <w:rPr>
          <w:rFonts w:hint="cs"/>
          <w:sz w:val="24"/>
          <w:szCs w:val="24"/>
          <w:rtl/>
        </w:rPr>
        <w:t xml:space="preserve"> חבר צוות מסוים שקיבל משימה</w:t>
      </w:r>
      <w:r w:rsidR="00E311E6">
        <w:rPr>
          <w:rFonts w:hint="cs"/>
          <w:sz w:val="24"/>
          <w:szCs w:val="24"/>
          <w:rtl/>
        </w:rPr>
        <w:t xml:space="preserve"> קשה התמקד בה בעוד שחבר צוות אחר</w:t>
      </w:r>
      <w:r w:rsidR="001628DC">
        <w:rPr>
          <w:rFonts w:hint="cs"/>
          <w:sz w:val="24"/>
          <w:szCs w:val="24"/>
          <w:rtl/>
        </w:rPr>
        <w:t xml:space="preserve"> שקיבל משימה </w:t>
      </w:r>
      <w:r w:rsidR="001628DC">
        <w:rPr>
          <w:rFonts w:hint="cs"/>
          <w:sz w:val="24"/>
          <w:szCs w:val="24"/>
          <w:rtl/>
        </w:rPr>
        <w:lastRenderedPageBreak/>
        <w:t>בינונית או קלה התמקד בלפחות 2 משימות.</w:t>
      </w:r>
      <w:r w:rsidR="00E311E6">
        <w:rPr>
          <w:rFonts w:hint="cs"/>
          <w:sz w:val="24"/>
          <w:szCs w:val="24"/>
          <w:rtl/>
        </w:rPr>
        <w:t xml:space="preserve"> כמובן </w:t>
      </w:r>
      <w:r w:rsidR="000040C8">
        <w:rPr>
          <w:rFonts w:hint="cs"/>
          <w:sz w:val="24"/>
          <w:szCs w:val="24"/>
          <w:rtl/>
        </w:rPr>
        <w:t xml:space="preserve">שהחלוקה הייתה מבוססת גם על הערכת הזמנים לביצוע כל משימה, </w:t>
      </w:r>
      <w:r w:rsidR="000040C8">
        <w:rPr>
          <w:rFonts w:hint="cs"/>
          <w:sz w:val="24"/>
          <w:szCs w:val="24"/>
          <w:rtl/>
        </w:rPr>
        <w:t>גם משימה קלה יכול</w:t>
      </w:r>
      <w:r w:rsidR="000C0C61">
        <w:rPr>
          <w:rFonts w:hint="cs"/>
          <w:sz w:val="24"/>
          <w:szCs w:val="24"/>
          <w:rtl/>
        </w:rPr>
        <w:t>ה</w:t>
      </w:r>
      <w:r w:rsidR="000040C8">
        <w:rPr>
          <w:rFonts w:hint="cs"/>
          <w:sz w:val="24"/>
          <w:szCs w:val="24"/>
          <w:rtl/>
        </w:rPr>
        <w:t xml:space="preserve"> לקחת הרבה זמן </w:t>
      </w:r>
      <w:r w:rsidR="000040C8">
        <w:rPr>
          <w:rFonts w:hint="cs"/>
          <w:sz w:val="24"/>
          <w:szCs w:val="24"/>
          <w:rtl/>
        </w:rPr>
        <w:t>("עבודה שחורה")</w:t>
      </w:r>
      <w:r w:rsidR="000040C8">
        <w:rPr>
          <w:rFonts w:hint="cs"/>
          <w:sz w:val="24"/>
          <w:szCs w:val="24"/>
          <w:rtl/>
        </w:rPr>
        <w:t>, ולכן השילוב של הדירוג ביחד עם הערכת הזמנים הוא שסייע לנו לתכנן בצורה בטובה ביותר את חלוקת הזמנים וחלוקת המשימות לחברי הצוות.</w:t>
      </w:r>
      <w:r w:rsidR="000040C8">
        <w:rPr>
          <w:sz w:val="24"/>
          <w:szCs w:val="24"/>
          <w:rtl/>
        </w:rPr>
        <w:br/>
      </w:r>
      <w:r w:rsidR="000040C8">
        <w:rPr>
          <w:rFonts w:hint="cs"/>
          <w:sz w:val="24"/>
          <w:szCs w:val="24"/>
          <w:rtl/>
        </w:rPr>
        <w:t>בתחילה הערכת הזמנים שלנו לכל משימה</w:t>
      </w:r>
      <w:r w:rsidR="001628DC">
        <w:rPr>
          <w:rFonts w:hint="cs"/>
          <w:sz w:val="24"/>
          <w:szCs w:val="24"/>
          <w:rtl/>
        </w:rPr>
        <w:t xml:space="preserve"> הייתה מעט שגויה</w:t>
      </w:r>
      <w:r w:rsidR="000040C8">
        <w:rPr>
          <w:rFonts w:hint="cs"/>
          <w:sz w:val="24"/>
          <w:szCs w:val="24"/>
          <w:rtl/>
        </w:rPr>
        <w:t>,</w:t>
      </w:r>
      <w:r w:rsidR="001628DC">
        <w:rPr>
          <w:rFonts w:hint="cs"/>
          <w:sz w:val="24"/>
          <w:szCs w:val="24"/>
          <w:rtl/>
        </w:rPr>
        <w:t xml:space="preserve"> אך ככל שהתקדם הפרויקט השת</w:t>
      </w:r>
      <w:r w:rsidR="000040C8">
        <w:rPr>
          <w:rFonts w:hint="cs"/>
          <w:sz w:val="24"/>
          <w:szCs w:val="24"/>
          <w:rtl/>
        </w:rPr>
        <w:t>פרנו בהערכת הזמנים.</w:t>
      </w:r>
    </w:p>
    <w:p w:rsidR="001B69C1" w:rsidRPr="00993154" w:rsidRDefault="007C260C" w:rsidP="00996720">
      <w:pPr>
        <w:pStyle w:val="a5"/>
        <w:jc w:val="center"/>
        <w:rPr>
          <w:rFonts w:hint="cs"/>
          <w:noProof/>
          <w:rtl/>
        </w:rPr>
      </w:pPr>
      <w:r>
        <w:rPr>
          <w:rFonts w:hint="cs"/>
          <w:noProof/>
          <w:rtl/>
        </w:rPr>
        <w:t>קשיים והתמודדות איתם</w:t>
      </w:r>
    </w:p>
    <w:p w:rsidR="00833FCD" w:rsidRPr="00833FCD" w:rsidRDefault="00833FCD" w:rsidP="00E82D23">
      <w:pPr>
        <w:rPr>
          <w:sz w:val="24"/>
          <w:szCs w:val="24"/>
          <w:rtl/>
        </w:rPr>
      </w:pPr>
      <w:r w:rsidRPr="00833FCD">
        <w:rPr>
          <w:rFonts w:hint="cs"/>
          <w:sz w:val="24"/>
          <w:szCs w:val="24"/>
          <w:rtl/>
        </w:rPr>
        <w:t>במהלך הפרויקט התמודדנו עם אתגרים וקשיים שאת חלקם לא צפינו מראש.</w:t>
      </w:r>
      <w:r>
        <w:rPr>
          <w:sz w:val="24"/>
          <w:szCs w:val="24"/>
          <w:rtl/>
        </w:rPr>
        <w:br/>
      </w:r>
      <w:r w:rsidRPr="00833FCD">
        <w:rPr>
          <w:rFonts w:hint="cs"/>
          <w:sz w:val="24"/>
          <w:szCs w:val="24"/>
          <w:rtl/>
        </w:rPr>
        <w:t xml:space="preserve">לאורך הדרך למדנו </w:t>
      </w:r>
      <w:r w:rsidR="007A59D7">
        <w:rPr>
          <w:rFonts w:hint="cs"/>
          <w:sz w:val="24"/>
          <w:szCs w:val="24"/>
          <w:rtl/>
        </w:rPr>
        <w:t>שפות תכנות חדשות, סביבות פיתוח ו</w:t>
      </w:r>
      <w:r w:rsidRPr="00833FCD">
        <w:rPr>
          <w:rFonts w:hint="cs"/>
          <w:sz w:val="24"/>
          <w:szCs w:val="24"/>
          <w:rtl/>
        </w:rPr>
        <w:t>כלים שונים</w:t>
      </w:r>
      <w:r>
        <w:rPr>
          <w:rFonts w:hint="cs"/>
          <w:sz w:val="24"/>
          <w:szCs w:val="24"/>
          <w:rtl/>
        </w:rPr>
        <w:t xml:space="preserve"> ונתקלנו </w:t>
      </w:r>
      <w:r w:rsidRPr="00E82D23">
        <w:rPr>
          <w:rFonts w:hint="cs"/>
          <w:b/>
          <w:bCs/>
          <w:sz w:val="24"/>
          <w:szCs w:val="24"/>
          <w:rtl/>
        </w:rPr>
        <w:t>בבעיות ידע</w:t>
      </w:r>
      <w:r w:rsidRPr="00E82D23">
        <w:rPr>
          <w:rFonts w:hint="cs"/>
          <w:sz w:val="24"/>
          <w:szCs w:val="24"/>
          <w:rtl/>
        </w:rPr>
        <w:t xml:space="preserve"> </w:t>
      </w:r>
      <w:r>
        <w:rPr>
          <w:sz w:val="24"/>
          <w:szCs w:val="24"/>
          <w:rtl/>
        </w:rPr>
        <w:t>–</w:t>
      </w:r>
      <w:r>
        <w:rPr>
          <w:rFonts w:hint="cs"/>
          <w:sz w:val="24"/>
          <w:szCs w:val="24"/>
          <w:rtl/>
        </w:rPr>
        <w:t>היו בעיות ידע קשות שלקח לנו ימים להבין ולפתור</w:t>
      </w:r>
      <w:r w:rsidR="001D714B">
        <w:rPr>
          <w:rFonts w:hint="cs"/>
          <w:sz w:val="24"/>
          <w:szCs w:val="24"/>
          <w:rtl/>
        </w:rPr>
        <w:t xml:space="preserve"> ובנוסף התמודדנו עם באגים שהיה לנו קשה לפתור, אך לא ויתרנו לעצמנו עד שפתרנו אותם.</w:t>
      </w:r>
      <w:r w:rsidR="001D714B">
        <w:rPr>
          <w:sz w:val="24"/>
          <w:szCs w:val="24"/>
          <w:rtl/>
        </w:rPr>
        <w:br/>
      </w:r>
      <w:r>
        <w:rPr>
          <w:rFonts w:hint="cs"/>
          <w:sz w:val="24"/>
          <w:szCs w:val="24"/>
          <w:rtl/>
        </w:rPr>
        <w:t>כא</w:t>
      </w:r>
      <w:r w:rsidR="00AD2556">
        <w:rPr>
          <w:rFonts w:hint="cs"/>
          <w:sz w:val="24"/>
          <w:szCs w:val="24"/>
          <w:rtl/>
        </w:rPr>
        <w:t>שר נתקלנו בבעיות ידע ללא מוצא פ</w:t>
      </w:r>
      <w:r>
        <w:rPr>
          <w:rFonts w:hint="cs"/>
          <w:sz w:val="24"/>
          <w:szCs w:val="24"/>
          <w:rtl/>
        </w:rPr>
        <w:t>נינו למתרגל שידע להכווין אותנו ו</w:t>
      </w:r>
      <w:r w:rsidR="007A59D7">
        <w:rPr>
          <w:rFonts w:hint="cs"/>
          <w:sz w:val="24"/>
          <w:szCs w:val="24"/>
          <w:rtl/>
        </w:rPr>
        <w:t xml:space="preserve">בכך </w:t>
      </w:r>
      <w:r>
        <w:rPr>
          <w:rFonts w:hint="cs"/>
          <w:sz w:val="24"/>
          <w:szCs w:val="24"/>
          <w:rtl/>
        </w:rPr>
        <w:t>לסייע לנו בפתרון הבעיה</w:t>
      </w:r>
      <w:r w:rsidRPr="00833FCD">
        <w:rPr>
          <w:rFonts w:hint="cs"/>
          <w:sz w:val="24"/>
          <w:szCs w:val="24"/>
          <w:rtl/>
        </w:rPr>
        <w:t>.</w:t>
      </w:r>
      <w:r w:rsidR="006A7D2C">
        <w:rPr>
          <w:rFonts w:hint="cs"/>
          <w:sz w:val="24"/>
          <w:szCs w:val="24"/>
          <w:rtl/>
        </w:rPr>
        <w:t xml:space="preserve"> </w:t>
      </w:r>
      <w:r w:rsidR="001D714B">
        <w:rPr>
          <w:sz w:val="24"/>
          <w:szCs w:val="24"/>
          <w:rtl/>
        </w:rPr>
        <w:br/>
      </w:r>
      <w:r w:rsidR="006A7D2C">
        <w:rPr>
          <w:rFonts w:hint="cs"/>
          <w:sz w:val="24"/>
          <w:szCs w:val="24"/>
          <w:rtl/>
        </w:rPr>
        <w:t>כמו כן, נעזרנו במתרגל</w:t>
      </w:r>
      <w:r w:rsidR="00533C69">
        <w:rPr>
          <w:rFonts w:hint="cs"/>
          <w:sz w:val="24"/>
          <w:szCs w:val="24"/>
          <w:rtl/>
        </w:rPr>
        <w:t>,</w:t>
      </w:r>
      <w:r w:rsidR="006A7D2C">
        <w:rPr>
          <w:rFonts w:hint="cs"/>
          <w:sz w:val="24"/>
          <w:szCs w:val="24"/>
          <w:rtl/>
        </w:rPr>
        <w:t xml:space="preserve"> על מנת לקבל מקורות מידע מהם נוכל ללמוד על הדברים השונים במהלך הפרויקט בהם היה לנו צורך.</w:t>
      </w:r>
      <w:r w:rsidR="001D714B">
        <w:rPr>
          <w:sz w:val="24"/>
          <w:szCs w:val="24"/>
          <w:rtl/>
        </w:rPr>
        <w:br/>
      </w:r>
      <w:r w:rsidRPr="00833FCD">
        <w:rPr>
          <w:rFonts w:hint="cs"/>
          <w:sz w:val="24"/>
          <w:szCs w:val="24"/>
          <w:rtl/>
        </w:rPr>
        <w:t xml:space="preserve">למדנו דברים חדשים שלא כל כך היינו מודעים לחשיבות שלהם לפני כן, כגון החשיבות הרבה של אבטחת מידע. בפרויקט הבא שלנו נשים דגש על </w:t>
      </w:r>
      <w:r w:rsidR="00265183">
        <w:rPr>
          <w:rFonts w:hint="cs"/>
          <w:sz w:val="24"/>
          <w:szCs w:val="24"/>
          <w:rtl/>
        </w:rPr>
        <w:t>החלק של אבטחת המידע ונעלה אותו ל</w:t>
      </w:r>
      <w:r w:rsidRPr="00833FCD">
        <w:rPr>
          <w:rFonts w:hint="cs"/>
          <w:sz w:val="24"/>
          <w:szCs w:val="24"/>
          <w:rtl/>
        </w:rPr>
        <w:t>ראש סדר העדיפויות.</w:t>
      </w:r>
      <w:r w:rsidR="00E82D23">
        <w:rPr>
          <w:sz w:val="24"/>
          <w:szCs w:val="24"/>
          <w:rtl/>
        </w:rPr>
        <w:br/>
      </w:r>
      <w:r w:rsidR="00E82D23">
        <w:rPr>
          <w:rFonts w:hint="cs"/>
          <w:sz w:val="24"/>
          <w:szCs w:val="24"/>
          <w:rtl/>
        </w:rPr>
        <w:t xml:space="preserve">אתגר נוסף עמו התמודדנו הינו </w:t>
      </w:r>
      <w:r w:rsidR="00E82D23">
        <w:rPr>
          <w:sz w:val="24"/>
          <w:szCs w:val="24"/>
          <w:rtl/>
        </w:rPr>
        <w:t>–</w:t>
      </w:r>
      <w:r w:rsidR="00E82D23">
        <w:rPr>
          <w:rFonts w:hint="cs"/>
          <w:sz w:val="24"/>
          <w:szCs w:val="24"/>
          <w:rtl/>
        </w:rPr>
        <w:t xml:space="preserve"> </w:t>
      </w:r>
      <w:r w:rsidR="00E82D23" w:rsidRPr="00E82D23">
        <w:rPr>
          <w:rFonts w:hint="cs"/>
          <w:b/>
          <w:bCs/>
          <w:sz w:val="24"/>
          <w:szCs w:val="24"/>
          <w:rtl/>
        </w:rPr>
        <w:t>עומס עבודה</w:t>
      </w:r>
      <w:r w:rsidR="00E82D23" w:rsidRPr="00E82D23">
        <w:rPr>
          <w:rFonts w:hint="cs"/>
          <w:sz w:val="24"/>
          <w:szCs w:val="24"/>
          <w:rtl/>
        </w:rPr>
        <w:t xml:space="preserve"> </w:t>
      </w:r>
      <w:r w:rsidR="00E82D23">
        <w:rPr>
          <w:sz w:val="24"/>
          <w:szCs w:val="24"/>
          <w:rtl/>
        </w:rPr>
        <w:t>–</w:t>
      </w:r>
      <w:r w:rsidR="00E82D23">
        <w:rPr>
          <w:rFonts w:hint="cs"/>
          <w:sz w:val="24"/>
          <w:szCs w:val="24"/>
          <w:rtl/>
        </w:rPr>
        <w:t xml:space="preserve"> רוב </w:t>
      </w:r>
      <w:r w:rsidR="00D47B27">
        <w:rPr>
          <w:rFonts w:hint="cs"/>
          <w:sz w:val="24"/>
          <w:szCs w:val="24"/>
          <w:rtl/>
        </w:rPr>
        <w:t>זמננו הסמסטר הוק</w:t>
      </w:r>
      <w:r w:rsidR="00E82D23">
        <w:rPr>
          <w:rFonts w:hint="cs"/>
          <w:sz w:val="24"/>
          <w:szCs w:val="24"/>
          <w:rtl/>
        </w:rPr>
        <w:t>דש לקורס הנ"ל, ישבנו שעות רבות על החלקים השונים של הפרויקט, על מנת להפיק את המרב ולספק ללקוחה שלנו את המוצר המושלם.</w:t>
      </w:r>
      <w:r w:rsidRPr="00833FCD">
        <w:rPr>
          <w:rFonts w:hint="cs"/>
          <w:sz w:val="24"/>
          <w:szCs w:val="24"/>
          <w:rtl/>
        </w:rPr>
        <w:t xml:space="preserve"> </w:t>
      </w:r>
      <w:r w:rsidR="00533C69">
        <w:rPr>
          <w:sz w:val="24"/>
          <w:szCs w:val="24"/>
          <w:rtl/>
        </w:rPr>
        <w:br/>
      </w:r>
      <w:r w:rsidR="00781BD5">
        <w:rPr>
          <w:rFonts w:hint="cs"/>
          <w:sz w:val="24"/>
          <w:szCs w:val="24"/>
          <w:rtl/>
        </w:rPr>
        <w:t>אתגר נוסף ומשמעותי</w:t>
      </w:r>
      <w:r w:rsidR="00533C69">
        <w:rPr>
          <w:rFonts w:hint="cs"/>
          <w:sz w:val="24"/>
          <w:szCs w:val="24"/>
          <w:rtl/>
        </w:rPr>
        <w:t xml:space="preserve"> </w:t>
      </w:r>
      <w:r w:rsidR="009568D7">
        <w:rPr>
          <w:rFonts w:hint="cs"/>
          <w:sz w:val="24"/>
          <w:szCs w:val="24"/>
          <w:rtl/>
        </w:rPr>
        <w:t>ש</w:t>
      </w:r>
      <w:r w:rsidR="00533C69">
        <w:rPr>
          <w:rFonts w:hint="cs"/>
          <w:sz w:val="24"/>
          <w:szCs w:val="24"/>
          <w:rtl/>
        </w:rPr>
        <w:t>היה</w:t>
      </w:r>
      <w:r w:rsidR="009568D7">
        <w:rPr>
          <w:rFonts w:hint="cs"/>
          <w:sz w:val="24"/>
          <w:szCs w:val="24"/>
          <w:rtl/>
        </w:rPr>
        <w:t xml:space="preserve"> לנו</w:t>
      </w:r>
      <w:r w:rsidR="00533C69">
        <w:rPr>
          <w:rFonts w:hint="cs"/>
          <w:sz w:val="24"/>
          <w:szCs w:val="24"/>
          <w:rtl/>
        </w:rPr>
        <w:t xml:space="preserve"> </w:t>
      </w:r>
      <w:r w:rsidR="00533C69">
        <w:rPr>
          <w:sz w:val="24"/>
          <w:szCs w:val="24"/>
          <w:rtl/>
        </w:rPr>
        <w:t>–</w:t>
      </w:r>
      <w:r w:rsidR="00533C69">
        <w:rPr>
          <w:rFonts w:hint="cs"/>
          <w:sz w:val="24"/>
          <w:szCs w:val="24"/>
          <w:rtl/>
        </w:rPr>
        <w:t xml:space="preserve"> </w:t>
      </w:r>
      <w:r w:rsidR="00533C69" w:rsidRPr="00533C69">
        <w:rPr>
          <w:rFonts w:hint="cs"/>
          <w:b/>
          <w:bCs/>
          <w:sz w:val="24"/>
          <w:szCs w:val="24"/>
          <w:rtl/>
        </w:rPr>
        <w:t>שימוש ב</w:t>
      </w:r>
      <w:r w:rsidR="00533C69" w:rsidRPr="00533C69">
        <w:rPr>
          <w:b/>
          <w:bCs/>
          <w:sz w:val="24"/>
          <w:szCs w:val="24"/>
        </w:rPr>
        <w:t>GIT</w:t>
      </w:r>
      <w:r w:rsidR="00533C69">
        <w:rPr>
          <w:rFonts w:hint="cs"/>
          <w:sz w:val="24"/>
          <w:szCs w:val="24"/>
          <w:rtl/>
        </w:rPr>
        <w:t xml:space="preserve"> - למידה על עבודה ב-</w:t>
      </w:r>
      <w:r w:rsidR="00533C69">
        <w:rPr>
          <w:rFonts w:hint="cs"/>
          <w:sz w:val="24"/>
          <w:szCs w:val="24"/>
        </w:rPr>
        <w:t>GIT</w:t>
      </w:r>
      <w:r w:rsidR="00533C69">
        <w:rPr>
          <w:rFonts w:hint="cs"/>
          <w:sz w:val="24"/>
          <w:szCs w:val="24"/>
          <w:rtl/>
        </w:rPr>
        <w:t xml:space="preserve">, שיתופים, העלאות, מיזוגים וכל היוצא בזה. בהתחלה התקשינו להבין מהי הדרך הקלה והבטוחה ביותר בה עלינו לפעול, על מנת לא לבזבז זמן רב במיזוגים ולא לדרוס בטעות קודים של אחרים. בסבב הראשון יצא מצב בו העלנו את כל החלקים לקראת הסוף ב'מכה' אחת, </w:t>
      </w:r>
      <w:r w:rsidR="009568D7">
        <w:rPr>
          <w:rFonts w:hint="cs"/>
          <w:sz w:val="24"/>
          <w:szCs w:val="24"/>
          <w:rtl/>
        </w:rPr>
        <w:t xml:space="preserve">בסבב השני נתקלנו במקרה שאחד מחברי הצוות בטעות דרס קוד של חבר צוות אחר, </w:t>
      </w:r>
      <w:r w:rsidR="00533C69">
        <w:rPr>
          <w:rFonts w:hint="cs"/>
          <w:sz w:val="24"/>
          <w:szCs w:val="24"/>
          <w:rtl/>
        </w:rPr>
        <w:t xml:space="preserve">בהמשך העבודה למדנו להכיר את </w:t>
      </w:r>
      <w:r w:rsidR="00FB167C">
        <w:rPr>
          <w:rFonts w:hint="cs"/>
          <w:sz w:val="24"/>
          <w:szCs w:val="24"/>
          <w:rtl/>
        </w:rPr>
        <w:t>ה</w:t>
      </w:r>
      <w:r w:rsidR="00533C69">
        <w:rPr>
          <w:rFonts w:hint="cs"/>
          <w:sz w:val="24"/>
          <w:szCs w:val="24"/>
          <w:rtl/>
        </w:rPr>
        <w:t>כלי</w:t>
      </w:r>
      <w:r w:rsidR="009568D7">
        <w:rPr>
          <w:rFonts w:hint="cs"/>
          <w:sz w:val="24"/>
          <w:szCs w:val="24"/>
          <w:rtl/>
        </w:rPr>
        <w:t xml:space="preserve">, הצלחנו למזג בצורה יעילה, למנוע מצבים של דריסת קוד, ולמעשה התיידדנו מאוד עם </w:t>
      </w:r>
      <w:r w:rsidR="009568D7">
        <w:rPr>
          <w:rFonts w:hint="cs"/>
          <w:sz w:val="24"/>
          <w:szCs w:val="24"/>
        </w:rPr>
        <w:t>GIT</w:t>
      </w:r>
      <w:r w:rsidR="009568D7">
        <w:rPr>
          <w:rFonts w:hint="cs"/>
          <w:sz w:val="24"/>
          <w:szCs w:val="24"/>
          <w:rtl/>
        </w:rPr>
        <w:t>, גילנו את היתרונות שלו ואת צורת העבודה ה</w:t>
      </w:r>
      <w:r w:rsidR="0001079A">
        <w:rPr>
          <w:rFonts w:hint="cs"/>
          <w:sz w:val="24"/>
          <w:szCs w:val="24"/>
          <w:rtl/>
        </w:rPr>
        <w:t>נכונה.</w:t>
      </w:r>
    </w:p>
    <w:p w:rsidR="00B60329" w:rsidRPr="00F90D9B" w:rsidRDefault="00B60329" w:rsidP="00D941F4">
      <w:pPr>
        <w:rPr>
          <w:b/>
          <w:bCs/>
          <w:sz w:val="24"/>
          <w:szCs w:val="24"/>
          <w:u w:val="single"/>
          <w:rtl/>
        </w:rPr>
      </w:pPr>
    </w:p>
    <w:p w:rsidR="001B69C1" w:rsidRPr="00B36D21" w:rsidRDefault="001B69C1" w:rsidP="001B69C1">
      <w:pPr>
        <w:pStyle w:val="a5"/>
        <w:jc w:val="center"/>
        <w:rPr>
          <w:noProof/>
          <w:rtl/>
        </w:rPr>
      </w:pPr>
      <w:r>
        <w:rPr>
          <w:rFonts w:hint="cs"/>
          <w:noProof/>
          <w:rtl/>
        </w:rPr>
        <w:t>סיכום</w:t>
      </w:r>
      <w:r w:rsidR="00712BA0">
        <w:rPr>
          <w:rFonts w:hint="cs"/>
          <w:noProof/>
          <w:rtl/>
        </w:rPr>
        <w:t xml:space="preserve"> וחזרה על הלקחים</w:t>
      </w:r>
    </w:p>
    <w:p w:rsidR="004834BB" w:rsidRDefault="004834BB" w:rsidP="00781BD5">
      <w:pPr>
        <w:pStyle w:val="ae"/>
        <w:rPr>
          <w:rFonts w:asciiTheme="minorBidi" w:hAnsiTheme="minorBidi"/>
          <w:sz w:val="24"/>
          <w:szCs w:val="24"/>
          <w:rtl/>
        </w:rPr>
      </w:pPr>
      <w:r>
        <w:rPr>
          <w:rFonts w:asciiTheme="minorBidi" w:hAnsiTheme="minorBidi" w:hint="cs"/>
          <w:sz w:val="24"/>
          <w:szCs w:val="24"/>
          <w:rtl/>
        </w:rPr>
        <w:t>בסיכום סבב 4 התייחסנו ללקחים</w:t>
      </w:r>
      <w:r w:rsidR="001C656F">
        <w:rPr>
          <w:rFonts w:asciiTheme="minorBidi" w:hAnsiTheme="minorBidi" w:hint="cs"/>
          <w:sz w:val="24"/>
          <w:szCs w:val="24"/>
          <w:rtl/>
        </w:rPr>
        <w:t xml:space="preserve"> העיקריים</w:t>
      </w:r>
      <w:r>
        <w:rPr>
          <w:rFonts w:asciiTheme="minorBidi" w:hAnsiTheme="minorBidi" w:hint="cs"/>
          <w:sz w:val="24"/>
          <w:szCs w:val="24"/>
          <w:rtl/>
        </w:rPr>
        <w:t xml:space="preserve"> </w:t>
      </w:r>
      <w:r w:rsidR="001C656F">
        <w:rPr>
          <w:rFonts w:asciiTheme="minorBidi" w:hAnsiTheme="minorBidi" w:hint="cs"/>
          <w:sz w:val="24"/>
          <w:szCs w:val="24"/>
          <w:rtl/>
        </w:rPr>
        <w:t>ש</w:t>
      </w:r>
      <w:r>
        <w:rPr>
          <w:rFonts w:asciiTheme="minorBidi" w:hAnsiTheme="minorBidi" w:hint="cs"/>
          <w:sz w:val="24"/>
          <w:szCs w:val="24"/>
          <w:rtl/>
        </w:rPr>
        <w:t>למדנו מהפרויקט</w:t>
      </w:r>
      <w:r w:rsidR="002F5CB4">
        <w:rPr>
          <w:rFonts w:asciiTheme="minorBidi" w:hAnsiTheme="minorBidi" w:hint="cs"/>
          <w:sz w:val="24"/>
          <w:szCs w:val="24"/>
          <w:rtl/>
        </w:rPr>
        <w:t>, נזכיר אותם בקצרה</w:t>
      </w:r>
      <w:r>
        <w:rPr>
          <w:rFonts w:asciiTheme="minorBidi" w:hAnsiTheme="minorBidi" w:hint="cs"/>
          <w:sz w:val="24"/>
          <w:szCs w:val="24"/>
          <w:rtl/>
        </w:rPr>
        <w:t>:</w:t>
      </w:r>
    </w:p>
    <w:p w:rsidR="004834BB" w:rsidRPr="002F5CB4" w:rsidRDefault="004834BB" w:rsidP="002F5CB4">
      <w:pPr>
        <w:pStyle w:val="ae"/>
        <w:rPr>
          <w:rFonts w:asciiTheme="minorBidi" w:hAnsiTheme="minorBidi" w:hint="cs"/>
          <w:sz w:val="24"/>
          <w:szCs w:val="24"/>
          <w:rtl/>
        </w:rPr>
      </w:pPr>
      <w:r w:rsidRPr="002F5CB4">
        <w:rPr>
          <w:rFonts w:asciiTheme="minorBidi" w:hAnsiTheme="minorBidi" w:hint="cs"/>
          <w:sz w:val="24"/>
          <w:szCs w:val="24"/>
          <w:u w:val="single"/>
          <w:rtl/>
        </w:rPr>
        <w:t>עבודת צוות</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r w:rsidR="002F5CB4" w:rsidRPr="002F5CB4">
        <w:rPr>
          <w:rFonts w:asciiTheme="minorBidi" w:hAnsiTheme="minorBidi"/>
          <w:sz w:val="24"/>
          <w:szCs w:val="24"/>
          <w:rtl/>
        </w:rPr>
        <w:t>לאורך הפרויקט למדנו שצוות מאוחד שעוזר אחד לשני ושיתוף פעולה מלא מסייע למקסם את התפוקה שלנו ומסייע בהתגברות על מכשולים.</w:t>
      </w:r>
    </w:p>
    <w:p w:rsidR="004834BB" w:rsidRPr="002F5CB4" w:rsidRDefault="004834BB" w:rsidP="00781BD5">
      <w:pPr>
        <w:pStyle w:val="ae"/>
        <w:rPr>
          <w:rFonts w:asciiTheme="minorBidi" w:hAnsiTheme="minorBidi" w:hint="cs"/>
          <w:sz w:val="24"/>
          <w:szCs w:val="24"/>
          <w:rtl/>
        </w:rPr>
      </w:pPr>
      <w:r w:rsidRPr="002F5CB4">
        <w:rPr>
          <w:rFonts w:asciiTheme="minorBidi" w:hAnsiTheme="minorBidi" w:hint="cs"/>
          <w:sz w:val="24"/>
          <w:szCs w:val="24"/>
          <w:u w:val="single"/>
          <w:rtl/>
        </w:rPr>
        <w:t>ניהול זמנים</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r w:rsidR="002F5CB4" w:rsidRPr="002F5CB4">
        <w:rPr>
          <w:rFonts w:asciiTheme="minorBidi" w:hAnsiTheme="minorBidi"/>
          <w:sz w:val="24"/>
          <w:szCs w:val="24"/>
          <w:rtl/>
        </w:rPr>
        <w:t xml:space="preserve">לאורך הפרויקט למדנו על המשמעות והחשיבות של ניהול זמנים </w:t>
      </w:r>
      <w:r w:rsidR="00FD7AE9">
        <w:rPr>
          <w:rFonts w:asciiTheme="minorBidi" w:hAnsiTheme="minorBidi" w:hint="cs"/>
          <w:sz w:val="24"/>
          <w:szCs w:val="24"/>
          <w:rtl/>
        </w:rPr>
        <w:t xml:space="preserve">נכון </w:t>
      </w:r>
      <w:r w:rsidR="002F5CB4" w:rsidRPr="002F5CB4">
        <w:rPr>
          <w:rFonts w:asciiTheme="minorBidi" w:hAnsiTheme="minorBidi"/>
          <w:sz w:val="24"/>
          <w:szCs w:val="24"/>
          <w:rtl/>
        </w:rPr>
        <w:t xml:space="preserve">להצלחה מרבית. בתחילה זה היה מאתגר, </w:t>
      </w:r>
      <w:r w:rsidR="00FD7AE9">
        <w:rPr>
          <w:rFonts w:asciiTheme="minorBidi" w:hAnsiTheme="minorBidi" w:hint="cs"/>
          <w:sz w:val="24"/>
          <w:szCs w:val="24"/>
          <w:rtl/>
        </w:rPr>
        <w:t xml:space="preserve">אך </w:t>
      </w:r>
      <w:r w:rsidR="002F5CB4" w:rsidRPr="002F5CB4">
        <w:rPr>
          <w:rFonts w:asciiTheme="minorBidi" w:hAnsiTheme="minorBidi"/>
          <w:sz w:val="24"/>
          <w:szCs w:val="24"/>
          <w:rtl/>
        </w:rPr>
        <w:t>עם הזמן השתפרנו בניהול הזמנים ובעמידה בהם</w:t>
      </w:r>
      <w:r w:rsidR="002F5CB4" w:rsidRPr="002F5CB4">
        <w:rPr>
          <w:rFonts w:asciiTheme="minorBidi" w:hAnsiTheme="minorBidi"/>
          <w:sz w:val="24"/>
          <w:szCs w:val="24"/>
        </w:rPr>
        <w:t>.</w:t>
      </w:r>
    </w:p>
    <w:p w:rsidR="001C656F" w:rsidRPr="00282F74" w:rsidRDefault="004834BB" w:rsidP="00282F74">
      <w:pPr>
        <w:pStyle w:val="ae"/>
        <w:rPr>
          <w:rFonts w:asciiTheme="minorBidi" w:hAnsiTheme="minorBidi"/>
          <w:sz w:val="24"/>
          <w:szCs w:val="24"/>
          <w:rtl/>
        </w:rPr>
      </w:pPr>
      <w:r w:rsidRPr="002F5CB4">
        <w:rPr>
          <w:rFonts w:asciiTheme="minorBidi" w:hAnsiTheme="minorBidi" w:hint="cs"/>
          <w:sz w:val="24"/>
          <w:szCs w:val="24"/>
          <w:u w:val="single"/>
          <w:rtl/>
        </w:rPr>
        <w:lastRenderedPageBreak/>
        <w:t>צד לקוח</w:t>
      </w:r>
      <w:r>
        <w:rPr>
          <w:rFonts w:asciiTheme="minorBidi" w:hAnsiTheme="minorBidi" w:hint="cs"/>
          <w:sz w:val="24"/>
          <w:szCs w:val="24"/>
          <w:rtl/>
        </w:rPr>
        <w:t xml:space="preserve"> </w:t>
      </w:r>
      <w:r>
        <w:rPr>
          <w:rFonts w:asciiTheme="minorBidi" w:hAnsiTheme="minorBidi"/>
          <w:sz w:val="24"/>
          <w:szCs w:val="24"/>
          <w:rtl/>
        </w:rPr>
        <w:t>–</w:t>
      </w:r>
      <w:r w:rsidR="005C5B55" w:rsidRPr="002F5CB4">
        <w:rPr>
          <w:rFonts w:asciiTheme="minorBidi" w:hAnsiTheme="minorBidi"/>
          <w:sz w:val="24"/>
          <w:szCs w:val="24"/>
        </w:rPr>
        <w:t xml:space="preserve"> </w:t>
      </w:r>
      <w:r w:rsidR="005C5B55" w:rsidRPr="002F5CB4">
        <w:rPr>
          <w:rFonts w:asciiTheme="minorBidi" w:hAnsiTheme="minorBidi"/>
          <w:sz w:val="24"/>
          <w:szCs w:val="24"/>
          <w:rtl/>
        </w:rPr>
        <w:t xml:space="preserve">תקשורת טובה עם הלקוח </w:t>
      </w:r>
      <w:r w:rsidR="005C5B55" w:rsidRPr="002F5CB4">
        <w:rPr>
          <w:rFonts w:asciiTheme="minorBidi" w:hAnsiTheme="minorBidi"/>
          <w:sz w:val="24"/>
          <w:szCs w:val="24"/>
          <w:rtl/>
        </w:rPr>
        <w:t xml:space="preserve">חשובה מאוד ותורמת להצלחה. למדנו במשך הפרויקט על החשיבות בפירוט נרחב של הדברים, תיאום ציפיות ושמירה על קשר רציף עם הלקוחה. </w:t>
      </w:r>
      <w:r w:rsidR="00282F74">
        <w:rPr>
          <w:rFonts w:asciiTheme="minorBidi" w:hAnsiTheme="minorBidi"/>
          <w:sz w:val="24"/>
          <w:szCs w:val="24"/>
          <w:rtl/>
        </w:rPr>
        <w:br/>
      </w:r>
    </w:p>
    <w:p w:rsidR="003C31F5" w:rsidRPr="00BB64C0" w:rsidRDefault="00781BD5" w:rsidP="00BB64C0">
      <w:pPr>
        <w:pStyle w:val="ae"/>
        <w:rPr>
          <w:rFonts w:asciiTheme="minorBidi" w:hAnsiTheme="minorBidi"/>
          <w:sz w:val="24"/>
          <w:szCs w:val="24"/>
          <w:rtl/>
        </w:rPr>
      </w:pPr>
      <w:r w:rsidRPr="00781BD5">
        <w:rPr>
          <w:rFonts w:asciiTheme="minorBidi" w:hAnsiTheme="minorBidi"/>
          <w:sz w:val="24"/>
          <w:szCs w:val="24"/>
          <w:rtl/>
        </w:rPr>
        <w:t>באופן כללי הרגשנו כי הקורס עוזר מאוד בתרחיש של פיתוח תוכנה תחת כלל השלבים שנכללים תחתיו.</w:t>
      </w:r>
      <w:r>
        <w:rPr>
          <w:rFonts w:asciiTheme="minorBidi" w:hAnsiTheme="minorBidi" w:hint="cs"/>
          <w:sz w:val="24"/>
          <w:szCs w:val="24"/>
          <w:rtl/>
        </w:rPr>
        <w:t xml:space="preserve"> הקורס היה מאורגן נכון ונתן טעימה מכל נושא.</w:t>
      </w:r>
      <w:r w:rsidR="00E92E5C">
        <w:rPr>
          <w:rFonts w:asciiTheme="minorBidi" w:hAnsiTheme="minorBidi"/>
          <w:sz w:val="24"/>
          <w:szCs w:val="24"/>
          <w:rtl/>
        </w:rPr>
        <w:br/>
      </w:r>
      <w:r w:rsidR="00E92E5C">
        <w:rPr>
          <w:rFonts w:asciiTheme="minorBidi" w:hAnsiTheme="minorBidi" w:hint="cs"/>
          <w:sz w:val="24"/>
          <w:szCs w:val="24"/>
          <w:rtl/>
        </w:rPr>
        <w:t>יצאנו עם מוצר עובד ובצורה הכי טובה שיכולנו לחשוב, ואנחנו שמחים שהמוצר מגיע לידי ארגון הפינה החמה ומקווים שהם יהיו מרוצים כמונו מהמוצר שיצרנו עבורם.</w:t>
      </w:r>
      <w:r w:rsidR="00A06813">
        <w:rPr>
          <w:rFonts w:asciiTheme="minorBidi" w:hAnsiTheme="minorBidi"/>
          <w:sz w:val="24"/>
          <w:szCs w:val="24"/>
          <w:rtl/>
        </w:rPr>
        <w:br/>
      </w:r>
      <w:r w:rsidR="00B20199">
        <w:rPr>
          <w:rFonts w:asciiTheme="minorBidi" w:hAnsiTheme="minorBidi" w:hint="cs"/>
          <w:sz w:val="24"/>
          <w:szCs w:val="24"/>
          <w:rtl/>
        </w:rPr>
        <w:t>מקווים בנוסף שהמוצר יש</w:t>
      </w:r>
      <w:r w:rsidR="00A06813">
        <w:rPr>
          <w:rFonts w:asciiTheme="minorBidi" w:hAnsiTheme="minorBidi" w:hint="cs"/>
          <w:sz w:val="24"/>
          <w:szCs w:val="24"/>
          <w:rtl/>
        </w:rPr>
        <w:t>מש אותם רבות, יסייע להם וישפר את מערך ההתנדבות בארגון.</w:t>
      </w:r>
    </w:p>
    <w:sectPr w:rsidR="003C31F5" w:rsidRPr="00BB64C0" w:rsidSect="00820AC7">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B55" w:rsidRDefault="005C5B55" w:rsidP="00ED54C8">
      <w:pPr>
        <w:spacing w:after="0" w:line="240" w:lineRule="auto"/>
      </w:pPr>
      <w:r>
        <w:separator/>
      </w:r>
    </w:p>
  </w:endnote>
  <w:endnote w:type="continuationSeparator" w:id="0">
    <w:p w:rsidR="005C5B55" w:rsidRDefault="005C5B55"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4C1EEF" w:rsidRDefault="004C1EEF">
        <w:pPr>
          <w:pStyle w:val="ab"/>
          <w:jc w:val="right"/>
        </w:pPr>
        <w:r>
          <w:fldChar w:fldCharType="begin"/>
        </w:r>
        <w:r>
          <w:instrText xml:space="preserve"> PAGE   \* MERGEFORMAT </w:instrText>
        </w:r>
        <w:r>
          <w:fldChar w:fldCharType="separate"/>
        </w:r>
        <w:r w:rsidR="000F42B1">
          <w:rPr>
            <w:noProof/>
            <w:rtl/>
          </w:rPr>
          <w:t>3</w:t>
        </w:r>
        <w:r>
          <w:rPr>
            <w:noProof/>
          </w:rPr>
          <w:fldChar w:fldCharType="end"/>
        </w:r>
      </w:p>
    </w:sdtContent>
  </w:sdt>
  <w:p w:rsidR="004C1EEF" w:rsidRDefault="004C1EE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B55" w:rsidRDefault="005C5B55" w:rsidP="00ED54C8">
      <w:pPr>
        <w:spacing w:after="0" w:line="240" w:lineRule="auto"/>
      </w:pPr>
      <w:r>
        <w:separator/>
      </w:r>
    </w:p>
  </w:footnote>
  <w:footnote w:type="continuationSeparator" w:id="0">
    <w:p w:rsidR="005C5B55" w:rsidRDefault="005C5B55"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7A9" w:rsidRDefault="004C1EEF" w:rsidP="006F1605">
    <w:pPr>
      <w:pStyle w:val="a9"/>
      <w:jc w:val="center"/>
    </w:pPr>
    <w:r w:rsidRPr="0040577E">
      <w:rPr>
        <w:rStyle w:val="Char"/>
        <w:color w:val="auto"/>
        <w:u w:val="none"/>
      </w:rPr>
      <w:t>Pina-Chama</w:t>
    </w:r>
    <w:r>
      <w:rPr>
        <w:rFonts w:hint="cs"/>
        <w:rtl/>
      </w:rPr>
      <w:t>\</w:t>
    </w:r>
    <w:r w:rsidR="006F1605">
      <w:t xml:space="preserve">project </w:t>
    </w:r>
    <w:r w:rsidR="00261D66">
      <w:t>summary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0D73"/>
    <w:rsid w:val="000013AB"/>
    <w:rsid w:val="00003823"/>
    <w:rsid w:val="000040C8"/>
    <w:rsid w:val="00006C20"/>
    <w:rsid w:val="0001079A"/>
    <w:rsid w:val="000143AA"/>
    <w:rsid w:val="0001691F"/>
    <w:rsid w:val="00017C1E"/>
    <w:rsid w:val="00017E0C"/>
    <w:rsid w:val="00022906"/>
    <w:rsid w:val="0002366D"/>
    <w:rsid w:val="00024B3B"/>
    <w:rsid w:val="00030201"/>
    <w:rsid w:val="00040F6F"/>
    <w:rsid w:val="00041A98"/>
    <w:rsid w:val="000422AB"/>
    <w:rsid w:val="000433BE"/>
    <w:rsid w:val="000456DE"/>
    <w:rsid w:val="00050EEF"/>
    <w:rsid w:val="0005108E"/>
    <w:rsid w:val="00052FB6"/>
    <w:rsid w:val="00053F77"/>
    <w:rsid w:val="00055EC8"/>
    <w:rsid w:val="00057693"/>
    <w:rsid w:val="000656F2"/>
    <w:rsid w:val="00067782"/>
    <w:rsid w:val="00070809"/>
    <w:rsid w:val="00073019"/>
    <w:rsid w:val="00074137"/>
    <w:rsid w:val="00074382"/>
    <w:rsid w:val="00081204"/>
    <w:rsid w:val="00081EAF"/>
    <w:rsid w:val="00083414"/>
    <w:rsid w:val="00084ADE"/>
    <w:rsid w:val="00090186"/>
    <w:rsid w:val="00090BFF"/>
    <w:rsid w:val="00092DF5"/>
    <w:rsid w:val="000957B8"/>
    <w:rsid w:val="0009771B"/>
    <w:rsid w:val="000A2664"/>
    <w:rsid w:val="000B07A9"/>
    <w:rsid w:val="000B3A18"/>
    <w:rsid w:val="000B54D2"/>
    <w:rsid w:val="000B66A5"/>
    <w:rsid w:val="000C0C61"/>
    <w:rsid w:val="000C502E"/>
    <w:rsid w:val="000C532C"/>
    <w:rsid w:val="000C7F39"/>
    <w:rsid w:val="000D26EA"/>
    <w:rsid w:val="000D51A4"/>
    <w:rsid w:val="000D6604"/>
    <w:rsid w:val="000D67AE"/>
    <w:rsid w:val="000E0376"/>
    <w:rsid w:val="000E2EEC"/>
    <w:rsid w:val="000E30B8"/>
    <w:rsid w:val="000E4A48"/>
    <w:rsid w:val="000E697D"/>
    <w:rsid w:val="000E74C7"/>
    <w:rsid w:val="000E7C21"/>
    <w:rsid w:val="000E7F5B"/>
    <w:rsid w:val="000E7FE7"/>
    <w:rsid w:val="000F17DF"/>
    <w:rsid w:val="000F42B1"/>
    <w:rsid w:val="001021CF"/>
    <w:rsid w:val="001026C3"/>
    <w:rsid w:val="00102BD8"/>
    <w:rsid w:val="001030BE"/>
    <w:rsid w:val="001113DD"/>
    <w:rsid w:val="00112DF9"/>
    <w:rsid w:val="00116DF3"/>
    <w:rsid w:val="00117FF2"/>
    <w:rsid w:val="0012383B"/>
    <w:rsid w:val="00123CC7"/>
    <w:rsid w:val="0012472E"/>
    <w:rsid w:val="00124F67"/>
    <w:rsid w:val="00125061"/>
    <w:rsid w:val="00126BE9"/>
    <w:rsid w:val="00130E1A"/>
    <w:rsid w:val="00133E0F"/>
    <w:rsid w:val="00134CE3"/>
    <w:rsid w:val="00137039"/>
    <w:rsid w:val="00137F4B"/>
    <w:rsid w:val="0014324B"/>
    <w:rsid w:val="00146436"/>
    <w:rsid w:val="00150140"/>
    <w:rsid w:val="00150ECD"/>
    <w:rsid w:val="001524EF"/>
    <w:rsid w:val="0015511E"/>
    <w:rsid w:val="00156B11"/>
    <w:rsid w:val="0016001F"/>
    <w:rsid w:val="001628DC"/>
    <w:rsid w:val="001638CD"/>
    <w:rsid w:val="001665D8"/>
    <w:rsid w:val="0016691F"/>
    <w:rsid w:val="001722ED"/>
    <w:rsid w:val="001742FB"/>
    <w:rsid w:val="00174D85"/>
    <w:rsid w:val="00174F33"/>
    <w:rsid w:val="00176257"/>
    <w:rsid w:val="00177409"/>
    <w:rsid w:val="00177592"/>
    <w:rsid w:val="00181173"/>
    <w:rsid w:val="00181DFC"/>
    <w:rsid w:val="00185CA4"/>
    <w:rsid w:val="00191F04"/>
    <w:rsid w:val="001A316A"/>
    <w:rsid w:val="001A382D"/>
    <w:rsid w:val="001A509C"/>
    <w:rsid w:val="001A67DA"/>
    <w:rsid w:val="001B214A"/>
    <w:rsid w:val="001B25B6"/>
    <w:rsid w:val="001B312F"/>
    <w:rsid w:val="001B3612"/>
    <w:rsid w:val="001B4986"/>
    <w:rsid w:val="001B69C1"/>
    <w:rsid w:val="001C09C5"/>
    <w:rsid w:val="001C1A5D"/>
    <w:rsid w:val="001C1ADF"/>
    <w:rsid w:val="001C1BB8"/>
    <w:rsid w:val="001C24E0"/>
    <w:rsid w:val="001C656F"/>
    <w:rsid w:val="001D279C"/>
    <w:rsid w:val="001D5D75"/>
    <w:rsid w:val="001D6A6C"/>
    <w:rsid w:val="001D714B"/>
    <w:rsid w:val="001E046F"/>
    <w:rsid w:val="001E2E80"/>
    <w:rsid w:val="001E4E50"/>
    <w:rsid w:val="001E5D64"/>
    <w:rsid w:val="001F16C1"/>
    <w:rsid w:val="001F2ECE"/>
    <w:rsid w:val="001F3264"/>
    <w:rsid w:val="001F5659"/>
    <w:rsid w:val="001F7210"/>
    <w:rsid w:val="001F77AC"/>
    <w:rsid w:val="001F7D92"/>
    <w:rsid w:val="002008E1"/>
    <w:rsid w:val="002013B2"/>
    <w:rsid w:val="00203A45"/>
    <w:rsid w:val="00205856"/>
    <w:rsid w:val="0020739E"/>
    <w:rsid w:val="00211681"/>
    <w:rsid w:val="00215005"/>
    <w:rsid w:val="0021540F"/>
    <w:rsid w:val="00216238"/>
    <w:rsid w:val="00216374"/>
    <w:rsid w:val="00224AAA"/>
    <w:rsid w:val="0022631F"/>
    <w:rsid w:val="00226FED"/>
    <w:rsid w:val="00227C11"/>
    <w:rsid w:val="00230779"/>
    <w:rsid w:val="00231808"/>
    <w:rsid w:val="00231E53"/>
    <w:rsid w:val="00232465"/>
    <w:rsid w:val="0023337D"/>
    <w:rsid w:val="00235BCB"/>
    <w:rsid w:val="00240D5E"/>
    <w:rsid w:val="00242DF2"/>
    <w:rsid w:val="00244B47"/>
    <w:rsid w:val="0024598A"/>
    <w:rsid w:val="002505F1"/>
    <w:rsid w:val="0025349D"/>
    <w:rsid w:val="00254104"/>
    <w:rsid w:val="00254F7C"/>
    <w:rsid w:val="00261D66"/>
    <w:rsid w:val="00262572"/>
    <w:rsid w:val="00263739"/>
    <w:rsid w:val="0026388E"/>
    <w:rsid w:val="00265183"/>
    <w:rsid w:val="00270C8F"/>
    <w:rsid w:val="002732BF"/>
    <w:rsid w:val="002734F5"/>
    <w:rsid w:val="00273BF6"/>
    <w:rsid w:val="0027498C"/>
    <w:rsid w:val="002762B4"/>
    <w:rsid w:val="00276AE1"/>
    <w:rsid w:val="0027769B"/>
    <w:rsid w:val="0027783F"/>
    <w:rsid w:val="0028027A"/>
    <w:rsid w:val="00282F74"/>
    <w:rsid w:val="00283693"/>
    <w:rsid w:val="00286751"/>
    <w:rsid w:val="002879A5"/>
    <w:rsid w:val="00287EDD"/>
    <w:rsid w:val="0029262C"/>
    <w:rsid w:val="00293056"/>
    <w:rsid w:val="0029322D"/>
    <w:rsid w:val="0029402F"/>
    <w:rsid w:val="00296DAE"/>
    <w:rsid w:val="002A028E"/>
    <w:rsid w:val="002A1364"/>
    <w:rsid w:val="002A28A3"/>
    <w:rsid w:val="002A31CE"/>
    <w:rsid w:val="002A34C4"/>
    <w:rsid w:val="002B076E"/>
    <w:rsid w:val="002B1918"/>
    <w:rsid w:val="002B388D"/>
    <w:rsid w:val="002B6440"/>
    <w:rsid w:val="002C2421"/>
    <w:rsid w:val="002C4A99"/>
    <w:rsid w:val="002C705C"/>
    <w:rsid w:val="002C72FE"/>
    <w:rsid w:val="002C7CC8"/>
    <w:rsid w:val="002D1008"/>
    <w:rsid w:val="002D1B6C"/>
    <w:rsid w:val="002D370E"/>
    <w:rsid w:val="002D3B4A"/>
    <w:rsid w:val="002D52F5"/>
    <w:rsid w:val="002E00F7"/>
    <w:rsid w:val="002E031D"/>
    <w:rsid w:val="002E0FAC"/>
    <w:rsid w:val="002E1549"/>
    <w:rsid w:val="002E6478"/>
    <w:rsid w:val="002E6AE5"/>
    <w:rsid w:val="002F25B7"/>
    <w:rsid w:val="002F32E1"/>
    <w:rsid w:val="002F445F"/>
    <w:rsid w:val="002F482D"/>
    <w:rsid w:val="002F513B"/>
    <w:rsid w:val="002F5823"/>
    <w:rsid w:val="002F5CB4"/>
    <w:rsid w:val="002F7197"/>
    <w:rsid w:val="00312CA8"/>
    <w:rsid w:val="00312F77"/>
    <w:rsid w:val="0031475C"/>
    <w:rsid w:val="003148AF"/>
    <w:rsid w:val="003212CE"/>
    <w:rsid w:val="00322173"/>
    <w:rsid w:val="00324714"/>
    <w:rsid w:val="00326B95"/>
    <w:rsid w:val="00327902"/>
    <w:rsid w:val="00334066"/>
    <w:rsid w:val="003348A4"/>
    <w:rsid w:val="00337321"/>
    <w:rsid w:val="003405D8"/>
    <w:rsid w:val="00342025"/>
    <w:rsid w:val="00344128"/>
    <w:rsid w:val="0034416D"/>
    <w:rsid w:val="003442E6"/>
    <w:rsid w:val="003507DC"/>
    <w:rsid w:val="0035267F"/>
    <w:rsid w:val="00353699"/>
    <w:rsid w:val="00354267"/>
    <w:rsid w:val="00355281"/>
    <w:rsid w:val="003554C9"/>
    <w:rsid w:val="0035715E"/>
    <w:rsid w:val="00361FBB"/>
    <w:rsid w:val="00362694"/>
    <w:rsid w:val="00363B35"/>
    <w:rsid w:val="0036532A"/>
    <w:rsid w:val="0037491E"/>
    <w:rsid w:val="00376ABE"/>
    <w:rsid w:val="003829DD"/>
    <w:rsid w:val="0038739C"/>
    <w:rsid w:val="00387D29"/>
    <w:rsid w:val="0039214F"/>
    <w:rsid w:val="00396F6B"/>
    <w:rsid w:val="003A0CE8"/>
    <w:rsid w:val="003A1B09"/>
    <w:rsid w:val="003A4B45"/>
    <w:rsid w:val="003A5742"/>
    <w:rsid w:val="003A5AC8"/>
    <w:rsid w:val="003A7254"/>
    <w:rsid w:val="003B129C"/>
    <w:rsid w:val="003B1B66"/>
    <w:rsid w:val="003B3FD7"/>
    <w:rsid w:val="003B4CCD"/>
    <w:rsid w:val="003C027B"/>
    <w:rsid w:val="003C1601"/>
    <w:rsid w:val="003C2D64"/>
    <w:rsid w:val="003C31F5"/>
    <w:rsid w:val="003C53EB"/>
    <w:rsid w:val="003C62CE"/>
    <w:rsid w:val="003C731B"/>
    <w:rsid w:val="003D25CB"/>
    <w:rsid w:val="003D5154"/>
    <w:rsid w:val="003E22E0"/>
    <w:rsid w:val="003E2970"/>
    <w:rsid w:val="003E4FB8"/>
    <w:rsid w:val="003E72B6"/>
    <w:rsid w:val="003E7CFF"/>
    <w:rsid w:val="003F17D8"/>
    <w:rsid w:val="003F765A"/>
    <w:rsid w:val="003F768A"/>
    <w:rsid w:val="0040032C"/>
    <w:rsid w:val="00400A6A"/>
    <w:rsid w:val="00404A5B"/>
    <w:rsid w:val="0040577E"/>
    <w:rsid w:val="00406215"/>
    <w:rsid w:val="00410EF7"/>
    <w:rsid w:val="004124A3"/>
    <w:rsid w:val="004206A8"/>
    <w:rsid w:val="0042266D"/>
    <w:rsid w:val="004227A9"/>
    <w:rsid w:val="00430196"/>
    <w:rsid w:val="00432C0A"/>
    <w:rsid w:val="004335AB"/>
    <w:rsid w:val="004338A4"/>
    <w:rsid w:val="00434214"/>
    <w:rsid w:val="00441C81"/>
    <w:rsid w:val="00445ED8"/>
    <w:rsid w:val="00450948"/>
    <w:rsid w:val="00450C9B"/>
    <w:rsid w:val="004534DA"/>
    <w:rsid w:val="00453DB2"/>
    <w:rsid w:val="00454B4B"/>
    <w:rsid w:val="00456D31"/>
    <w:rsid w:val="00460FC5"/>
    <w:rsid w:val="0046123F"/>
    <w:rsid w:val="004655F0"/>
    <w:rsid w:val="0046574B"/>
    <w:rsid w:val="0047012E"/>
    <w:rsid w:val="004727E9"/>
    <w:rsid w:val="00472983"/>
    <w:rsid w:val="00472A0E"/>
    <w:rsid w:val="00474A28"/>
    <w:rsid w:val="00475AFC"/>
    <w:rsid w:val="004778CC"/>
    <w:rsid w:val="00477B39"/>
    <w:rsid w:val="004809FF"/>
    <w:rsid w:val="00481A8B"/>
    <w:rsid w:val="004834BB"/>
    <w:rsid w:val="004835A2"/>
    <w:rsid w:val="0048602E"/>
    <w:rsid w:val="00486EC0"/>
    <w:rsid w:val="0049460E"/>
    <w:rsid w:val="0049549F"/>
    <w:rsid w:val="0049580B"/>
    <w:rsid w:val="0049742F"/>
    <w:rsid w:val="004A0CCA"/>
    <w:rsid w:val="004A39B7"/>
    <w:rsid w:val="004A4592"/>
    <w:rsid w:val="004A49D4"/>
    <w:rsid w:val="004A6252"/>
    <w:rsid w:val="004A695D"/>
    <w:rsid w:val="004B020B"/>
    <w:rsid w:val="004B0D4D"/>
    <w:rsid w:val="004B0EED"/>
    <w:rsid w:val="004B410D"/>
    <w:rsid w:val="004B54A9"/>
    <w:rsid w:val="004C1DF8"/>
    <w:rsid w:val="004C1EEF"/>
    <w:rsid w:val="004C3557"/>
    <w:rsid w:val="004C4955"/>
    <w:rsid w:val="004C5722"/>
    <w:rsid w:val="004C742F"/>
    <w:rsid w:val="004D2E27"/>
    <w:rsid w:val="004D3724"/>
    <w:rsid w:val="004D3825"/>
    <w:rsid w:val="004D3E91"/>
    <w:rsid w:val="004D4A2B"/>
    <w:rsid w:val="004D6082"/>
    <w:rsid w:val="004E0080"/>
    <w:rsid w:val="004E6C6E"/>
    <w:rsid w:val="004E7233"/>
    <w:rsid w:val="004F1F9F"/>
    <w:rsid w:val="004F3A5E"/>
    <w:rsid w:val="004F7600"/>
    <w:rsid w:val="0050113A"/>
    <w:rsid w:val="00511789"/>
    <w:rsid w:val="00513D53"/>
    <w:rsid w:val="005144EC"/>
    <w:rsid w:val="005202FE"/>
    <w:rsid w:val="00522E10"/>
    <w:rsid w:val="00526275"/>
    <w:rsid w:val="005267FF"/>
    <w:rsid w:val="005277E7"/>
    <w:rsid w:val="0052787F"/>
    <w:rsid w:val="00530DF7"/>
    <w:rsid w:val="00531120"/>
    <w:rsid w:val="00532858"/>
    <w:rsid w:val="00533C69"/>
    <w:rsid w:val="00533D80"/>
    <w:rsid w:val="005349E1"/>
    <w:rsid w:val="00534CF1"/>
    <w:rsid w:val="005354D7"/>
    <w:rsid w:val="00540EC8"/>
    <w:rsid w:val="00541F8A"/>
    <w:rsid w:val="00543DC1"/>
    <w:rsid w:val="00544390"/>
    <w:rsid w:val="005479F3"/>
    <w:rsid w:val="00547B37"/>
    <w:rsid w:val="00550E76"/>
    <w:rsid w:val="00551B54"/>
    <w:rsid w:val="00555FAE"/>
    <w:rsid w:val="00560E54"/>
    <w:rsid w:val="0056187B"/>
    <w:rsid w:val="005626BE"/>
    <w:rsid w:val="005668EB"/>
    <w:rsid w:val="00570124"/>
    <w:rsid w:val="00577A0E"/>
    <w:rsid w:val="00577C2A"/>
    <w:rsid w:val="00577D7E"/>
    <w:rsid w:val="00580FCD"/>
    <w:rsid w:val="005811C0"/>
    <w:rsid w:val="00582244"/>
    <w:rsid w:val="00582C57"/>
    <w:rsid w:val="00582FE2"/>
    <w:rsid w:val="0058636E"/>
    <w:rsid w:val="00590545"/>
    <w:rsid w:val="00592336"/>
    <w:rsid w:val="0059275B"/>
    <w:rsid w:val="0059470B"/>
    <w:rsid w:val="005954D8"/>
    <w:rsid w:val="00596792"/>
    <w:rsid w:val="00597D9E"/>
    <w:rsid w:val="00597DC4"/>
    <w:rsid w:val="005A11CE"/>
    <w:rsid w:val="005B28BD"/>
    <w:rsid w:val="005B351D"/>
    <w:rsid w:val="005B7F16"/>
    <w:rsid w:val="005C02C4"/>
    <w:rsid w:val="005C1F46"/>
    <w:rsid w:val="005C3E5A"/>
    <w:rsid w:val="005C4C64"/>
    <w:rsid w:val="005C5B55"/>
    <w:rsid w:val="005E1A36"/>
    <w:rsid w:val="005E1BB6"/>
    <w:rsid w:val="005E3D59"/>
    <w:rsid w:val="005E648B"/>
    <w:rsid w:val="005F4BB3"/>
    <w:rsid w:val="005F6E75"/>
    <w:rsid w:val="005F7AE6"/>
    <w:rsid w:val="006008FA"/>
    <w:rsid w:val="00604373"/>
    <w:rsid w:val="00606FF4"/>
    <w:rsid w:val="0060782E"/>
    <w:rsid w:val="006109D1"/>
    <w:rsid w:val="00610E8E"/>
    <w:rsid w:val="00612936"/>
    <w:rsid w:val="00612C57"/>
    <w:rsid w:val="0061332B"/>
    <w:rsid w:val="0061548C"/>
    <w:rsid w:val="00615D25"/>
    <w:rsid w:val="006163BB"/>
    <w:rsid w:val="00616F96"/>
    <w:rsid w:val="0062028B"/>
    <w:rsid w:val="006255DB"/>
    <w:rsid w:val="006303C2"/>
    <w:rsid w:val="00630EA2"/>
    <w:rsid w:val="00633726"/>
    <w:rsid w:val="00634CDB"/>
    <w:rsid w:val="00641790"/>
    <w:rsid w:val="00641DE0"/>
    <w:rsid w:val="00643562"/>
    <w:rsid w:val="006460BC"/>
    <w:rsid w:val="0064637B"/>
    <w:rsid w:val="00654777"/>
    <w:rsid w:val="0066313C"/>
    <w:rsid w:val="00665D31"/>
    <w:rsid w:val="00667ADE"/>
    <w:rsid w:val="006704B9"/>
    <w:rsid w:val="00671BA6"/>
    <w:rsid w:val="006735DB"/>
    <w:rsid w:val="00673B6D"/>
    <w:rsid w:val="00676BD2"/>
    <w:rsid w:val="00677EB3"/>
    <w:rsid w:val="0068131C"/>
    <w:rsid w:val="00683CB2"/>
    <w:rsid w:val="0068629D"/>
    <w:rsid w:val="00693591"/>
    <w:rsid w:val="00696712"/>
    <w:rsid w:val="006A11FB"/>
    <w:rsid w:val="006A3192"/>
    <w:rsid w:val="006A7D2C"/>
    <w:rsid w:val="006B1BE3"/>
    <w:rsid w:val="006B2BB5"/>
    <w:rsid w:val="006B4FB9"/>
    <w:rsid w:val="006B5EF7"/>
    <w:rsid w:val="006B6A21"/>
    <w:rsid w:val="006B709A"/>
    <w:rsid w:val="006B7931"/>
    <w:rsid w:val="006C08E9"/>
    <w:rsid w:val="006C176D"/>
    <w:rsid w:val="006C2B33"/>
    <w:rsid w:val="006C33A6"/>
    <w:rsid w:val="006C7ECC"/>
    <w:rsid w:val="006D0321"/>
    <w:rsid w:val="006D119F"/>
    <w:rsid w:val="006D2897"/>
    <w:rsid w:val="006D4D81"/>
    <w:rsid w:val="006D5EE7"/>
    <w:rsid w:val="006D74D9"/>
    <w:rsid w:val="006D74DF"/>
    <w:rsid w:val="006D78E6"/>
    <w:rsid w:val="006D7A1D"/>
    <w:rsid w:val="006E0EEB"/>
    <w:rsid w:val="006E1949"/>
    <w:rsid w:val="006E24C7"/>
    <w:rsid w:val="006E4504"/>
    <w:rsid w:val="006E4778"/>
    <w:rsid w:val="006E6CEB"/>
    <w:rsid w:val="006F1605"/>
    <w:rsid w:val="006F2F54"/>
    <w:rsid w:val="006F52EE"/>
    <w:rsid w:val="00700E1E"/>
    <w:rsid w:val="00700EF3"/>
    <w:rsid w:val="00702D7C"/>
    <w:rsid w:val="00706B0F"/>
    <w:rsid w:val="00707DD6"/>
    <w:rsid w:val="007105BC"/>
    <w:rsid w:val="00711A79"/>
    <w:rsid w:val="0071206A"/>
    <w:rsid w:val="00712BA0"/>
    <w:rsid w:val="0071480A"/>
    <w:rsid w:val="00715F03"/>
    <w:rsid w:val="00723A4C"/>
    <w:rsid w:val="007241EE"/>
    <w:rsid w:val="00724A8A"/>
    <w:rsid w:val="00727B4D"/>
    <w:rsid w:val="007315B4"/>
    <w:rsid w:val="00731F37"/>
    <w:rsid w:val="00732E10"/>
    <w:rsid w:val="007342CE"/>
    <w:rsid w:val="00743C40"/>
    <w:rsid w:val="00743D05"/>
    <w:rsid w:val="00745EA9"/>
    <w:rsid w:val="00746DFD"/>
    <w:rsid w:val="00754A99"/>
    <w:rsid w:val="00755EE7"/>
    <w:rsid w:val="0075662E"/>
    <w:rsid w:val="00763E1A"/>
    <w:rsid w:val="00767024"/>
    <w:rsid w:val="00770BA4"/>
    <w:rsid w:val="00772DE1"/>
    <w:rsid w:val="00773575"/>
    <w:rsid w:val="00776FEF"/>
    <w:rsid w:val="0078053C"/>
    <w:rsid w:val="00781BD5"/>
    <w:rsid w:val="0078657F"/>
    <w:rsid w:val="00787382"/>
    <w:rsid w:val="00792433"/>
    <w:rsid w:val="00795D84"/>
    <w:rsid w:val="0079601E"/>
    <w:rsid w:val="007A012F"/>
    <w:rsid w:val="007A085A"/>
    <w:rsid w:val="007A16FD"/>
    <w:rsid w:val="007A59D7"/>
    <w:rsid w:val="007B1673"/>
    <w:rsid w:val="007B1965"/>
    <w:rsid w:val="007B50AC"/>
    <w:rsid w:val="007B5C90"/>
    <w:rsid w:val="007C260C"/>
    <w:rsid w:val="007C2E99"/>
    <w:rsid w:val="007C4DDD"/>
    <w:rsid w:val="007C63EC"/>
    <w:rsid w:val="007C6580"/>
    <w:rsid w:val="007C7B25"/>
    <w:rsid w:val="007D06FD"/>
    <w:rsid w:val="007D1294"/>
    <w:rsid w:val="007D3773"/>
    <w:rsid w:val="007D39A2"/>
    <w:rsid w:val="007D5D8D"/>
    <w:rsid w:val="007D64D0"/>
    <w:rsid w:val="007E0548"/>
    <w:rsid w:val="007E0954"/>
    <w:rsid w:val="007E0A73"/>
    <w:rsid w:val="007E1AD3"/>
    <w:rsid w:val="007E2476"/>
    <w:rsid w:val="007E6596"/>
    <w:rsid w:val="007F6926"/>
    <w:rsid w:val="007F759B"/>
    <w:rsid w:val="00801A26"/>
    <w:rsid w:val="0080367B"/>
    <w:rsid w:val="00810F8C"/>
    <w:rsid w:val="00815076"/>
    <w:rsid w:val="00815A54"/>
    <w:rsid w:val="00816E61"/>
    <w:rsid w:val="00820AC7"/>
    <w:rsid w:val="00822D5E"/>
    <w:rsid w:val="00825449"/>
    <w:rsid w:val="00826390"/>
    <w:rsid w:val="008272F7"/>
    <w:rsid w:val="00831756"/>
    <w:rsid w:val="00831C68"/>
    <w:rsid w:val="008321B6"/>
    <w:rsid w:val="00833FCD"/>
    <w:rsid w:val="008341C4"/>
    <w:rsid w:val="00836AE1"/>
    <w:rsid w:val="00840F98"/>
    <w:rsid w:val="0084434C"/>
    <w:rsid w:val="008457BB"/>
    <w:rsid w:val="008461A6"/>
    <w:rsid w:val="00854AAB"/>
    <w:rsid w:val="00855A3D"/>
    <w:rsid w:val="00855ECB"/>
    <w:rsid w:val="00857DE6"/>
    <w:rsid w:val="00861C43"/>
    <w:rsid w:val="00862770"/>
    <w:rsid w:val="00865793"/>
    <w:rsid w:val="008700EA"/>
    <w:rsid w:val="00870E15"/>
    <w:rsid w:val="008716E7"/>
    <w:rsid w:val="00871F60"/>
    <w:rsid w:val="0087220F"/>
    <w:rsid w:val="008752B5"/>
    <w:rsid w:val="008777CC"/>
    <w:rsid w:val="00884908"/>
    <w:rsid w:val="008900B6"/>
    <w:rsid w:val="00890934"/>
    <w:rsid w:val="008935F6"/>
    <w:rsid w:val="008A18F6"/>
    <w:rsid w:val="008A593B"/>
    <w:rsid w:val="008B0911"/>
    <w:rsid w:val="008B127B"/>
    <w:rsid w:val="008B24F2"/>
    <w:rsid w:val="008B5674"/>
    <w:rsid w:val="008B5C71"/>
    <w:rsid w:val="008C079F"/>
    <w:rsid w:val="008C0FB5"/>
    <w:rsid w:val="008C345F"/>
    <w:rsid w:val="008D1169"/>
    <w:rsid w:val="008D18AC"/>
    <w:rsid w:val="008D3311"/>
    <w:rsid w:val="008D4CF8"/>
    <w:rsid w:val="008D75F9"/>
    <w:rsid w:val="008E24AF"/>
    <w:rsid w:val="008E70FF"/>
    <w:rsid w:val="008F0CC1"/>
    <w:rsid w:val="008F1E98"/>
    <w:rsid w:val="008F7CC0"/>
    <w:rsid w:val="00901192"/>
    <w:rsid w:val="009067FF"/>
    <w:rsid w:val="009122B0"/>
    <w:rsid w:val="00913941"/>
    <w:rsid w:val="00913C4B"/>
    <w:rsid w:val="009162E7"/>
    <w:rsid w:val="00917BC2"/>
    <w:rsid w:val="00920064"/>
    <w:rsid w:val="009209BA"/>
    <w:rsid w:val="0092137C"/>
    <w:rsid w:val="00922186"/>
    <w:rsid w:val="00922FD8"/>
    <w:rsid w:val="00923B81"/>
    <w:rsid w:val="009245D1"/>
    <w:rsid w:val="00930471"/>
    <w:rsid w:val="00932E34"/>
    <w:rsid w:val="00934C53"/>
    <w:rsid w:val="00936175"/>
    <w:rsid w:val="00936A05"/>
    <w:rsid w:val="00937C1F"/>
    <w:rsid w:val="00940043"/>
    <w:rsid w:val="00940D3C"/>
    <w:rsid w:val="009432D4"/>
    <w:rsid w:val="009436CB"/>
    <w:rsid w:val="00947AC9"/>
    <w:rsid w:val="00947D57"/>
    <w:rsid w:val="00950647"/>
    <w:rsid w:val="00951598"/>
    <w:rsid w:val="00953E02"/>
    <w:rsid w:val="009568D7"/>
    <w:rsid w:val="00957C78"/>
    <w:rsid w:val="00960B8E"/>
    <w:rsid w:val="00961335"/>
    <w:rsid w:val="00964529"/>
    <w:rsid w:val="00964938"/>
    <w:rsid w:val="00964BC0"/>
    <w:rsid w:val="0097634C"/>
    <w:rsid w:val="009770CC"/>
    <w:rsid w:val="0098755E"/>
    <w:rsid w:val="00993154"/>
    <w:rsid w:val="00996720"/>
    <w:rsid w:val="0099691B"/>
    <w:rsid w:val="009973F4"/>
    <w:rsid w:val="009979C0"/>
    <w:rsid w:val="009A141B"/>
    <w:rsid w:val="009A1ADC"/>
    <w:rsid w:val="009A1EFD"/>
    <w:rsid w:val="009A30DB"/>
    <w:rsid w:val="009A3278"/>
    <w:rsid w:val="009A40A0"/>
    <w:rsid w:val="009B106E"/>
    <w:rsid w:val="009B2CBC"/>
    <w:rsid w:val="009B403C"/>
    <w:rsid w:val="009B6F70"/>
    <w:rsid w:val="009C266E"/>
    <w:rsid w:val="009C5A22"/>
    <w:rsid w:val="009C6190"/>
    <w:rsid w:val="009D3E62"/>
    <w:rsid w:val="009D6D4E"/>
    <w:rsid w:val="009D720A"/>
    <w:rsid w:val="009E21C6"/>
    <w:rsid w:val="009E5D5D"/>
    <w:rsid w:val="009E5ED7"/>
    <w:rsid w:val="009E63FF"/>
    <w:rsid w:val="009F13F4"/>
    <w:rsid w:val="009F15DB"/>
    <w:rsid w:val="009F15DD"/>
    <w:rsid w:val="00A00307"/>
    <w:rsid w:val="00A01AB9"/>
    <w:rsid w:val="00A0272C"/>
    <w:rsid w:val="00A02B36"/>
    <w:rsid w:val="00A04256"/>
    <w:rsid w:val="00A04FD2"/>
    <w:rsid w:val="00A05DAD"/>
    <w:rsid w:val="00A06392"/>
    <w:rsid w:val="00A06813"/>
    <w:rsid w:val="00A06C23"/>
    <w:rsid w:val="00A078E6"/>
    <w:rsid w:val="00A10778"/>
    <w:rsid w:val="00A113E9"/>
    <w:rsid w:val="00A133B7"/>
    <w:rsid w:val="00A1582D"/>
    <w:rsid w:val="00A16865"/>
    <w:rsid w:val="00A17605"/>
    <w:rsid w:val="00A22259"/>
    <w:rsid w:val="00A2257D"/>
    <w:rsid w:val="00A2450D"/>
    <w:rsid w:val="00A25870"/>
    <w:rsid w:val="00A2610F"/>
    <w:rsid w:val="00A36B58"/>
    <w:rsid w:val="00A41812"/>
    <w:rsid w:val="00A41CD4"/>
    <w:rsid w:val="00A427E6"/>
    <w:rsid w:val="00A42C44"/>
    <w:rsid w:val="00A4355F"/>
    <w:rsid w:val="00A4705A"/>
    <w:rsid w:val="00A4762E"/>
    <w:rsid w:val="00A503E5"/>
    <w:rsid w:val="00A516AB"/>
    <w:rsid w:val="00A5297A"/>
    <w:rsid w:val="00A52E1E"/>
    <w:rsid w:val="00A55E52"/>
    <w:rsid w:val="00A57C91"/>
    <w:rsid w:val="00A614C2"/>
    <w:rsid w:val="00A61ADA"/>
    <w:rsid w:val="00A6399F"/>
    <w:rsid w:val="00A6442C"/>
    <w:rsid w:val="00A65F78"/>
    <w:rsid w:val="00A6670B"/>
    <w:rsid w:val="00A67379"/>
    <w:rsid w:val="00A717E6"/>
    <w:rsid w:val="00A7404B"/>
    <w:rsid w:val="00A74F0F"/>
    <w:rsid w:val="00A75247"/>
    <w:rsid w:val="00A752B7"/>
    <w:rsid w:val="00A75D3C"/>
    <w:rsid w:val="00A7626F"/>
    <w:rsid w:val="00A802D6"/>
    <w:rsid w:val="00A81C00"/>
    <w:rsid w:val="00A82C58"/>
    <w:rsid w:val="00A83622"/>
    <w:rsid w:val="00A836A6"/>
    <w:rsid w:val="00A85081"/>
    <w:rsid w:val="00A929D4"/>
    <w:rsid w:val="00AA259A"/>
    <w:rsid w:val="00AA3F13"/>
    <w:rsid w:val="00AA639E"/>
    <w:rsid w:val="00AB0D21"/>
    <w:rsid w:val="00AB122C"/>
    <w:rsid w:val="00AB21A7"/>
    <w:rsid w:val="00AB3269"/>
    <w:rsid w:val="00AB5007"/>
    <w:rsid w:val="00AB7058"/>
    <w:rsid w:val="00AB7A4E"/>
    <w:rsid w:val="00AC3079"/>
    <w:rsid w:val="00AC3477"/>
    <w:rsid w:val="00AC5D54"/>
    <w:rsid w:val="00AC671F"/>
    <w:rsid w:val="00AD0E50"/>
    <w:rsid w:val="00AD1809"/>
    <w:rsid w:val="00AD2173"/>
    <w:rsid w:val="00AD2556"/>
    <w:rsid w:val="00AD54F3"/>
    <w:rsid w:val="00AE079E"/>
    <w:rsid w:val="00AE513B"/>
    <w:rsid w:val="00AE54F3"/>
    <w:rsid w:val="00AE6149"/>
    <w:rsid w:val="00AF1DEC"/>
    <w:rsid w:val="00B00C75"/>
    <w:rsid w:val="00B04E60"/>
    <w:rsid w:val="00B06B44"/>
    <w:rsid w:val="00B11A92"/>
    <w:rsid w:val="00B20199"/>
    <w:rsid w:val="00B21227"/>
    <w:rsid w:val="00B22B8B"/>
    <w:rsid w:val="00B321FD"/>
    <w:rsid w:val="00B33662"/>
    <w:rsid w:val="00B36D21"/>
    <w:rsid w:val="00B42AD7"/>
    <w:rsid w:val="00B44614"/>
    <w:rsid w:val="00B456E0"/>
    <w:rsid w:val="00B45C93"/>
    <w:rsid w:val="00B47242"/>
    <w:rsid w:val="00B51748"/>
    <w:rsid w:val="00B55B6B"/>
    <w:rsid w:val="00B60329"/>
    <w:rsid w:val="00B60683"/>
    <w:rsid w:val="00B61E1B"/>
    <w:rsid w:val="00B63655"/>
    <w:rsid w:val="00B63D28"/>
    <w:rsid w:val="00B645A1"/>
    <w:rsid w:val="00B64F21"/>
    <w:rsid w:val="00B70BE7"/>
    <w:rsid w:val="00B7178D"/>
    <w:rsid w:val="00B75C7F"/>
    <w:rsid w:val="00B82D30"/>
    <w:rsid w:val="00B8494E"/>
    <w:rsid w:val="00B87827"/>
    <w:rsid w:val="00B9028D"/>
    <w:rsid w:val="00B90EB2"/>
    <w:rsid w:val="00B919A1"/>
    <w:rsid w:val="00B938D0"/>
    <w:rsid w:val="00B95E57"/>
    <w:rsid w:val="00B962BF"/>
    <w:rsid w:val="00BA05F2"/>
    <w:rsid w:val="00BA17F5"/>
    <w:rsid w:val="00BA2270"/>
    <w:rsid w:val="00BB0652"/>
    <w:rsid w:val="00BB08D2"/>
    <w:rsid w:val="00BB19C0"/>
    <w:rsid w:val="00BB1F70"/>
    <w:rsid w:val="00BB2BAE"/>
    <w:rsid w:val="00BB64C0"/>
    <w:rsid w:val="00BB75D6"/>
    <w:rsid w:val="00BC358D"/>
    <w:rsid w:val="00BC3759"/>
    <w:rsid w:val="00BC4C7A"/>
    <w:rsid w:val="00BC6B0A"/>
    <w:rsid w:val="00BD01C7"/>
    <w:rsid w:val="00BD38A1"/>
    <w:rsid w:val="00BD7673"/>
    <w:rsid w:val="00BD78CF"/>
    <w:rsid w:val="00BE0165"/>
    <w:rsid w:val="00BE4631"/>
    <w:rsid w:val="00BF3AB6"/>
    <w:rsid w:val="00BF4CFB"/>
    <w:rsid w:val="00BF538F"/>
    <w:rsid w:val="00C01FA9"/>
    <w:rsid w:val="00C02810"/>
    <w:rsid w:val="00C038CD"/>
    <w:rsid w:val="00C05183"/>
    <w:rsid w:val="00C05F37"/>
    <w:rsid w:val="00C060B1"/>
    <w:rsid w:val="00C109FE"/>
    <w:rsid w:val="00C14159"/>
    <w:rsid w:val="00C15B34"/>
    <w:rsid w:val="00C17060"/>
    <w:rsid w:val="00C20C1A"/>
    <w:rsid w:val="00C20ECD"/>
    <w:rsid w:val="00C2148A"/>
    <w:rsid w:val="00C2431C"/>
    <w:rsid w:val="00C30FDB"/>
    <w:rsid w:val="00C32CCC"/>
    <w:rsid w:val="00C32DD0"/>
    <w:rsid w:val="00C330CD"/>
    <w:rsid w:val="00C52778"/>
    <w:rsid w:val="00C5346D"/>
    <w:rsid w:val="00C53E35"/>
    <w:rsid w:val="00C55E4F"/>
    <w:rsid w:val="00C600A6"/>
    <w:rsid w:val="00C602C5"/>
    <w:rsid w:val="00C6122F"/>
    <w:rsid w:val="00C66983"/>
    <w:rsid w:val="00C67071"/>
    <w:rsid w:val="00C6714F"/>
    <w:rsid w:val="00C7032E"/>
    <w:rsid w:val="00C7055E"/>
    <w:rsid w:val="00C70DAE"/>
    <w:rsid w:val="00C720CF"/>
    <w:rsid w:val="00C74516"/>
    <w:rsid w:val="00C74D90"/>
    <w:rsid w:val="00C759B0"/>
    <w:rsid w:val="00C75F26"/>
    <w:rsid w:val="00C75FCA"/>
    <w:rsid w:val="00C760A9"/>
    <w:rsid w:val="00C81C01"/>
    <w:rsid w:val="00C829EB"/>
    <w:rsid w:val="00C83DD9"/>
    <w:rsid w:val="00C87066"/>
    <w:rsid w:val="00C912D3"/>
    <w:rsid w:val="00C91927"/>
    <w:rsid w:val="00C92BE6"/>
    <w:rsid w:val="00C9662C"/>
    <w:rsid w:val="00C97917"/>
    <w:rsid w:val="00C97C45"/>
    <w:rsid w:val="00C97DB1"/>
    <w:rsid w:val="00CA1150"/>
    <w:rsid w:val="00CA38E4"/>
    <w:rsid w:val="00CA3B2A"/>
    <w:rsid w:val="00CA60EE"/>
    <w:rsid w:val="00CB0954"/>
    <w:rsid w:val="00CB0F9B"/>
    <w:rsid w:val="00CB1630"/>
    <w:rsid w:val="00CB1DC5"/>
    <w:rsid w:val="00CB5180"/>
    <w:rsid w:val="00CB6CC4"/>
    <w:rsid w:val="00CC0C58"/>
    <w:rsid w:val="00CC1227"/>
    <w:rsid w:val="00CC494F"/>
    <w:rsid w:val="00CC6639"/>
    <w:rsid w:val="00CD01C7"/>
    <w:rsid w:val="00CD0E1A"/>
    <w:rsid w:val="00CD4BFB"/>
    <w:rsid w:val="00CE183E"/>
    <w:rsid w:val="00CE1A68"/>
    <w:rsid w:val="00CE1DC9"/>
    <w:rsid w:val="00CE29B9"/>
    <w:rsid w:val="00CE3A76"/>
    <w:rsid w:val="00CE754B"/>
    <w:rsid w:val="00CE7CA7"/>
    <w:rsid w:val="00CF0010"/>
    <w:rsid w:val="00CF090E"/>
    <w:rsid w:val="00CF3ACF"/>
    <w:rsid w:val="00CF6735"/>
    <w:rsid w:val="00D00A04"/>
    <w:rsid w:val="00D00EFF"/>
    <w:rsid w:val="00D016E9"/>
    <w:rsid w:val="00D03100"/>
    <w:rsid w:val="00D03DE2"/>
    <w:rsid w:val="00D07B5C"/>
    <w:rsid w:val="00D10049"/>
    <w:rsid w:val="00D10ABB"/>
    <w:rsid w:val="00D10B55"/>
    <w:rsid w:val="00D151B6"/>
    <w:rsid w:val="00D20343"/>
    <w:rsid w:val="00D219DA"/>
    <w:rsid w:val="00D23534"/>
    <w:rsid w:val="00D26317"/>
    <w:rsid w:val="00D304A5"/>
    <w:rsid w:val="00D31FCA"/>
    <w:rsid w:val="00D345BC"/>
    <w:rsid w:val="00D4019A"/>
    <w:rsid w:val="00D41639"/>
    <w:rsid w:val="00D47764"/>
    <w:rsid w:val="00D47B27"/>
    <w:rsid w:val="00D518E1"/>
    <w:rsid w:val="00D53024"/>
    <w:rsid w:val="00D542C3"/>
    <w:rsid w:val="00D556B5"/>
    <w:rsid w:val="00D55F29"/>
    <w:rsid w:val="00D64583"/>
    <w:rsid w:val="00D64636"/>
    <w:rsid w:val="00D65A40"/>
    <w:rsid w:val="00D72A48"/>
    <w:rsid w:val="00D74478"/>
    <w:rsid w:val="00D74A02"/>
    <w:rsid w:val="00D834F5"/>
    <w:rsid w:val="00D865C0"/>
    <w:rsid w:val="00D91053"/>
    <w:rsid w:val="00D915E8"/>
    <w:rsid w:val="00D921F6"/>
    <w:rsid w:val="00D936A8"/>
    <w:rsid w:val="00D941F4"/>
    <w:rsid w:val="00D9482B"/>
    <w:rsid w:val="00D9482E"/>
    <w:rsid w:val="00D962A7"/>
    <w:rsid w:val="00D97348"/>
    <w:rsid w:val="00D9773C"/>
    <w:rsid w:val="00DA0A01"/>
    <w:rsid w:val="00DA169D"/>
    <w:rsid w:val="00DA192D"/>
    <w:rsid w:val="00DA3E74"/>
    <w:rsid w:val="00DA49E6"/>
    <w:rsid w:val="00DA6B0D"/>
    <w:rsid w:val="00DB2C1A"/>
    <w:rsid w:val="00DB3012"/>
    <w:rsid w:val="00DB3590"/>
    <w:rsid w:val="00DC1915"/>
    <w:rsid w:val="00DC1F84"/>
    <w:rsid w:val="00DC1FF2"/>
    <w:rsid w:val="00DC3CA6"/>
    <w:rsid w:val="00DC4809"/>
    <w:rsid w:val="00DC5981"/>
    <w:rsid w:val="00DD1C4B"/>
    <w:rsid w:val="00DD4AC7"/>
    <w:rsid w:val="00DD5DE9"/>
    <w:rsid w:val="00DD6270"/>
    <w:rsid w:val="00DE01CF"/>
    <w:rsid w:val="00DE3A08"/>
    <w:rsid w:val="00DE44AB"/>
    <w:rsid w:val="00DE51F6"/>
    <w:rsid w:val="00DF107E"/>
    <w:rsid w:val="00DF4919"/>
    <w:rsid w:val="00DF5D09"/>
    <w:rsid w:val="00DF73A9"/>
    <w:rsid w:val="00E021F6"/>
    <w:rsid w:val="00E02FA2"/>
    <w:rsid w:val="00E0468C"/>
    <w:rsid w:val="00E12175"/>
    <w:rsid w:val="00E12994"/>
    <w:rsid w:val="00E15BA2"/>
    <w:rsid w:val="00E26044"/>
    <w:rsid w:val="00E311E6"/>
    <w:rsid w:val="00E34D84"/>
    <w:rsid w:val="00E371B8"/>
    <w:rsid w:val="00E37F7B"/>
    <w:rsid w:val="00E437DD"/>
    <w:rsid w:val="00E46789"/>
    <w:rsid w:val="00E47209"/>
    <w:rsid w:val="00E507A2"/>
    <w:rsid w:val="00E52229"/>
    <w:rsid w:val="00E5332D"/>
    <w:rsid w:val="00E5621C"/>
    <w:rsid w:val="00E56373"/>
    <w:rsid w:val="00E625C9"/>
    <w:rsid w:val="00E62FB6"/>
    <w:rsid w:val="00E656D4"/>
    <w:rsid w:val="00E658A0"/>
    <w:rsid w:val="00E66389"/>
    <w:rsid w:val="00E70BFF"/>
    <w:rsid w:val="00E71CEF"/>
    <w:rsid w:val="00E72317"/>
    <w:rsid w:val="00E74A1D"/>
    <w:rsid w:val="00E76365"/>
    <w:rsid w:val="00E76C60"/>
    <w:rsid w:val="00E82D23"/>
    <w:rsid w:val="00E83E72"/>
    <w:rsid w:val="00E92747"/>
    <w:rsid w:val="00E92CE1"/>
    <w:rsid w:val="00E92E5C"/>
    <w:rsid w:val="00E93CCB"/>
    <w:rsid w:val="00E93D94"/>
    <w:rsid w:val="00E94384"/>
    <w:rsid w:val="00E95FBF"/>
    <w:rsid w:val="00EA1797"/>
    <w:rsid w:val="00EA2030"/>
    <w:rsid w:val="00EA7D13"/>
    <w:rsid w:val="00EB7AF5"/>
    <w:rsid w:val="00EB7C45"/>
    <w:rsid w:val="00EC1F1D"/>
    <w:rsid w:val="00EC642D"/>
    <w:rsid w:val="00EC665F"/>
    <w:rsid w:val="00EC6971"/>
    <w:rsid w:val="00ED28F9"/>
    <w:rsid w:val="00ED2CF5"/>
    <w:rsid w:val="00ED54C8"/>
    <w:rsid w:val="00ED58AB"/>
    <w:rsid w:val="00EE18A5"/>
    <w:rsid w:val="00EE49BD"/>
    <w:rsid w:val="00EE4AF6"/>
    <w:rsid w:val="00EE4FA3"/>
    <w:rsid w:val="00EE5136"/>
    <w:rsid w:val="00EE612E"/>
    <w:rsid w:val="00EE65AC"/>
    <w:rsid w:val="00EE67FD"/>
    <w:rsid w:val="00EF29EA"/>
    <w:rsid w:val="00EF3818"/>
    <w:rsid w:val="00EF6B07"/>
    <w:rsid w:val="00EF6F90"/>
    <w:rsid w:val="00F05EB2"/>
    <w:rsid w:val="00F06121"/>
    <w:rsid w:val="00F07FD0"/>
    <w:rsid w:val="00F11B39"/>
    <w:rsid w:val="00F16545"/>
    <w:rsid w:val="00F21B5C"/>
    <w:rsid w:val="00F2315A"/>
    <w:rsid w:val="00F23BD8"/>
    <w:rsid w:val="00F23EEC"/>
    <w:rsid w:val="00F24904"/>
    <w:rsid w:val="00F24EFE"/>
    <w:rsid w:val="00F320F3"/>
    <w:rsid w:val="00F33F89"/>
    <w:rsid w:val="00F349C4"/>
    <w:rsid w:val="00F40CD9"/>
    <w:rsid w:val="00F44426"/>
    <w:rsid w:val="00F46828"/>
    <w:rsid w:val="00F46FA6"/>
    <w:rsid w:val="00F5111F"/>
    <w:rsid w:val="00F53B7E"/>
    <w:rsid w:val="00F53B9C"/>
    <w:rsid w:val="00F57482"/>
    <w:rsid w:val="00F63286"/>
    <w:rsid w:val="00F648EF"/>
    <w:rsid w:val="00F70944"/>
    <w:rsid w:val="00F7551C"/>
    <w:rsid w:val="00F81A81"/>
    <w:rsid w:val="00F81BA0"/>
    <w:rsid w:val="00F82383"/>
    <w:rsid w:val="00F84C4C"/>
    <w:rsid w:val="00F856A4"/>
    <w:rsid w:val="00F86928"/>
    <w:rsid w:val="00F86A5F"/>
    <w:rsid w:val="00F86E1C"/>
    <w:rsid w:val="00F870DE"/>
    <w:rsid w:val="00F87902"/>
    <w:rsid w:val="00F8795A"/>
    <w:rsid w:val="00F87AFA"/>
    <w:rsid w:val="00F90CA3"/>
    <w:rsid w:val="00F90D9B"/>
    <w:rsid w:val="00F90EB7"/>
    <w:rsid w:val="00F913C8"/>
    <w:rsid w:val="00F96626"/>
    <w:rsid w:val="00FA17A9"/>
    <w:rsid w:val="00FA26B3"/>
    <w:rsid w:val="00FA3CA4"/>
    <w:rsid w:val="00FA478D"/>
    <w:rsid w:val="00FB167C"/>
    <w:rsid w:val="00FB3A1C"/>
    <w:rsid w:val="00FB3AFB"/>
    <w:rsid w:val="00FC24F9"/>
    <w:rsid w:val="00FC2E0F"/>
    <w:rsid w:val="00FC3338"/>
    <w:rsid w:val="00FC3BE3"/>
    <w:rsid w:val="00FC4117"/>
    <w:rsid w:val="00FD12ED"/>
    <w:rsid w:val="00FD1DF4"/>
    <w:rsid w:val="00FD318C"/>
    <w:rsid w:val="00FD4B61"/>
    <w:rsid w:val="00FD7AE9"/>
    <w:rsid w:val="00FE2CB3"/>
    <w:rsid w:val="00FE3C65"/>
    <w:rsid w:val="00FE3CA6"/>
    <w:rsid w:val="00FE4BE9"/>
    <w:rsid w:val="00FF0EE8"/>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AD7"/>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8C3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35435863">
      <w:bodyDiv w:val="1"/>
      <w:marLeft w:val="0"/>
      <w:marRight w:val="0"/>
      <w:marTop w:val="0"/>
      <w:marBottom w:val="0"/>
      <w:divBdr>
        <w:top w:val="none" w:sz="0" w:space="0" w:color="auto"/>
        <w:left w:val="none" w:sz="0" w:space="0" w:color="auto"/>
        <w:bottom w:val="none" w:sz="0" w:space="0" w:color="auto"/>
        <w:right w:val="none" w:sz="0" w:space="0" w:color="auto"/>
      </w:divBdr>
      <w:divsChild>
        <w:div w:id="71240875">
          <w:marLeft w:val="0"/>
          <w:marRight w:val="806"/>
          <w:marTop w:val="96"/>
          <w:marBottom w:val="0"/>
          <w:divBdr>
            <w:top w:val="none" w:sz="0" w:space="0" w:color="auto"/>
            <w:left w:val="none" w:sz="0" w:space="0" w:color="auto"/>
            <w:bottom w:val="none" w:sz="0" w:space="0" w:color="auto"/>
            <w:right w:val="none" w:sz="0" w:space="0" w:color="auto"/>
          </w:divBdr>
        </w:div>
      </w:divsChild>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677540468">
      <w:bodyDiv w:val="1"/>
      <w:marLeft w:val="0"/>
      <w:marRight w:val="0"/>
      <w:marTop w:val="0"/>
      <w:marBottom w:val="0"/>
      <w:divBdr>
        <w:top w:val="none" w:sz="0" w:space="0" w:color="auto"/>
        <w:left w:val="none" w:sz="0" w:space="0" w:color="auto"/>
        <w:bottom w:val="none" w:sz="0" w:space="0" w:color="auto"/>
        <w:right w:val="none" w:sz="0" w:space="0" w:color="auto"/>
      </w:divBdr>
      <w:divsChild>
        <w:div w:id="376508725">
          <w:marLeft w:val="0"/>
          <w:marRight w:val="432"/>
          <w:marTop w:val="0"/>
          <w:marBottom w:val="0"/>
          <w:divBdr>
            <w:top w:val="none" w:sz="0" w:space="0" w:color="auto"/>
            <w:left w:val="none" w:sz="0" w:space="0" w:color="auto"/>
            <w:bottom w:val="none" w:sz="0" w:space="0" w:color="auto"/>
            <w:right w:val="none" w:sz="0" w:space="0" w:color="auto"/>
          </w:divBdr>
        </w:div>
      </w:divsChild>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58361881">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47574115">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12923953">
      <w:bodyDiv w:val="1"/>
      <w:marLeft w:val="0"/>
      <w:marRight w:val="0"/>
      <w:marTop w:val="0"/>
      <w:marBottom w:val="0"/>
      <w:divBdr>
        <w:top w:val="none" w:sz="0" w:space="0" w:color="auto"/>
        <w:left w:val="none" w:sz="0" w:space="0" w:color="auto"/>
        <w:bottom w:val="none" w:sz="0" w:space="0" w:color="auto"/>
        <w:right w:val="none" w:sz="0" w:space="0" w:color="auto"/>
      </w:divBdr>
    </w:div>
    <w:div w:id="1736395511">
      <w:bodyDiv w:val="1"/>
      <w:marLeft w:val="0"/>
      <w:marRight w:val="0"/>
      <w:marTop w:val="0"/>
      <w:marBottom w:val="0"/>
      <w:divBdr>
        <w:top w:val="none" w:sz="0" w:space="0" w:color="auto"/>
        <w:left w:val="none" w:sz="0" w:space="0" w:color="auto"/>
        <w:bottom w:val="none" w:sz="0" w:space="0" w:color="auto"/>
        <w:right w:val="none" w:sz="0" w:space="0" w:color="auto"/>
      </w:divBdr>
      <w:divsChild>
        <w:div w:id="1727072456">
          <w:marLeft w:val="0"/>
          <w:marRight w:val="806"/>
          <w:marTop w:val="96"/>
          <w:marBottom w:val="0"/>
          <w:divBdr>
            <w:top w:val="none" w:sz="0" w:space="0" w:color="auto"/>
            <w:left w:val="none" w:sz="0" w:space="0" w:color="auto"/>
            <w:bottom w:val="none" w:sz="0" w:space="0" w:color="auto"/>
            <w:right w:val="none" w:sz="0" w:space="0" w:color="auto"/>
          </w:divBdr>
        </w:div>
      </w:divsChild>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6607948">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17225767">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 w:id="2145348369">
      <w:bodyDiv w:val="1"/>
      <w:marLeft w:val="0"/>
      <w:marRight w:val="0"/>
      <w:marTop w:val="0"/>
      <w:marBottom w:val="0"/>
      <w:divBdr>
        <w:top w:val="none" w:sz="0" w:space="0" w:color="auto"/>
        <w:left w:val="none" w:sz="0" w:space="0" w:color="auto"/>
        <w:bottom w:val="none" w:sz="0" w:space="0" w:color="auto"/>
        <w:right w:val="none" w:sz="0" w:space="0" w:color="auto"/>
      </w:divBdr>
      <w:divsChild>
        <w:div w:id="1243026827">
          <w:marLeft w:val="0"/>
          <w:marRight w:val="806"/>
          <w:marTop w:val="96"/>
          <w:marBottom w:val="0"/>
          <w:divBdr>
            <w:top w:val="none" w:sz="0" w:space="0" w:color="auto"/>
            <w:left w:val="none" w:sz="0" w:space="0" w:color="auto"/>
            <w:bottom w:val="none" w:sz="0" w:space="0" w:color="auto"/>
            <w:right w:val="none" w:sz="0" w:space="0" w:color="auto"/>
          </w:divBdr>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F5D2F96-EC2A-4F38-AD6B-A60D2E56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2506</TotalTime>
  <Pages>3</Pages>
  <Words>776</Words>
  <Characters>3880</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הילה אופק</cp:lastModifiedBy>
  <cp:revision>810</cp:revision>
  <cp:lastPrinted>2015-02-22T09:52:00Z</cp:lastPrinted>
  <dcterms:created xsi:type="dcterms:W3CDTF">2016-03-06T09:09:00Z</dcterms:created>
  <dcterms:modified xsi:type="dcterms:W3CDTF">2016-06-13T21:29:00Z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